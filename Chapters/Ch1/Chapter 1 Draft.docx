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5BDB89" w14:textId="1F2AD01F" w:rsidR="00E24FDA" w:rsidRDefault="00D5597B" w:rsidP="00D5597B">
      <w:pPr>
        <w:pStyle w:val="H1-Chapter"/>
        <w:jc w:val="center"/>
      </w:pPr>
      <w:r>
        <w:t xml:space="preserve">Chapter 1 - </w:t>
      </w:r>
      <w:r w:rsidR="004B0B40">
        <w:t>Getting Started</w:t>
      </w:r>
      <w:r w:rsidR="00054906">
        <w:t xml:space="preserve"> with Time Series Analysis</w:t>
      </w:r>
    </w:p>
    <w:p w14:paraId="7A05D796" w14:textId="76F22697" w:rsidR="004B0B40" w:rsidRDefault="004B0B40" w:rsidP="004B0B40">
      <w:pPr>
        <w:pStyle w:val="H1-Section"/>
      </w:pPr>
      <w:r>
        <w:t>Time Series All Around Us</w:t>
      </w:r>
    </w:p>
    <w:p w14:paraId="3E88E906" w14:textId="77777777" w:rsidR="00377AF5" w:rsidRDefault="00BC7B92" w:rsidP="004B0B40">
      <w:pPr>
        <w:pStyle w:val="P-Regular"/>
      </w:pPr>
      <w:r>
        <w:t xml:space="preserve">Whenever we </w:t>
      </w:r>
      <w:r w:rsidR="00377AF5">
        <w:t xml:space="preserve">are </w:t>
      </w:r>
      <w:r>
        <w:t>deal</w:t>
      </w:r>
      <w:r w:rsidR="00377AF5">
        <w:t>ing</w:t>
      </w:r>
      <w:r>
        <w:t xml:space="preserve"> with measurements collected throughout time at specified intervals, it becomes obvious that we are working with time series data and its specific challenges and complexities.</w:t>
      </w:r>
    </w:p>
    <w:p w14:paraId="42BF708E" w14:textId="760811D3" w:rsidR="004B0B40" w:rsidRDefault="00377AF5" w:rsidP="004B0B40">
      <w:pPr>
        <w:pStyle w:val="P-Regular"/>
      </w:pPr>
      <w:r>
        <w:t xml:space="preserve">Time series data </w:t>
      </w:r>
      <w:r w:rsidR="008A6754">
        <w:t xml:space="preserve">can take on </w:t>
      </w:r>
      <w:r w:rsidR="004E2120">
        <w:t>different properties</w:t>
      </w:r>
      <w:r w:rsidR="008A6754">
        <w:t xml:space="preserve">, by the nature of the data domain, thus requiring </w:t>
      </w:r>
      <w:r w:rsidR="00746E07">
        <w:t>the</w:t>
      </w:r>
      <w:r w:rsidR="008A6754">
        <w:t xml:space="preserve"> practitioner to be familiar with the different methods </w:t>
      </w:r>
      <w:r w:rsidR="00746E07">
        <w:t xml:space="preserve"> and techniques </w:t>
      </w:r>
      <w:r w:rsidR="008A6754">
        <w:t>available for</w:t>
      </w:r>
      <w:r>
        <w:t xml:space="preserve"> analysis. These </w:t>
      </w:r>
      <w:r w:rsidR="00746E07">
        <w:t xml:space="preserve">properties </w:t>
      </w:r>
      <w:r w:rsidR="0013120B">
        <w:t>cluster</w:t>
      </w:r>
      <w:r w:rsidR="00746E07">
        <w:t xml:space="preserve"> time series data into different </w:t>
      </w:r>
      <w:r w:rsidR="0013120B">
        <w:t>buckets</w:t>
      </w:r>
      <w:r w:rsidR="00746E07">
        <w:t xml:space="preserve"> </w:t>
      </w:r>
      <w:r w:rsidR="0013120B">
        <w:t>or types depending on</w:t>
      </w:r>
      <w:r w:rsidR="00746E07">
        <w:t xml:space="preserve"> </w:t>
      </w:r>
      <w:r w:rsidR="0013120B">
        <w:t xml:space="preserve">whether we </w:t>
      </w:r>
      <w:r w:rsidR="00746E07">
        <w:t>are dealing with</w:t>
      </w:r>
      <w:r>
        <w:t xml:space="preserve"> stationary, non-stationary, linear, non-linear, seasonal, non-seasonal, univariate, or multivariate time series</w:t>
      </w:r>
      <w:r w:rsidR="00746E07">
        <w:t xml:space="preserve"> data.</w:t>
      </w:r>
    </w:p>
    <w:p w14:paraId="7741E3EB" w14:textId="24B3B7C9" w:rsidR="000E731F" w:rsidRDefault="00401CE8" w:rsidP="004B0B40">
      <w:pPr>
        <w:pStyle w:val="P-Regular"/>
      </w:pPr>
      <w:r>
        <w:t xml:space="preserve">Time series data is all around us and in different domains and disciplines. </w:t>
      </w:r>
      <w:r w:rsidR="006E051C">
        <w:t xml:space="preserve">Recent events </w:t>
      </w:r>
      <w:r w:rsidR="00906EB8">
        <w:t xml:space="preserve">have </w:t>
      </w:r>
      <w:r>
        <w:t>further</w:t>
      </w:r>
      <w:r w:rsidR="006E051C">
        <w:t xml:space="preserve"> </w:t>
      </w:r>
      <w:r w:rsidR="00906EB8">
        <w:t>simulated</w:t>
      </w:r>
      <w:r w:rsidR="006E051C">
        <w:t xml:space="preserve"> interest in learning time series analysis and </w:t>
      </w:r>
      <w:r w:rsidR="00906EB8">
        <w:t>prediction</w:t>
      </w:r>
      <w:r w:rsidR="006E051C">
        <w:t xml:space="preserve"> techniques, </w:t>
      </w:r>
      <w:r>
        <w:t xml:space="preserve"> whether </w:t>
      </w:r>
      <w:r w:rsidR="00906EB8">
        <w:t xml:space="preserve">it is </w:t>
      </w:r>
      <w:r>
        <w:t xml:space="preserve">classic </w:t>
      </w:r>
      <w:r w:rsidR="0086774E">
        <w:t xml:space="preserve">statistical methods </w:t>
      </w:r>
      <w:r>
        <w:t>or advanced</w:t>
      </w:r>
      <w:r w:rsidR="0086774E">
        <w:t xml:space="preserve"> machine learning algorithms</w:t>
      </w:r>
      <w:r>
        <w:t xml:space="preserve">, </w:t>
      </w:r>
      <w:r w:rsidR="006E051C">
        <w:t>such as building COVID-19 prediction models</w:t>
      </w:r>
      <w:r w:rsidR="00A7100E">
        <w:t xml:space="preserve">, </w:t>
      </w:r>
      <w:r w:rsidR="0086774E">
        <w:t>predicting presidential</w:t>
      </w:r>
      <w:r w:rsidR="00A7100E">
        <w:t xml:space="preserve"> election </w:t>
      </w:r>
      <w:r w:rsidR="00906EB8">
        <w:t>results</w:t>
      </w:r>
      <w:r w:rsidR="00A7100E">
        <w:t>,</w:t>
      </w:r>
      <w:r w:rsidR="006E051C">
        <w:t xml:space="preserve"> or analyzing stock </w:t>
      </w:r>
      <w:r>
        <w:t xml:space="preserve">and cryptocurrency </w:t>
      </w:r>
      <w:r w:rsidR="006E051C">
        <w:t xml:space="preserve">data. </w:t>
      </w:r>
    </w:p>
    <w:p w14:paraId="33A38875" w14:textId="60801F99" w:rsidR="00BC7B92" w:rsidRDefault="003C7B5C" w:rsidP="004B0B40">
      <w:pPr>
        <w:pStyle w:val="P-Regular"/>
      </w:pPr>
      <w:r>
        <w:t>Few e</w:t>
      </w:r>
      <w:r w:rsidR="000E731F">
        <w:t>xamples of where time series data can be found:</w:t>
      </w:r>
    </w:p>
    <w:p w14:paraId="557F4C0A" w14:textId="2F7153B5" w:rsidR="006E051C" w:rsidRDefault="006E051C" w:rsidP="001D6199">
      <w:pPr>
        <w:pStyle w:val="L-Bullets"/>
      </w:pPr>
      <w:r w:rsidRPr="001D6199">
        <w:rPr>
          <w:rStyle w:val="P-Bold"/>
        </w:rPr>
        <w:t>Business</w:t>
      </w:r>
      <w:r>
        <w:t>:</w:t>
      </w:r>
      <w:r w:rsidR="005C1F1F">
        <w:t xml:space="preserve"> Marketing planning</w:t>
      </w:r>
      <w:r>
        <w:t xml:space="preserve">, </w:t>
      </w:r>
      <w:r w:rsidR="000B76AE">
        <w:t>Inventory management</w:t>
      </w:r>
      <w:r>
        <w:t xml:space="preserve">, </w:t>
      </w:r>
      <w:r w:rsidR="00E14446">
        <w:t>Product Demand Planning, Resource Planning</w:t>
      </w:r>
      <w:r w:rsidR="00812A91">
        <w:t>, Churn analysis</w:t>
      </w:r>
    </w:p>
    <w:p w14:paraId="32426344" w14:textId="47CB409A" w:rsidR="00A240C1" w:rsidRDefault="00A240C1" w:rsidP="001D6199">
      <w:pPr>
        <w:pStyle w:val="L-Bullets"/>
      </w:pPr>
      <w:r>
        <w:rPr>
          <w:rStyle w:val="P-Bold"/>
        </w:rPr>
        <w:t>Finance</w:t>
      </w:r>
      <w:r w:rsidRPr="00A240C1">
        <w:t>:</w:t>
      </w:r>
      <w:r>
        <w:t xml:space="preserve"> </w:t>
      </w:r>
      <w:r w:rsidR="00AD3779">
        <w:t xml:space="preserve">Stock analysis, </w:t>
      </w:r>
      <w:r w:rsidR="00812A91">
        <w:t xml:space="preserve">Budget forecasting, </w:t>
      </w:r>
      <w:r w:rsidR="000B76AE">
        <w:t>Sales forecasting</w:t>
      </w:r>
      <w:r w:rsidR="00F1192D">
        <w:t xml:space="preserve">, </w:t>
      </w:r>
      <w:r w:rsidR="00A40E2E">
        <w:t>Volatility</w:t>
      </w:r>
      <w:r w:rsidR="00F1192D">
        <w:t xml:space="preserve"> Modeling</w:t>
      </w:r>
    </w:p>
    <w:p w14:paraId="72175F51" w14:textId="7E43913B" w:rsidR="006E051C" w:rsidRDefault="006E051C" w:rsidP="001D6199">
      <w:pPr>
        <w:pStyle w:val="L-Bullets"/>
      </w:pPr>
      <w:r w:rsidRPr="001D6199">
        <w:rPr>
          <w:rStyle w:val="P-Bold"/>
        </w:rPr>
        <w:t>Government</w:t>
      </w:r>
      <w:r>
        <w:t xml:space="preserve">: </w:t>
      </w:r>
      <w:r w:rsidR="00825196">
        <w:t xml:space="preserve">Election forecast, </w:t>
      </w:r>
      <w:r>
        <w:t xml:space="preserve">Economic forecasting, </w:t>
      </w:r>
      <w:r w:rsidR="00E14446">
        <w:t>Gross Domestic Product (GDP), Unemployment Rate, Population migration rate</w:t>
      </w:r>
      <w:r w:rsidR="00812A91">
        <w:t>, Birth Rate</w:t>
      </w:r>
    </w:p>
    <w:p w14:paraId="2E1299C3" w14:textId="3054F625" w:rsidR="006E051C" w:rsidRDefault="006E051C" w:rsidP="001D6199">
      <w:pPr>
        <w:pStyle w:val="L-Bullets"/>
      </w:pPr>
      <w:r w:rsidRPr="001D6199">
        <w:rPr>
          <w:rStyle w:val="P-Bold"/>
        </w:rPr>
        <w:t>Science</w:t>
      </w:r>
      <w:r>
        <w:t xml:space="preserve">: </w:t>
      </w:r>
      <w:r w:rsidRPr="001D6199">
        <w:t>Weather</w:t>
      </w:r>
      <w:r>
        <w:t xml:space="preserve"> forecasting, </w:t>
      </w:r>
      <w:r w:rsidR="00E14446">
        <w:t>Earthquake</w:t>
      </w:r>
      <w:r w:rsidR="00B853EE">
        <w:t xml:space="preserve"> prediction</w:t>
      </w:r>
      <w:r w:rsidR="001D6199">
        <w:t>, Air Quality</w:t>
      </w:r>
      <w:r w:rsidR="00AD3779">
        <w:t xml:space="preserve">, </w:t>
      </w:r>
      <w:r w:rsidR="001E2350">
        <w:t>Species population growth</w:t>
      </w:r>
    </w:p>
    <w:p w14:paraId="6862DF3C" w14:textId="48AF8984" w:rsidR="00825196" w:rsidRDefault="00825196" w:rsidP="001D6199">
      <w:pPr>
        <w:pStyle w:val="L-Bullets"/>
      </w:pPr>
      <w:r>
        <w:rPr>
          <w:rStyle w:val="P-Bold"/>
        </w:rPr>
        <w:t>Medical</w:t>
      </w:r>
      <w:r w:rsidRPr="00825196">
        <w:t>:</w:t>
      </w:r>
      <w:r>
        <w:t xml:space="preserve"> </w:t>
      </w:r>
      <w:r w:rsidR="00A240C1">
        <w:t xml:space="preserve">Infectious disease transmission, </w:t>
      </w:r>
      <w:r w:rsidR="00B853EE">
        <w:t>Electrocardiogram monitoring (ECG or EKG)</w:t>
      </w:r>
      <w:r w:rsidR="00A240C1">
        <w:t>,</w:t>
      </w:r>
      <w:r w:rsidR="00811673">
        <w:t xml:space="preserve"> Healthcare cost prediction, </w:t>
      </w:r>
      <w:r w:rsidR="00B400CD">
        <w:t>Blood glucose monitoring</w:t>
      </w:r>
      <w:r w:rsidR="00EF4CE4">
        <w:t>, Hospital capacity</w:t>
      </w:r>
    </w:p>
    <w:p w14:paraId="1D608BFF" w14:textId="1F9AF946" w:rsidR="00AD3779" w:rsidRDefault="00AD3779" w:rsidP="001D6199">
      <w:pPr>
        <w:pStyle w:val="L-Bullets"/>
      </w:pPr>
      <w:r>
        <w:rPr>
          <w:rStyle w:val="P-Bold"/>
        </w:rPr>
        <w:t>Engineering</w:t>
      </w:r>
      <w:r w:rsidRPr="00AD3779">
        <w:t>:</w:t>
      </w:r>
      <w:r>
        <w:t xml:space="preserve"> Predictive maintenance, Signal processing, </w:t>
      </w:r>
      <w:r w:rsidR="00B853EE">
        <w:t>Production decline analysis</w:t>
      </w:r>
      <w:r w:rsidR="00812A91">
        <w:t xml:space="preserve">, </w:t>
      </w:r>
      <w:r w:rsidR="008A41D3">
        <w:t>Traffic volume forecasting</w:t>
      </w:r>
    </w:p>
    <w:p w14:paraId="2CA2EA11" w14:textId="4AB524AD" w:rsidR="00E14446" w:rsidRDefault="00E14446" w:rsidP="001D6199">
      <w:pPr>
        <w:pStyle w:val="L-Bullets"/>
      </w:pPr>
      <w:r w:rsidRPr="001D6199">
        <w:rPr>
          <w:rStyle w:val="P-Bold"/>
        </w:rPr>
        <w:lastRenderedPageBreak/>
        <w:t>Technology</w:t>
      </w:r>
      <w:r>
        <w:t>: Log Data, Web Traffic</w:t>
      </w:r>
      <w:r w:rsidR="00B853EE">
        <w:t>, Internet of Things (IoT), Server Utilization Demand</w:t>
      </w:r>
    </w:p>
    <w:p w14:paraId="5146F8CC" w14:textId="77777777" w:rsidR="00B37D98" w:rsidRDefault="00D57345" w:rsidP="00816DC3">
      <w:pPr>
        <w:pStyle w:val="L-Bullets"/>
      </w:pPr>
      <w:r>
        <w:rPr>
          <w:rStyle w:val="P-Bold"/>
        </w:rPr>
        <w:t>Prevention</w:t>
      </w:r>
      <w:r w:rsidR="00816DC3" w:rsidRPr="00816DC3">
        <w:t>:</w:t>
      </w:r>
      <w:r w:rsidR="00816DC3">
        <w:t xml:space="preserve"> Credit card anomaly and fraud detection, Non-technical</w:t>
      </w:r>
      <w:r w:rsidR="008A41D3">
        <w:t xml:space="preserve"> power</w:t>
      </w:r>
      <w:r w:rsidR="00816DC3">
        <w:t xml:space="preserve"> loss detection, </w:t>
      </w:r>
      <w:r w:rsidR="00AB7A1C">
        <w:t>Crime rates</w:t>
      </w:r>
    </w:p>
    <w:p w14:paraId="562C020D" w14:textId="7873CF3A" w:rsidR="00E55358" w:rsidRDefault="00E55358" w:rsidP="00E55358">
      <w:pPr>
        <w:pStyle w:val="P-Regular"/>
      </w:pPr>
      <w:r w:rsidRPr="00E55358">
        <w:t xml:space="preserve">When working with time series data we usually have two goals: </w:t>
      </w:r>
      <w:r w:rsidR="000060EC">
        <w:t>t</w:t>
      </w:r>
      <w:r w:rsidRPr="00E55358">
        <w:t xml:space="preserve">ime </w:t>
      </w:r>
      <w:r w:rsidR="000060EC">
        <w:t>s</w:t>
      </w:r>
      <w:r w:rsidRPr="00E55358">
        <w:t>eries</w:t>
      </w:r>
      <w:r w:rsidR="000060EC">
        <w:t xml:space="preserve"> a</w:t>
      </w:r>
      <w:r w:rsidRPr="00E55358">
        <w:t>nalysis</w:t>
      </w:r>
      <w:r w:rsidR="000060EC">
        <w:t xml:space="preserve"> (descriptive)</w:t>
      </w:r>
      <w:r w:rsidRPr="00E55358">
        <w:t xml:space="preserve">, and </w:t>
      </w:r>
      <w:r w:rsidR="000060EC">
        <w:t>t</w:t>
      </w:r>
      <w:r w:rsidRPr="00E55358">
        <w:t xml:space="preserve">ime </w:t>
      </w:r>
      <w:r w:rsidR="000060EC">
        <w:t>s</w:t>
      </w:r>
      <w:r w:rsidRPr="00E55358">
        <w:t xml:space="preserve">eries </w:t>
      </w:r>
      <w:r w:rsidR="000060EC">
        <w:t>f</w:t>
      </w:r>
      <w:r w:rsidRPr="00E55358">
        <w:t>orecasting</w:t>
      </w:r>
      <w:r w:rsidR="000060EC">
        <w:t xml:space="preserve"> (predictive)</w:t>
      </w:r>
      <w:r w:rsidRPr="00E55358">
        <w:t xml:space="preserve">. </w:t>
      </w:r>
      <w:r w:rsidR="000060EC">
        <w:t>In time series analysis we strive to extract a better understanding and deeper intuition into the underlying phenomenon captured in our data</w:t>
      </w:r>
      <w:r w:rsidR="00227917">
        <w:t xml:space="preserve"> using statistical methods</w:t>
      </w:r>
      <w:r w:rsidR="000060EC">
        <w:t>. In time series forecasting, we aim to create</w:t>
      </w:r>
      <w:r w:rsidR="00622D3F">
        <w:t xml:space="preserve"> a</w:t>
      </w:r>
      <w:r w:rsidR="000060EC">
        <w:t xml:space="preserve"> </w:t>
      </w:r>
      <w:r w:rsidR="00095108">
        <w:t>predictive model</w:t>
      </w:r>
      <w:r w:rsidR="000060EC">
        <w:t xml:space="preserve"> that extends from our data into the </w:t>
      </w:r>
      <w:r w:rsidR="00095108">
        <w:t>unforeseeable</w:t>
      </w:r>
      <w:r w:rsidR="000060EC">
        <w:t xml:space="preserve"> future and hence the term forecasting.  </w:t>
      </w:r>
    </w:p>
    <w:p w14:paraId="0DE1E639" w14:textId="29A52218" w:rsidR="00126961" w:rsidRDefault="00126961" w:rsidP="00E55358">
      <w:pPr>
        <w:pStyle w:val="P-Regular"/>
      </w:pPr>
      <w:r>
        <w:t>Time series data differs from the typical data used in machine learning in the classical sense due to the dependence on time</w:t>
      </w:r>
      <w:r w:rsidR="00780ED8">
        <w:t>, serial correlation</w:t>
      </w:r>
      <w:r w:rsidR="00633AB2">
        <w:t>,</w:t>
      </w:r>
      <w:r w:rsidR="00780ED8">
        <w:t xml:space="preserve"> and dependence. </w:t>
      </w:r>
    </w:p>
    <w:p w14:paraId="6A36C24C" w14:textId="60D5B214" w:rsidR="000060EC" w:rsidRDefault="00095108" w:rsidP="00E55358">
      <w:pPr>
        <w:pStyle w:val="P-Regular"/>
      </w:pPr>
      <w:r>
        <w:t>In this book</w:t>
      </w:r>
      <w:r w:rsidR="001B33D1">
        <w:t>,</w:t>
      </w:r>
      <w:r>
        <w:t xml:space="preserve"> we cover a variety of recipes </w:t>
      </w:r>
      <w:r w:rsidR="00C170A9">
        <w:t xml:space="preserve">for both analysis and forecasting of time series data and </w:t>
      </w:r>
      <w:r w:rsidR="00A24927">
        <w:t>pragmatic approach</w:t>
      </w:r>
      <w:r w:rsidR="00C170A9">
        <w:t xml:space="preserve"> to handling the complex nature of time series data. </w:t>
      </w:r>
    </w:p>
    <w:p w14:paraId="011D9E3C" w14:textId="684C05AA" w:rsidR="002A32AA" w:rsidRDefault="002A32AA">
      <w:pPr>
        <w:rPr>
          <w:rFonts w:eastAsia="Arial"/>
          <w:lang w:val="en"/>
        </w:rPr>
      </w:pPr>
      <w:r>
        <w:br w:type="page"/>
      </w:r>
    </w:p>
    <w:p w14:paraId="71B41595" w14:textId="6462B64D" w:rsidR="00345F46" w:rsidRDefault="002A32AA" w:rsidP="00345F46">
      <w:pPr>
        <w:pStyle w:val="H1-Section"/>
      </w:pPr>
      <w:r>
        <w:lastRenderedPageBreak/>
        <w:t>Time Series Analysis Environment Setup</w:t>
      </w:r>
    </w:p>
    <w:p w14:paraId="624A2DC8" w14:textId="1B837673" w:rsidR="006A2F38" w:rsidRPr="006A2F38" w:rsidRDefault="006A2F38" w:rsidP="00345F46">
      <w:pPr>
        <w:pStyle w:val="P-Regular"/>
        <w:rPr>
          <w:rStyle w:val="P-Code"/>
        </w:rPr>
      </w:pPr>
      <w:r>
        <w:t xml:space="preserve">As we dive into the various recipes provided in this book, it is important to create a Python virtual environment which </w:t>
      </w:r>
      <w:r w:rsidR="00784456">
        <w:t>provides</w:t>
      </w:r>
      <w:r>
        <w:t xml:space="preserve"> as an isolated Python environment in order to install all our dependencies without impacting other Python projects.</w:t>
      </w:r>
      <w:r w:rsidR="00784456">
        <w:t xml:space="preserve"> </w:t>
      </w:r>
    </w:p>
    <w:p w14:paraId="39F8900C" w14:textId="3419157F" w:rsidR="00345F46" w:rsidRDefault="006A2F38" w:rsidP="006A2F38">
      <w:pPr>
        <w:pStyle w:val="P-Regular"/>
      </w:pPr>
      <w:r>
        <w:t xml:space="preserve">There are two methods to creating Python virtual environment in this book. This includes the use of  </w:t>
      </w:r>
      <w:proofErr w:type="spellStart"/>
      <w:r>
        <w:rPr>
          <w:rStyle w:val="P-Code"/>
        </w:rPr>
        <w:t>conda</w:t>
      </w:r>
      <w:proofErr w:type="spellEnd"/>
      <w:r>
        <w:rPr>
          <w:rStyle w:val="P-Code"/>
        </w:rPr>
        <w:t xml:space="preserve"> </w:t>
      </w:r>
      <w:r>
        <w:t xml:space="preserve"> or  </w:t>
      </w:r>
      <w:proofErr w:type="spellStart"/>
      <w:r>
        <w:rPr>
          <w:rStyle w:val="P-Code"/>
        </w:rPr>
        <w:t>venv</w:t>
      </w:r>
      <w:proofErr w:type="spellEnd"/>
      <w:r>
        <w:rPr>
          <w:rStyle w:val="P-Code"/>
        </w:rPr>
        <w:t>.</w:t>
      </w:r>
      <w:r w:rsidRPr="006A2F38">
        <w:t xml:space="preserve"> </w:t>
      </w:r>
      <w:r>
        <w:t xml:space="preserve">If you are already using Anaconda </w:t>
      </w:r>
      <w:hyperlink r:id="rId9" w:history="1">
        <w:r w:rsidRPr="002C4237">
          <w:rPr>
            <w:rStyle w:val="P-URL"/>
          </w:rPr>
          <w:t>https://www.anaconda.com/products/individual</w:t>
        </w:r>
      </w:hyperlink>
      <w:r>
        <w:t xml:space="preserve"> then </w:t>
      </w:r>
      <w:r w:rsidRPr="002C4237">
        <w:rPr>
          <w:rStyle w:val="P-Keyword"/>
        </w:rPr>
        <w:t>Conda</w:t>
      </w:r>
      <w:r>
        <w:t xml:space="preserve"> would be the preferred choice since it provides package dependency and environment management for Python (and supports other languages). </w:t>
      </w:r>
      <w:proofErr w:type="spellStart"/>
      <w:r w:rsidRPr="002C4237">
        <w:rPr>
          <w:rStyle w:val="P-Keyword"/>
        </w:rPr>
        <w:t>Venv</w:t>
      </w:r>
      <w:proofErr w:type="spellEnd"/>
      <w:r>
        <w:t xml:space="preserve"> is a Python module </w:t>
      </w:r>
      <w:r w:rsidR="0092260C">
        <w:t xml:space="preserve">that </w:t>
      </w:r>
      <w:r w:rsidR="0034036F">
        <w:t xml:space="preserve">provides environment management </w:t>
      </w:r>
      <w:r>
        <w:t xml:space="preserve">that </w:t>
      </w:r>
      <w:r w:rsidR="002C4237">
        <w:t xml:space="preserve">is </w:t>
      </w:r>
      <w:r w:rsidR="0034036F">
        <w:t xml:space="preserve">part of the standard library in Python 3.3 or newer and requires no additional installation. </w:t>
      </w:r>
    </w:p>
    <w:p w14:paraId="2204EABB" w14:textId="00C2215A" w:rsidR="002C4237" w:rsidRDefault="00784456" w:rsidP="006A2F38">
      <w:pPr>
        <w:pStyle w:val="P-Regular"/>
      </w:pPr>
      <w:r>
        <w:t>With these tools one can create multiple virtual environments for different Python projects that may require different Python versions (</w:t>
      </w:r>
      <w:proofErr w:type="gramStart"/>
      <w:r>
        <w:t>e.g.</w:t>
      </w:r>
      <w:proofErr w:type="gramEnd"/>
      <w:r>
        <w:t xml:space="preserve"> 2.7 or 3.8), or different Python packages and associated versions, or if experimenting with new packages to better understand how they work. This is a best practice taken by many developers and data science practitioners as to not over clutter your primary Python installation or creating version conflicts between packages. </w:t>
      </w:r>
    </w:p>
    <w:p w14:paraId="3286315E" w14:textId="1CCDC3B8" w:rsidR="002C5F33" w:rsidRDefault="002C5F33" w:rsidP="002C5F33">
      <w:pPr>
        <w:pStyle w:val="P-CalloutHeading"/>
      </w:pPr>
      <w:proofErr w:type="spellStart"/>
      <w:r>
        <w:t>Conda</w:t>
      </w:r>
      <w:proofErr w:type="spellEnd"/>
      <w:r>
        <w:t xml:space="preserve"> vs </w:t>
      </w:r>
      <w:proofErr w:type="spellStart"/>
      <w:r>
        <w:t>venv</w:t>
      </w:r>
      <w:proofErr w:type="spellEnd"/>
    </w:p>
    <w:p w14:paraId="2E0B0710" w14:textId="3D11ABEE" w:rsidR="002C5F33" w:rsidRPr="002C5F33" w:rsidRDefault="002C5F33" w:rsidP="002C5F33">
      <w:pPr>
        <w:pStyle w:val="P-Callout"/>
      </w:pPr>
      <w:r>
        <w:t xml:space="preserve">If you have Anaconda or </w:t>
      </w:r>
      <w:proofErr w:type="spellStart"/>
      <w:r>
        <w:t>Miniconda</w:t>
      </w:r>
      <w:proofErr w:type="spellEnd"/>
      <w:r>
        <w:t xml:space="preserve"> </w:t>
      </w:r>
      <w:proofErr w:type="gramStart"/>
      <w:r>
        <w:t>installed</w:t>
      </w:r>
      <w:proofErr w:type="gramEnd"/>
      <w:r>
        <w:t xml:space="preserve"> then </w:t>
      </w:r>
      <w:r w:rsidR="009D3898">
        <w:t xml:space="preserve">using </w:t>
      </w:r>
      <w:proofErr w:type="spellStart"/>
      <w:r w:rsidR="009D3898" w:rsidRPr="009D3898">
        <w:rPr>
          <w:rStyle w:val="P-Code"/>
        </w:rPr>
        <w:t>conda</w:t>
      </w:r>
      <w:proofErr w:type="spellEnd"/>
      <w:r>
        <w:t xml:space="preserve"> would be the preferred method to create a virtual environment. In this book, I will show different ways to install packages using </w:t>
      </w:r>
      <w:proofErr w:type="spellStart"/>
      <w:r w:rsidRPr="002C5F33">
        <w:rPr>
          <w:rStyle w:val="P-Code"/>
        </w:rPr>
        <w:t>conda</w:t>
      </w:r>
      <w:proofErr w:type="spellEnd"/>
      <w:r w:rsidRPr="002C5F33">
        <w:rPr>
          <w:rStyle w:val="P-Code"/>
        </w:rPr>
        <w:t xml:space="preserve"> install</w:t>
      </w:r>
      <w:r>
        <w:t xml:space="preserve"> or </w:t>
      </w:r>
      <w:r w:rsidRPr="002C5F33">
        <w:rPr>
          <w:rStyle w:val="P-Code"/>
        </w:rPr>
        <w:t>pip install</w:t>
      </w:r>
      <w:r>
        <w:t>.</w:t>
      </w:r>
    </w:p>
    <w:p w14:paraId="342FE76B" w14:textId="77777777" w:rsidR="00A91249" w:rsidRDefault="00A91249">
      <w:pPr>
        <w:rPr>
          <w:b/>
          <w:sz w:val="28"/>
          <w:szCs w:val="32"/>
        </w:rPr>
      </w:pPr>
      <w:r>
        <w:br w:type="page"/>
      </w:r>
    </w:p>
    <w:p w14:paraId="725D0CE8" w14:textId="77A5F188" w:rsidR="002C4237" w:rsidRDefault="00FC7DE3" w:rsidP="00784456">
      <w:pPr>
        <w:pStyle w:val="H2-Heading"/>
      </w:pPr>
      <w:r>
        <w:lastRenderedPageBreak/>
        <w:t>How to do it…</w:t>
      </w:r>
    </w:p>
    <w:p w14:paraId="121B29AD" w14:textId="43E34A04" w:rsidR="00FC7DE3" w:rsidRDefault="00FC7DE3" w:rsidP="00FC7DE3">
      <w:pPr>
        <w:pStyle w:val="H3-Subheading"/>
      </w:pPr>
      <w:r>
        <w:t xml:space="preserve">Using </w:t>
      </w:r>
      <w:proofErr w:type="spellStart"/>
      <w:r w:rsidR="00083424">
        <w:t>c</w:t>
      </w:r>
      <w:r>
        <w:t>onda</w:t>
      </w:r>
      <w:proofErr w:type="spellEnd"/>
    </w:p>
    <w:p w14:paraId="16A2C609" w14:textId="1B64A243" w:rsidR="008A18F2" w:rsidRDefault="008A18F2" w:rsidP="008A18F2">
      <w:pPr>
        <w:pStyle w:val="P-CalloutHeading"/>
      </w:pPr>
      <w:r>
        <w:t>Windows Users</w:t>
      </w:r>
    </w:p>
    <w:p w14:paraId="7EB19A5C" w14:textId="55063261" w:rsidR="008A18F2" w:rsidRPr="008A18F2" w:rsidRDefault="008A18F2" w:rsidP="008A18F2">
      <w:pPr>
        <w:pStyle w:val="P-Callout"/>
      </w:pPr>
      <w:r>
        <w:t>On Windows OS you will need to use the Anaconda Prompt. You can access that by clicking on the Windows Icon, and start typing “Anaconda” to find matches. In the result pane, look for Anaconda Prompt, click that to open the Anaconda terminal.</w:t>
      </w:r>
    </w:p>
    <w:p w14:paraId="496F02DC" w14:textId="47926EAC" w:rsidR="00FC7DE3" w:rsidRDefault="00FC7DE3" w:rsidP="00FC7DE3">
      <w:pPr>
        <w:pStyle w:val="L-Numbers"/>
      </w:pPr>
      <w:r>
        <w:t>Update conda to the current version</w:t>
      </w:r>
    </w:p>
    <w:p w14:paraId="62B8D962" w14:textId="25E10C37" w:rsidR="00FC7DE3" w:rsidRDefault="00FC7DE3" w:rsidP="00FC7DE3">
      <w:pPr>
        <w:pStyle w:val="P-Source"/>
      </w:pPr>
      <w:r>
        <w:t>$ conda update conda</w:t>
      </w:r>
    </w:p>
    <w:p w14:paraId="459E6416" w14:textId="77777777" w:rsidR="00CB21A3" w:rsidRPr="00FC7DE3" w:rsidRDefault="00CB21A3" w:rsidP="00FC7DE3">
      <w:pPr>
        <w:pStyle w:val="P-Source"/>
      </w:pPr>
    </w:p>
    <w:p w14:paraId="224CD6A5" w14:textId="68934E72" w:rsidR="00816DC3" w:rsidRDefault="00FC7DE3" w:rsidP="00FC7DE3">
      <w:pPr>
        <w:pStyle w:val="L-Numbers"/>
      </w:pPr>
      <w:r>
        <w:t xml:space="preserve">Create a new virtual environment named </w:t>
      </w:r>
      <w:r>
        <w:rPr>
          <w:rStyle w:val="P-Italics"/>
        </w:rPr>
        <w:t xml:space="preserve">timeseries </w:t>
      </w:r>
      <w:r>
        <w:t>using Python 3.8</w:t>
      </w:r>
    </w:p>
    <w:p w14:paraId="2382D357" w14:textId="2E1E8DD0" w:rsidR="00CB21A3" w:rsidRDefault="00FC7DE3" w:rsidP="00FC7DE3">
      <w:pPr>
        <w:pStyle w:val="P-Source"/>
      </w:pPr>
      <w:r>
        <w:t xml:space="preserve">$ </w:t>
      </w:r>
      <w:r w:rsidRPr="00FC7DE3">
        <w:t>conda create -n timeseries python=3.8</w:t>
      </w:r>
    </w:p>
    <w:p w14:paraId="65334212" w14:textId="77777777" w:rsidR="004A6BF9" w:rsidRDefault="004A6BF9" w:rsidP="00FC7DE3">
      <w:pPr>
        <w:pStyle w:val="P-Source"/>
      </w:pPr>
    </w:p>
    <w:p w14:paraId="7079D673" w14:textId="5A243BDA" w:rsidR="00CB21A3" w:rsidRPr="00083210" w:rsidRDefault="00083210" w:rsidP="00083210">
      <w:pPr>
        <w:pStyle w:val="L-Regular"/>
      </w:pPr>
      <w:r>
        <w:t xml:space="preserve">Where </w:t>
      </w:r>
      <w:r w:rsidRPr="00083210">
        <w:rPr>
          <w:rStyle w:val="P-Code"/>
        </w:rPr>
        <w:t>-n</w:t>
      </w:r>
      <w:r>
        <w:t xml:space="preserve"> is a shortcut for </w:t>
      </w:r>
      <w:r w:rsidRPr="00083210">
        <w:rPr>
          <w:rStyle w:val="P-Code"/>
        </w:rPr>
        <w:t>--name</w:t>
      </w:r>
    </w:p>
    <w:p w14:paraId="02EED3E3" w14:textId="5CC5A1E6" w:rsidR="00CB21A3" w:rsidRDefault="00CB21A3" w:rsidP="00CB21A3">
      <w:pPr>
        <w:pStyle w:val="L-Numbers"/>
      </w:pPr>
      <w:r>
        <w:t xml:space="preserve">Conda may identify additional packages that need to </w:t>
      </w:r>
      <w:proofErr w:type="gramStart"/>
      <w:r>
        <w:t>downloaded</w:t>
      </w:r>
      <w:proofErr w:type="gramEnd"/>
      <w:r>
        <w:t xml:space="preserve"> and installed. You be prompted to whether to proceed or not. Hit enter or type </w:t>
      </w:r>
      <w:r w:rsidRPr="00CB21A3">
        <w:rPr>
          <w:rStyle w:val="P-Code"/>
        </w:rPr>
        <w:t>y</w:t>
      </w:r>
      <w:r>
        <w:t xml:space="preserve"> then enter.</w:t>
      </w:r>
      <w:r w:rsidR="00910223">
        <w:t xml:space="preserve"> You may get a different list of packages to download/install</w:t>
      </w:r>
      <w:r w:rsidR="00083210">
        <w:t xml:space="preserve"> in comparison to the screen shot below.</w:t>
      </w:r>
    </w:p>
    <w:p w14:paraId="354E34EB" w14:textId="760767CA" w:rsidR="00CB21A3" w:rsidRDefault="00CB21A3" w:rsidP="00CB21A3">
      <w:pPr>
        <w:pStyle w:val="IMG-Caption"/>
      </w:pPr>
      <w:r w:rsidRPr="00CB21A3">
        <w:rPr>
          <w:noProof/>
        </w:rPr>
        <w:lastRenderedPageBreak/>
        <w:drawing>
          <wp:inline distT="0" distB="0" distL="0" distR="0" wp14:anchorId="1525B695" wp14:editId="62DA31E4">
            <wp:extent cx="3962400" cy="490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4902200"/>
                    </a:xfrm>
                    <a:prstGeom prst="rect">
                      <a:avLst/>
                    </a:prstGeom>
                  </pic:spPr>
                </pic:pic>
              </a:graphicData>
            </a:graphic>
          </wp:inline>
        </w:drawing>
      </w:r>
    </w:p>
    <w:p w14:paraId="780D803B" w14:textId="22174A0C" w:rsidR="00CB21A3" w:rsidRDefault="00CB21A3" w:rsidP="00CB21A3">
      <w:pPr>
        <w:pStyle w:val="P-Regular"/>
      </w:pPr>
      <w:r>
        <w:t xml:space="preserve">Once you type </w:t>
      </w:r>
      <w:r w:rsidRPr="0092260C">
        <w:rPr>
          <w:rStyle w:val="P-Code"/>
        </w:rPr>
        <w:t xml:space="preserve">y </w:t>
      </w:r>
      <w:r>
        <w:t>or hit enter, conda will proceed with the setup</w:t>
      </w:r>
    </w:p>
    <w:p w14:paraId="7280838D" w14:textId="12A3DF07" w:rsidR="00910223" w:rsidRPr="00CB21A3" w:rsidRDefault="00083210" w:rsidP="00910223">
      <w:pPr>
        <w:pStyle w:val="IMG-Caption"/>
      </w:pPr>
      <w:r w:rsidRPr="00083210">
        <w:rPr>
          <w:noProof/>
        </w:rPr>
        <w:drawing>
          <wp:inline distT="0" distB="0" distL="0" distR="0" wp14:anchorId="33AFBC6D" wp14:editId="68B5731D">
            <wp:extent cx="3802075" cy="211226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3833739" cy="2129855"/>
                    </a:xfrm>
                    <a:prstGeom prst="rect">
                      <a:avLst/>
                    </a:prstGeom>
                  </pic:spPr>
                </pic:pic>
              </a:graphicData>
            </a:graphic>
          </wp:inline>
        </w:drawing>
      </w:r>
    </w:p>
    <w:p w14:paraId="3E94BCDD" w14:textId="362D045F" w:rsidR="00CB21A3" w:rsidRDefault="00CB21A3" w:rsidP="00CB21A3">
      <w:pPr>
        <w:pStyle w:val="L-Numbers"/>
      </w:pPr>
      <w:r>
        <w:lastRenderedPageBreak/>
        <w:t>To activate the new virtual environment type</w:t>
      </w:r>
    </w:p>
    <w:p w14:paraId="5F9F0093" w14:textId="115B6B90" w:rsidR="00CB21A3" w:rsidRDefault="00CB21A3" w:rsidP="00CB21A3">
      <w:pPr>
        <w:pStyle w:val="P-Source"/>
      </w:pPr>
      <w:r>
        <w:t>$ conda activate timeseries</w:t>
      </w:r>
    </w:p>
    <w:p w14:paraId="7B3A213E" w14:textId="77777777" w:rsidR="00083210" w:rsidRDefault="00083210" w:rsidP="00CB21A3">
      <w:pPr>
        <w:pStyle w:val="P-Source"/>
      </w:pPr>
    </w:p>
    <w:p w14:paraId="7CB0A9A8" w14:textId="6546471F" w:rsidR="00083210" w:rsidRDefault="00083210" w:rsidP="00083210">
      <w:pPr>
        <w:pStyle w:val="L-Numbers"/>
      </w:pPr>
      <w:r>
        <w:t>To further validate the setup, you can run the following</w:t>
      </w:r>
    </w:p>
    <w:p w14:paraId="4CB0FC97" w14:textId="6BF95023" w:rsidR="00083210" w:rsidRDefault="00083210" w:rsidP="00083210">
      <w:pPr>
        <w:pStyle w:val="P-Source"/>
      </w:pPr>
      <w:r>
        <w:t xml:space="preserve">$ </w:t>
      </w:r>
      <w:proofErr w:type="spellStart"/>
      <w:r>
        <w:t>conda</w:t>
      </w:r>
      <w:proofErr w:type="spellEnd"/>
      <w:r>
        <w:t xml:space="preserve"> info –</w:t>
      </w:r>
      <w:proofErr w:type="spellStart"/>
      <w:r>
        <w:t>envs</w:t>
      </w:r>
      <w:proofErr w:type="spellEnd"/>
    </w:p>
    <w:p w14:paraId="56843896" w14:textId="77777777" w:rsidR="004A6BF9" w:rsidRDefault="004A6BF9" w:rsidP="00083210">
      <w:pPr>
        <w:pStyle w:val="P-Source"/>
      </w:pPr>
    </w:p>
    <w:p w14:paraId="43BA2044" w14:textId="55DB1EF4" w:rsidR="00083210" w:rsidRDefault="00083210" w:rsidP="00083210">
      <w:pPr>
        <w:pStyle w:val="L-Regular"/>
      </w:pPr>
      <w:r>
        <w:t>This will list all the conda environments that have been created and available.</w:t>
      </w:r>
    </w:p>
    <w:p w14:paraId="523F580C" w14:textId="003EC700" w:rsidR="00083210" w:rsidRDefault="00083210" w:rsidP="00083210">
      <w:pPr>
        <w:pStyle w:val="L-Numbers"/>
      </w:pPr>
      <w:r>
        <w:t xml:space="preserve">To deactivate from the environment </w:t>
      </w:r>
    </w:p>
    <w:p w14:paraId="036509CB" w14:textId="297BC5A9" w:rsidR="00083210" w:rsidRDefault="00083210" w:rsidP="00083210">
      <w:pPr>
        <w:pStyle w:val="P-Source"/>
      </w:pPr>
      <w:r>
        <w:t>$ conda deactivate</w:t>
      </w:r>
    </w:p>
    <w:p w14:paraId="0C5A9ED8" w14:textId="77777777" w:rsidR="004A6BF9" w:rsidRDefault="004A6BF9" w:rsidP="00083210">
      <w:pPr>
        <w:pStyle w:val="P-Source"/>
      </w:pPr>
    </w:p>
    <w:p w14:paraId="2A7B06B4" w14:textId="6C3F4F6C" w:rsidR="00083210" w:rsidRDefault="00083210" w:rsidP="00083210">
      <w:pPr>
        <w:pStyle w:val="L-Numbers"/>
      </w:pPr>
      <w:r>
        <w:t xml:space="preserve">To completely delete the environment all the libraries installed </w:t>
      </w:r>
    </w:p>
    <w:p w14:paraId="53D6CD3B" w14:textId="0B8C6BA9" w:rsidR="00083210" w:rsidRDefault="00083210" w:rsidP="00083210">
      <w:pPr>
        <w:pStyle w:val="P-Source"/>
      </w:pPr>
      <w:r>
        <w:t>$ conda env remove -n timeseries</w:t>
      </w:r>
    </w:p>
    <w:p w14:paraId="250AE5CC" w14:textId="77777777" w:rsidR="004A6BF9" w:rsidRDefault="004A6BF9" w:rsidP="00083210">
      <w:pPr>
        <w:pStyle w:val="P-Source"/>
      </w:pPr>
    </w:p>
    <w:p w14:paraId="3D44C2A7" w14:textId="78C2008E" w:rsidR="00083210" w:rsidRDefault="00083210" w:rsidP="00083210">
      <w:pPr>
        <w:pStyle w:val="L-Regular"/>
      </w:pPr>
      <w:r>
        <w:t xml:space="preserve">Where </w:t>
      </w:r>
      <w:r w:rsidRPr="00083210">
        <w:rPr>
          <w:rStyle w:val="P-Code"/>
        </w:rPr>
        <w:t>-n</w:t>
      </w:r>
      <w:r>
        <w:t xml:space="preserve"> is a shortcut for </w:t>
      </w:r>
      <w:r>
        <w:rPr>
          <w:rStyle w:val="P-Code"/>
        </w:rPr>
        <w:t>--</w:t>
      </w:r>
      <w:r w:rsidRPr="00083210">
        <w:rPr>
          <w:rStyle w:val="P-Code"/>
        </w:rPr>
        <w:t>name</w:t>
      </w:r>
      <w:r>
        <w:t xml:space="preserve"> </w:t>
      </w:r>
    </w:p>
    <w:p w14:paraId="459C3847" w14:textId="1527DCD4" w:rsidR="006D4A74" w:rsidRDefault="006D4A74" w:rsidP="00083210">
      <w:pPr>
        <w:pStyle w:val="L-Regular"/>
      </w:pPr>
    </w:p>
    <w:p w14:paraId="35887B32" w14:textId="284FB626" w:rsidR="006D4A74" w:rsidRDefault="006D4A74" w:rsidP="008E5952">
      <w:pPr>
        <w:pStyle w:val="H3-Subheading"/>
      </w:pPr>
      <w:r>
        <w:t xml:space="preserve">Using </w:t>
      </w:r>
      <w:proofErr w:type="spellStart"/>
      <w:r w:rsidR="008846D8">
        <w:t>v</w:t>
      </w:r>
      <w:r>
        <w:t>env</w:t>
      </w:r>
      <w:proofErr w:type="spellEnd"/>
    </w:p>
    <w:p w14:paraId="3B7EB7EB" w14:textId="76A178D2" w:rsidR="008E5952" w:rsidRDefault="0092260C" w:rsidP="001B0084">
      <w:pPr>
        <w:pStyle w:val="L-Numbers"/>
        <w:numPr>
          <w:ilvl w:val="0"/>
          <w:numId w:val="3"/>
        </w:numPr>
      </w:pPr>
      <w:r>
        <w:t>Decide where to place the new virtual environment and specify the path</w:t>
      </w:r>
      <w:r w:rsidR="00F06E41">
        <w:t>, in this example I already navigated to Desktop and ran the command</w:t>
      </w:r>
      <w:r>
        <w:t xml:space="preserve"> as shown here</w:t>
      </w:r>
    </w:p>
    <w:p w14:paraId="6F82E5C5" w14:textId="2244AB24" w:rsidR="0092260C" w:rsidRDefault="0092260C" w:rsidP="0092260C">
      <w:pPr>
        <w:pStyle w:val="P-Source"/>
      </w:pPr>
      <w:r>
        <w:t xml:space="preserve">$ </w:t>
      </w:r>
      <w:r w:rsidR="00697465" w:rsidRPr="00697465">
        <w:t xml:space="preserve">python3 -m </w:t>
      </w:r>
      <w:proofErr w:type="spellStart"/>
      <w:r w:rsidR="00697465" w:rsidRPr="00697465">
        <w:t>venv</w:t>
      </w:r>
      <w:proofErr w:type="spellEnd"/>
      <w:r w:rsidR="00697465" w:rsidRPr="00697465">
        <w:t xml:space="preserve"> timeseries</w:t>
      </w:r>
    </w:p>
    <w:p w14:paraId="3F66535A" w14:textId="77777777" w:rsidR="00160D93" w:rsidRDefault="00160D93" w:rsidP="0092260C">
      <w:pPr>
        <w:pStyle w:val="P-Source"/>
      </w:pPr>
    </w:p>
    <w:p w14:paraId="65209945" w14:textId="329B1B00" w:rsidR="00697465" w:rsidRDefault="00697465" w:rsidP="00697465">
      <w:pPr>
        <w:pStyle w:val="L-Regular"/>
        <w:rPr>
          <w:rStyle w:val="SC-Highlight"/>
        </w:rPr>
      </w:pPr>
      <w:r>
        <w:t xml:space="preserve">In the code above we created a </w:t>
      </w:r>
      <w:r w:rsidRPr="00697465">
        <w:rPr>
          <w:rStyle w:val="P-Code"/>
        </w:rPr>
        <w:t>timeseries</w:t>
      </w:r>
      <w:r>
        <w:t xml:space="preserve"> directory, which did not exist before, and all the supporting subdirectories, standard libraries, and other supporting files all included. </w:t>
      </w:r>
    </w:p>
    <w:p w14:paraId="41A88DF7" w14:textId="0E85ADCF" w:rsidR="00160D93" w:rsidRDefault="00160D93" w:rsidP="00160D93">
      <w:pPr>
        <w:pStyle w:val="L-Regular"/>
      </w:pPr>
      <w:r>
        <w:t>Notice the use of python3 to indicate that we are creating a Python 3 virtual environment. The same would have been achieved with this code</w:t>
      </w:r>
    </w:p>
    <w:p w14:paraId="396993EC" w14:textId="7580CAAB" w:rsidR="00160D93" w:rsidRDefault="00160D93" w:rsidP="00160D93">
      <w:pPr>
        <w:pStyle w:val="P-Source"/>
      </w:pPr>
      <w:r>
        <w:t xml:space="preserve">$ python3.8 -m </w:t>
      </w:r>
      <w:proofErr w:type="spellStart"/>
      <w:r>
        <w:t>venv</w:t>
      </w:r>
      <w:proofErr w:type="spellEnd"/>
      <w:r>
        <w:t xml:space="preserve"> timeseries</w:t>
      </w:r>
    </w:p>
    <w:p w14:paraId="68EC0312" w14:textId="413EBA9B" w:rsidR="00160D93" w:rsidRDefault="00160D93" w:rsidP="00160D93">
      <w:pPr>
        <w:pStyle w:val="P-Source"/>
      </w:pPr>
    </w:p>
    <w:p w14:paraId="0367A147" w14:textId="77777777" w:rsidR="00160D93" w:rsidRDefault="00160D93" w:rsidP="00160D93">
      <w:pPr>
        <w:pStyle w:val="L-Regular"/>
        <w:rPr>
          <w:rStyle w:val="SC-Highlight"/>
        </w:rPr>
      </w:pPr>
      <w:r>
        <w:lastRenderedPageBreak/>
        <w:t xml:space="preserve">If we navigate to </w:t>
      </w:r>
      <w:r w:rsidRPr="00697465">
        <w:rPr>
          <w:rStyle w:val="SC-Highlight"/>
        </w:rPr>
        <w:t>Desktop\timeseries</w:t>
      </w:r>
      <w:r>
        <w:t xml:space="preserve"> we can confirm the additional files and subfolders inside </w:t>
      </w:r>
      <w:r w:rsidRPr="00697465">
        <w:rPr>
          <w:rStyle w:val="SC-Highlight"/>
        </w:rPr>
        <w:t>timeseries</w:t>
      </w:r>
    </w:p>
    <w:p w14:paraId="45F781B7" w14:textId="77777777" w:rsidR="00160D93" w:rsidRPr="00160D93" w:rsidRDefault="00160D93" w:rsidP="00160D93">
      <w:pPr>
        <w:pStyle w:val="L-Regular"/>
      </w:pPr>
    </w:p>
    <w:p w14:paraId="35AD80AB" w14:textId="5749F3B9" w:rsidR="00697465" w:rsidRDefault="00697465" w:rsidP="00697465">
      <w:pPr>
        <w:pStyle w:val="IMG-Caption"/>
      </w:pPr>
      <w:r w:rsidRPr="00697465">
        <w:rPr>
          <w:noProof/>
        </w:rPr>
        <w:drawing>
          <wp:inline distT="0" distB="0" distL="0" distR="0" wp14:anchorId="22AB7A1E" wp14:editId="27789071">
            <wp:extent cx="2222500" cy="3568700"/>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2"/>
                    <a:stretch>
                      <a:fillRect/>
                    </a:stretch>
                  </pic:blipFill>
                  <pic:spPr>
                    <a:xfrm>
                      <a:off x="0" y="0"/>
                      <a:ext cx="2222500" cy="3568700"/>
                    </a:xfrm>
                    <a:prstGeom prst="rect">
                      <a:avLst/>
                    </a:prstGeom>
                  </pic:spPr>
                </pic:pic>
              </a:graphicData>
            </a:graphic>
          </wp:inline>
        </w:drawing>
      </w:r>
    </w:p>
    <w:p w14:paraId="4B17F4A5" w14:textId="03307F10" w:rsidR="00697465" w:rsidRDefault="00697465" w:rsidP="00697465">
      <w:pPr>
        <w:pStyle w:val="L-Numbers"/>
      </w:pPr>
      <w:r>
        <w:t xml:space="preserve">We can then activate our new environment </w:t>
      </w:r>
    </w:p>
    <w:p w14:paraId="76874128" w14:textId="4054B58D" w:rsidR="00697465" w:rsidRDefault="00697465" w:rsidP="00697465">
      <w:pPr>
        <w:pStyle w:val="H4-Subheading"/>
      </w:pPr>
      <w:r>
        <w:t>On Mac/Unix</w:t>
      </w:r>
    </w:p>
    <w:p w14:paraId="1D983347" w14:textId="744BBC8D" w:rsidR="00697465" w:rsidRDefault="00697465" w:rsidP="00697465">
      <w:pPr>
        <w:pStyle w:val="P-Source"/>
      </w:pPr>
      <w:r>
        <w:t>$ source timeseries/bin/activate</w:t>
      </w:r>
    </w:p>
    <w:p w14:paraId="5A3DA186" w14:textId="77777777" w:rsidR="00697465" w:rsidRDefault="00697465" w:rsidP="00697465">
      <w:pPr>
        <w:pStyle w:val="P-Source"/>
      </w:pPr>
    </w:p>
    <w:p w14:paraId="7C41F3ED" w14:textId="6CE97CF9" w:rsidR="00697465" w:rsidRDefault="00697465" w:rsidP="00697465">
      <w:pPr>
        <w:pStyle w:val="L-Regular"/>
      </w:pPr>
      <w:r>
        <w:t xml:space="preserve">We can confirm that the right Python env is activate </w:t>
      </w:r>
    </w:p>
    <w:p w14:paraId="546C485A" w14:textId="096A854C" w:rsidR="00697465" w:rsidRDefault="00697465" w:rsidP="00697465">
      <w:pPr>
        <w:pStyle w:val="P-Source"/>
      </w:pPr>
      <w:r>
        <w:t>$ which python</w:t>
      </w:r>
    </w:p>
    <w:p w14:paraId="56887280" w14:textId="77777777" w:rsidR="00697465" w:rsidRDefault="00697465" w:rsidP="00697465">
      <w:pPr>
        <w:pStyle w:val="P-Source"/>
      </w:pPr>
    </w:p>
    <w:p w14:paraId="37F48813" w14:textId="07335FFB" w:rsidR="00697465" w:rsidRDefault="00697465" w:rsidP="00697465">
      <w:pPr>
        <w:pStyle w:val="L-Regular"/>
      </w:pPr>
      <w:r>
        <w:t xml:space="preserve">And you should get a response that reflects the path to the Python interpreter </w:t>
      </w:r>
    </w:p>
    <w:p w14:paraId="58F5D468" w14:textId="4A91AD3D" w:rsidR="00697465" w:rsidRDefault="00697465" w:rsidP="00697465">
      <w:pPr>
        <w:pStyle w:val="P-Source"/>
      </w:pPr>
      <w:r w:rsidRPr="00697465">
        <w:t>/Users/</w:t>
      </w:r>
      <w:proofErr w:type="spellStart"/>
      <w:r w:rsidRPr="00697465">
        <w:t>tarekatwan</w:t>
      </w:r>
      <w:proofErr w:type="spellEnd"/>
      <w:r w:rsidRPr="00697465">
        <w:t>/Desktop/timeseries/bin/python</w:t>
      </w:r>
    </w:p>
    <w:p w14:paraId="51AFD1C1" w14:textId="77777777" w:rsidR="00697465" w:rsidRDefault="00697465" w:rsidP="00697465">
      <w:pPr>
        <w:pStyle w:val="P-Source"/>
      </w:pPr>
    </w:p>
    <w:p w14:paraId="5EA71306" w14:textId="7D750182" w:rsidR="00697465" w:rsidRDefault="00697465" w:rsidP="00697465">
      <w:pPr>
        <w:pStyle w:val="H4-Subheading"/>
      </w:pPr>
      <w:r>
        <w:lastRenderedPageBreak/>
        <w:t>On Windows</w:t>
      </w:r>
    </w:p>
    <w:p w14:paraId="3F9A565A" w14:textId="10A3BEAB" w:rsidR="00A2528D" w:rsidRDefault="00697465" w:rsidP="00A2528D">
      <w:pPr>
        <w:pStyle w:val="P-Source"/>
      </w:pPr>
      <w:r>
        <w:t xml:space="preserve">$ </w:t>
      </w:r>
      <w:r w:rsidR="00CA0D4D">
        <w:t>timeseries/Scripts/activate.bat</w:t>
      </w:r>
    </w:p>
    <w:p w14:paraId="74D65DA4" w14:textId="5ED34D45" w:rsidR="00160D93" w:rsidRDefault="00160D93" w:rsidP="00A2528D">
      <w:pPr>
        <w:pStyle w:val="P-Source"/>
      </w:pPr>
    </w:p>
    <w:p w14:paraId="6B483119" w14:textId="19A150F0" w:rsidR="00160D93" w:rsidRDefault="00160D93" w:rsidP="00160D93">
      <w:pPr>
        <w:pStyle w:val="L-Numbers"/>
      </w:pPr>
      <w:r>
        <w:t xml:space="preserve">To deactivate </w:t>
      </w:r>
    </w:p>
    <w:p w14:paraId="5CAABBC9" w14:textId="5FFD08C7" w:rsidR="00160D93" w:rsidRDefault="00160D93" w:rsidP="00160D93">
      <w:pPr>
        <w:pStyle w:val="P-Source"/>
      </w:pPr>
      <w:r>
        <w:t>$ deactivate</w:t>
      </w:r>
    </w:p>
    <w:p w14:paraId="0946A1EC" w14:textId="77777777" w:rsidR="00A52252" w:rsidRPr="00160D93" w:rsidRDefault="00A52252" w:rsidP="00160D93">
      <w:pPr>
        <w:pStyle w:val="P-Source"/>
      </w:pPr>
    </w:p>
    <w:p w14:paraId="4584C7F0" w14:textId="371A8D19" w:rsidR="00A869C3" w:rsidRDefault="00A869C3" w:rsidP="00A2528D">
      <w:pPr>
        <w:pStyle w:val="H2-Heading"/>
      </w:pPr>
      <w:r>
        <w:br/>
      </w:r>
    </w:p>
    <w:p w14:paraId="142610B8" w14:textId="77777777" w:rsidR="00A869C3" w:rsidRDefault="00A869C3">
      <w:r>
        <w:br w:type="page"/>
      </w:r>
    </w:p>
    <w:p w14:paraId="262B31C7" w14:textId="2333C555" w:rsidR="00A2528D" w:rsidRPr="00A869C3" w:rsidRDefault="00A2528D" w:rsidP="00A869C3">
      <w:pPr>
        <w:pStyle w:val="H2-Heading"/>
      </w:pPr>
      <w:r>
        <w:lastRenderedPageBreak/>
        <w:t>How it works…</w:t>
      </w:r>
    </w:p>
    <w:p w14:paraId="30196605" w14:textId="67001589" w:rsidR="00A2528D" w:rsidRDefault="0027216A" w:rsidP="00A2528D">
      <w:r>
        <w:t xml:space="preserve">Once we activate the virtual </w:t>
      </w:r>
      <w:r w:rsidR="001A19BA">
        <w:t>environment,</w:t>
      </w:r>
      <w:r>
        <w:t xml:space="preserve"> we can check on the location of the Python interpreter</w:t>
      </w:r>
      <w:r w:rsidR="001A19BA">
        <w:t xml:space="preserve"> to confirm that we are using the right one.</w:t>
      </w:r>
    </w:p>
    <w:p w14:paraId="554E6120" w14:textId="766AF15B" w:rsidR="0027216A" w:rsidRDefault="0027216A" w:rsidP="0027216A">
      <w:pPr>
        <w:pStyle w:val="P-Source"/>
      </w:pPr>
      <w:r>
        <w:t>$ which python</w:t>
      </w:r>
    </w:p>
    <w:p w14:paraId="7FBA1A9A" w14:textId="219B918A" w:rsidR="0027216A" w:rsidRDefault="0027216A" w:rsidP="0027216A">
      <w:pPr>
        <w:pStyle w:val="P-Source"/>
      </w:pPr>
    </w:p>
    <w:p w14:paraId="682B1DE4" w14:textId="07D3C2F7" w:rsidR="0027216A" w:rsidRDefault="0027216A" w:rsidP="0027216A">
      <w:pPr>
        <w:pStyle w:val="P-Regular"/>
      </w:pPr>
      <w:r>
        <w:t xml:space="preserve">This will show the path of our Python environment which contains all the necessary files including the Python interpreter. </w:t>
      </w:r>
    </w:p>
    <w:p w14:paraId="1A4AF12D" w14:textId="14B71A69" w:rsidR="0027216A" w:rsidRDefault="0027216A" w:rsidP="0027216A">
      <w:pPr>
        <w:pStyle w:val="P-Regular"/>
      </w:pPr>
      <w:r>
        <w:t xml:space="preserve">The output of the statement above will show different outputs </w:t>
      </w:r>
      <w:proofErr w:type="gramStart"/>
      <w:r>
        <w:t>depending</w:t>
      </w:r>
      <w:proofErr w:type="gramEnd"/>
      <w:r>
        <w:t xml:space="preserve"> if it was a </w:t>
      </w:r>
      <w:proofErr w:type="spellStart"/>
      <w:r>
        <w:t>conda</w:t>
      </w:r>
      <w:proofErr w:type="spellEnd"/>
      <w:r>
        <w:t xml:space="preserve"> environment or </w:t>
      </w:r>
      <w:proofErr w:type="spellStart"/>
      <w:r>
        <w:t>venv</w:t>
      </w:r>
      <w:proofErr w:type="spellEnd"/>
      <w:r>
        <w:t xml:space="preserve"> environment </w:t>
      </w:r>
    </w:p>
    <w:p w14:paraId="3CD51E44" w14:textId="579303A2" w:rsidR="0027216A" w:rsidRDefault="0027216A" w:rsidP="0027216A">
      <w:pPr>
        <w:pStyle w:val="SC-Source"/>
      </w:pPr>
      <w:r>
        <w:t># when using conda</w:t>
      </w:r>
    </w:p>
    <w:p w14:paraId="4F7CF8EC" w14:textId="3DFF4999" w:rsidR="0027216A" w:rsidRDefault="0027216A" w:rsidP="0027216A">
      <w:pPr>
        <w:pStyle w:val="SC-Source"/>
      </w:pPr>
      <w:r w:rsidRPr="0027216A">
        <w:t>/Users/</w:t>
      </w:r>
      <w:proofErr w:type="spellStart"/>
      <w:r w:rsidRPr="0027216A">
        <w:t>tarekatwan</w:t>
      </w:r>
      <w:proofErr w:type="spellEnd"/>
      <w:r w:rsidRPr="0027216A">
        <w:t>/opt/anaconda3/</w:t>
      </w:r>
      <w:proofErr w:type="spellStart"/>
      <w:r w:rsidRPr="0027216A">
        <w:t>envs</w:t>
      </w:r>
      <w:proofErr w:type="spellEnd"/>
      <w:r w:rsidRPr="0027216A">
        <w:t>/timeseries/bin/python</w:t>
      </w:r>
    </w:p>
    <w:p w14:paraId="05B75411" w14:textId="6520CFB7" w:rsidR="0027216A" w:rsidRDefault="0027216A" w:rsidP="0027216A">
      <w:pPr>
        <w:pStyle w:val="SC-Source"/>
      </w:pPr>
    </w:p>
    <w:p w14:paraId="36CD7A85" w14:textId="4EAC8ECE" w:rsidR="0027216A" w:rsidRDefault="0027216A" w:rsidP="0027216A">
      <w:pPr>
        <w:pStyle w:val="SC-Source"/>
      </w:pPr>
      <w:r>
        <w:t xml:space="preserve"># when using </w:t>
      </w:r>
      <w:proofErr w:type="spellStart"/>
      <w:r>
        <w:t>venv</w:t>
      </w:r>
      <w:proofErr w:type="spellEnd"/>
    </w:p>
    <w:p w14:paraId="4CEF53C5" w14:textId="7E82F371" w:rsidR="0027216A" w:rsidRDefault="002C5F33" w:rsidP="0027216A">
      <w:pPr>
        <w:pStyle w:val="SC-Source"/>
      </w:pPr>
      <w:r w:rsidRPr="002C5F33">
        <w:t>/Users/</w:t>
      </w:r>
      <w:proofErr w:type="spellStart"/>
      <w:r w:rsidRPr="002C5F33">
        <w:t>tarekatwan</w:t>
      </w:r>
      <w:proofErr w:type="spellEnd"/>
      <w:r w:rsidRPr="002C5F33">
        <w:t>/Desktop/timeseries/bin/python</w:t>
      </w:r>
    </w:p>
    <w:p w14:paraId="31E29A7E" w14:textId="48C7CB3D" w:rsidR="0027216A" w:rsidRDefault="0027216A" w:rsidP="0027216A">
      <w:pPr>
        <w:pStyle w:val="P-Regular"/>
      </w:pPr>
      <w:r>
        <w:t xml:space="preserve">If we compare the folder structures of both </w:t>
      </w:r>
      <w:proofErr w:type="spellStart"/>
      <w:r>
        <w:t>venv</w:t>
      </w:r>
      <w:proofErr w:type="spellEnd"/>
      <w:r>
        <w:t xml:space="preserve"> and </w:t>
      </w:r>
      <w:proofErr w:type="spellStart"/>
      <w:r>
        <w:t>conda</w:t>
      </w:r>
      <w:proofErr w:type="spellEnd"/>
      <w:r>
        <w:t xml:space="preserve"> we can see similarities </w:t>
      </w:r>
    </w:p>
    <w:p w14:paraId="33CCCB76" w14:textId="77CCE62D" w:rsidR="003B5E6D" w:rsidRDefault="003B5E6D" w:rsidP="003B5E6D">
      <w:pPr>
        <w:pStyle w:val="IMG-Caption"/>
      </w:pPr>
      <w:r w:rsidRPr="003B5E6D">
        <w:rPr>
          <w:noProof/>
        </w:rPr>
        <w:drawing>
          <wp:inline distT="0" distB="0" distL="0" distR="0" wp14:anchorId="105D63BD" wp14:editId="10E3374B">
            <wp:extent cx="1984248" cy="2243063"/>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91372" cy="2251116"/>
                    </a:xfrm>
                    <a:prstGeom prst="rect">
                      <a:avLst/>
                    </a:prstGeom>
                  </pic:spPr>
                </pic:pic>
              </a:graphicData>
            </a:graphic>
          </wp:inline>
        </w:drawing>
      </w:r>
    </w:p>
    <w:p w14:paraId="0AA73374" w14:textId="4ADD3AE8" w:rsidR="003B5E6D" w:rsidRDefault="003B5E6D" w:rsidP="003B5E6D">
      <w:pPr>
        <w:pStyle w:val="IMG-Caption"/>
      </w:pPr>
      <w:r>
        <w:t>Conda timeseries environment</w:t>
      </w:r>
    </w:p>
    <w:p w14:paraId="037B0642" w14:textId="79ED3D43" w:rsidR="003B5E6D" w:rsidRDefault="003B5E6D" w:rsidP="003B5E6D">
      <w:pPr>
        <w:pStyle w:val="IMG-Caption"/>
      </w:pPr>
      <w:r>
        <w:rPr>
          <w:noProof/>
        </w:rPr>
        <w:lastRenderedPageBreak/>
        <w:drawing>
          <wp:inline distT="0" distB="0" distL="0" distR="0" wp14:anchorId="4D5346E4" wp14:editId="7A7BC97A">
            <wp:extent cx="2097456" cy="1975104"/>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118588" cy="1995004"/>
                    </a:xfrm>
                    <a:prstGeom prst="rect">
                      <a:avLst/>
                    </a:prstGeom>
                  </pic:spPr>
                </pic:pic>
              </a:graphicData>
            </a:graphic>
          </wp:inline>
        </w:drawing>
      </w:r>
    </w:p>
    <w:p w14:paraId="1D541B91" w14:textId="23C5574D" w:rsidR="003B5E6D" w:rsidRDefault="003B5E6D" w:rsidP="003B5E6D">
      <w:pPr>
        <w:pStyle w:val="IMG-Caption"/>
      </w:pPr>
      <w:proofErr w:type="spellStart"/>
      <w:r>
        <w:t>venv</w:t>
      </w:r>
      <w:proofErr w:type="spellEnd"/>
      <w:r>
        <w:t xml:space="preserve"> timeseries environment</w:t>
      </w:r>
    </w:p>
    <w:p w14:paraId="263C7D8A" w14:textId="77777777" w:rsidR="00E67BDE" w:rsidRDefault="00E67BDE" w:rsidP="00E67BDE">
      <w:pPr>
        <w:pStyle w:val="P-Regular"/>
      </w:pPr>
      <w:r>
        <w:t xml:space="preserve">Notice, that when using </w:t>
      </w:r>
      <w:r w:rsidRPr="00E67BDE">
        <w:rPr>
          <w:rStyle w:val="P-Bold"/>
        </w:rPr>
        <w:t>conda</w:t>
      </w:r>
      <w:r>
        <w:t xml:space="preserve">, all environments will default to the </w:t>
      </w:r>
      <w:r w:rsidRPr="00E67BDE">
        <w:rPr>
          <w:rStyle w:val="P-Code"/>
        </w:rPr>
        <w:t>/</w:t>
      </w:r>
      <w:proofErr w:type="spellStart"/>
      <w:r w:rsidRPr="00E67BDE">
        <w:rPr>
          <w:rStyle w:val="P-Code"/>
        </w:rPr>
        <w:t>envs</w:t>
      </w:r>
      <w:proofErr w:type="spellEnd"/>
      <w:r w:rsidRPr="00E67BDE">
        <w:rPr>
          <w:rStyle w:val="P-Code"/>
        </w:rPr>
        <w:t>/</w:t>
      </w:r>
      <w:r>
        <w:t xml:space="preserve"> location inside the </w:t>
      </w:r>
      <w:r w:rsidRPr="00E67BDE">
        <w:rPr>
          <w:rStyle w:val="P-Code"/>
        </w:rPr>
        <w:t>anaconda3/</w:t>
      </w:r>
      <w:r>
        <w:t xml:space="preserve"> directory. When using </w:t>
      </w:r>
      <w:proofErr w:type="spellStart"/>
      <w:r w:rsidRPr="00E67BDE">
        <w:rPr>
          <w:rStyle w:val="P-Bold"/>
        </w:rPr>
        <w:t>venv</w:t>
      </w:r>
      <w:proofErr w:type="spellEnd"/>
      <w:r>
        <w:t>, we actually had to specify where we plan to create the directory or project.</w:t>
      </w:r>
    </w:p>
    <w:p w14:paraId="79A8ED86" w14:textId="4E94F04E" w:rsidR="00E67BDE" w:rsidRPr="00E67BDE" w:rsidRDefault="00E67BDE" w:rsidP="00E67BDE">
      <w:pPr>
        <w:pStyle w:val="P-Regular"/>
        <w:rPr>
          <w:rStyle w:val="P-Code"/>
        </w:rPr>
      </w:pPr>
      <w:r>
        <w:t xml:space="preserve">The advantage of conda on the other hand, is that with conda we get two features: a package and dependency manager and a virtual environment manager. This means we can use the same conda command to create additional environments using </w:t>
      </w:r>
      <w:r w:rsidRPr="00E67BDE">
        <w:rPr>
          <w:rStyle w:val="P-Code"/>
        </w:rPr>
        <w:t>conda create</w:t>
      </w:r>
      <w:r>
        <w:t xml:space="preserve">, and also install packages using </w:t>
      </w:r>
      <w:r w:rsidRPr="00E67BDE">
        <w:rPr>
          <w:rStyle w:val="P-Code"/>
        </w:rPr>
        <w:t>conda install &lt;package name&gt;</w:t>
      </w:r>
      <w:r>
        <w:rPr>
          <w:rStyle w:val="P-Code"/>
        </w:rPr>
        <w:t xml:space="preserve"> </w:t>
      </w:r>
      <w:r w:rsidRPr="00E67BDE">
        <w:t>which we will see later on.</w:t>
      </w:r>
    </w:p>
    <w:p w14:paraId="64B2F72B" w14:textId="40D10E71" w:rsidR="001A19BA" w:rsidRDefault="00E67BDE" w:rsidP="001A19BA">
      <w:pPr>
        <w:rPr>
          <w:rStyle w:val="P-Code"/>
        </w:rPr>
      </w:pPr>
      <w:r>
        <w:rPr>
          <w:lang w:val="en"/>
        </w:rPr>
        <w:t xml:space="preserve">When using </w:t>
      </w:r>
      <w:proofErr w:type="spellStart"/>
      <w:r w:rsidRPr="00E67BDE">
        <w:rPr>
          <w:rStyle w:val="P-Bold"/>
        </w:rPr>
        <w:t>venv</w:t>
      </w:r>
      <w:proofErr w:type="spellEnd"/>
      <w:r>
        <w:rPr>
          <w:lang w:val="en"/>
        </w:rPr>
        <w:t xml:space="preserve">, keep in mind that </w:t>
      </w:r>
      <w:proofErr w:type="spellStart"/>
      <w:r w:rsidRPr="00E67BDE">
        <w:rPr>
          <w:rStyle w:val="P-Bold"/>
        </w:rPr>
        <w:t>venv</w:t>
      </w:r>
      <w:proofErr w:type="spellEnd"/>
      <w:r>
        <w:rPr>
          <w:lang w:val="en"/>
        </w:rPr>
        <w:t xml:space="preserve"> is only a virtual environment manager, we will still need to rely on </w:t>
      </w:r>
      <w:r w:rsidRPr="00E67BDE">
        <w:rPr>
          <w:rStyle w:val="P-Code"/>
        </w:rPr>
        <w:t>pip</w:t>
      </w:r>
      <w:r>
        <w:rPr>
          <w:lang w:val="en"/>
        </w:rPr>
        <w:t xml:space="preserve"> as our package manager to install any new packages </w:t>
      </w:r>
      <w:proofErr w:type="gramStart"/>
      <w:r>
        <w:rPr>
          <w:lang w:val="en"/>
        </w:rPr>
        <w:t>e.g.</w:t>
      </w:r>
      <w:proofErr w:type="gramEnd"/>
      <w:r>
        <w:rPr>
          <w:lang w:val="en"/>
        </w:rPr>
        <w:t xml:space="preserve"> </w:t>
      </w:r>
      <w:r w:rsidRPr="00E67BDE">
        <w:rPr>
          <w:rStyle w:val="P-Code"/>
        </w:rPr>
        <w:t>pip install &lt;package name&gt;</w:t>
      </w:r>
    </w:p>
    <w:p w14:paraId="2F23CA36" w14:textId="50E9C8C0" w:rsidR="00E67BDE" w:rsidRDefault="00E67BDE" w:rsidP="00E67BDE">
      <w:pPr>
        <w:pStyle w:val="P-Regular"/>
      </w:pPr>
      <w:r>
        <w:t>One of the added benefits of using conda is that we can create environments of other languages not just Python. This includes Julia, R, Lua, Scala, Java</w:t>
      </w:r>
      <w:r w:rsidR="00332C0D">
        <w:t>, and more.</w:t>
      </w:r>
    </w:p>
    <w:p w14:paraId="50D703A6" w14:textId="77A56299" w:rsidR="004177C3" w:rsidRDefault="004177C3" w:rsidP="004177C3">
      <w:pPr>
        <w:pStyle w:val="P-CalloutHeading"/>
      </w:pPr>
      <w:r>
        <w:t>Pip vs Conda</w:t>
      </w:r>
    </w:p>
    <w:p w14:paraId="4B9B775E" w14:textId="689E9ED4" w:rsidR="004177C3" w:rsidRDefault="004177C3" w:rsidP="004177C3">
      <w:pPr>
        <w:pStyle w:val="P-Callout"/>
      </w:pPr>
      <w:r>
        <w:t>Both Pip and Conda are very popular methods for managing packages</w:t>
      </w:r>
      <w:r w:rsidR="00FD564D">
        <w:t xml:space="preserve"> in Python</w:t>
      </w:r>
      <w:r>
        <w:t xml:space="preserve"> that it is very common to see these two options listed under the installation instructions of many common libraries.  </w:t>
      </w:r>
    </w:p>
    <w:p w14:paraId="342707A5" w14:textId="4B90954A" w:rsidR="004177C3" w:rsidRDefault="004177C3" w:rsidP="004177C3">
      <w:pPr>
        <w:pStyle w:val="IMG-Caption"/>
      </w:pPr>
      <w:r w:rsidRPr="004177C3">
        <w:rPr>
          <w:noProof/>
        </w:rPr>
        <w:lastRenderedPageBreak/>
        <w:drawing>
          <wp:inline distT="0" distB="0" distL="0" distR="0" wp14:anchorId="0FF8A988" wp14:editId="323AAB78">
            <wp:extent cx="5251450" cy="4206240"/>
            <wp:effectExtent l="0" t="0" r="635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a:stretch>
                      <a:fillRect/>
                    </a:stretch>
                  </pic:blipFill>
                  <pic:spPr>
                    <a:xfrm>
                      <a:off x="0" y="0"/>
                      <a:ext cx="5251450" cy="4206240"/>
                    </a:xfrm>
                    <a:prstGeom prst="rect">
                      <a:avLst/>
                    </a:prstGeom>
                  </pic:spPr>
                </pic:pic>
              </a:graphicData>
            </a:graphic>
          </wp:inline>
        </w:drawing>
      </w:r>
    </w:p>
    <w:p w14:paraId="04BC0A75" w14:textId="3CE9E46D" w:rsidR="00F355EE" w:rsidRDefault="00F355EE">
      <w:pPr>
        <w:rPr>
          <w:lang w:val="en"/>
        </w:rPr>
      </w:pPr>
      <w:r>
        <w:rPr>
          <w:lang w:val="en"/>
        </w:rPr>
        <w:br w:type="page"/>
      </w:r>
    </w:p>
    <w:p w14:paraId="73ECECBB" w14:textId="7608458D" w:rsidR="00F355EE" w:rsidRDefault="00F355EE" w:rsidP="00F355EE">
      <w:pPr>
        <w:pStyle w:val="H2-Heading"/>
      </w:pPr>
      <w:r>
        <w:lastRenderedPageBreak/>
        <w:t>There’s more…</w:t>
      </w:r>
    </w:p>
    <w:p w14:paraId="366118F3" w14:textId="58F24650" w:rsidR="006C6498" w:rsidRPr="006C6498" w:rsidRDefault="006C6498" w:rsidP="006C6498">
      <w:pPr>
        <w:pStyle w:val="H3-Subheading"/>
      </w:pPr>
      <w:r>
        <w:t>Using a YAML file</w:t>
      </w:r>
    </w:p>
    <w:p w14:paraId="1C3A2F3C" w14:textId="7D5F125E" w:rsidR="00DE5438" w:rsidRDefault="00DE5438" w:rsidP="00DE5438">
      <w:r>
        <w:t xml:space="preserve">We can also create a virtual environment from a YAML file. This option gives us great control in defining many aspects of the environment including all packages to be installed. </w:t>
      </w:r>
    </w:p>
    <w:p w14:paraId="435089A6" w14:textId="02FA75BC" w:rsidR="00DE5438" w:rsidRPr="009E1B26" w:rsidRDefault="00DE5438" w:rsidP="00DE5438">
      <w:pPr>
        <w:rPr>
          <w:rStyle w:val="P-Code"/>
        </w:rPr>
      </w:pPr>
      <w:r>
        <w:t>Here is an example of a YAML file</w:t>
      </w:r>
      <w:r w:rsidR="009E1B26">
        <w:t xml:space="preserve"> that creates a </w:t>
      </w:r>
      <w:proofErr w:type="spellStart"/>
      <w:r w:rsidR="009E1B26">
        <w:t>conda</w:t>
      </w:r>
      <w:proofErr w:type="spellEnd"/>
      <w:r w:rsidR="009E1B26">
        <w:t xml:space="preserve"> environment labeled </w:t>
      </w:r>
      <w:proofErr w:type="spellStart"/>
      <w:r w:rsidR="009E1B26">
        <w:rPr>
          <w:rStyle w:val="P-Code"/>
        </w:rPr>
        <w:t>tscookbook</w:t>
      </w:r>
      <w:proofErr w:type="spellEnd"/>
    </w:p>
    <w:p w14:paraId="337AFD93" w14:textId="252822B3" w:rsidR="00DE5438" w:rsidRPr="00DE5438" w:rsidRDefault="00DE5438" w:rsidP="00DE5438">
      <w:pPr>
        <w:rPr>
          <w:rStyle w:val="P-Code"/>
        </w:rPr>
      </w:pPr>
      <w:proofErr w:type="spellStart"/>
      <w:r>
        <w:rPr>
          <w:rStyle w:val="P-Code"/>
        </w:rPr>
        <w:t>env.yml</w:t>
      </w:r>
      <w:proofErr w:type="spellEnd"/>
    </w:p>
    <w:p w14:paraId="4F14A4B6" w14:textId="50B6579D" w:rsidR="007459BC" w:rsidRPr="007459BC" w:rsidRDefault="007459BC" w:rsidP="007459BC">
      <w:pPr>
        <w:shd w:val="clear" w:color="auto" w:fill="1E1E1E"/>
        <w:spacing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name</w:t>
      </w:r>
      <w:r w:rsidRPr="007459BC">
        <w:rPr>
          <w:rFonts w:ascii="Menlo" w:eastAsia="Times New Roman" w:hAnsi="Menlo" w:cs="Menlo"/>
          <w:color w:val="D4D4D4"/>
          <w:sz w:val="18"/>
          <w:szCs w:val="18"/>
        </w:rPr>
        <w:t xml:space="preserve">: </w:t>
      </w:r>
      <w:proofErr w:type="spellStart"/>
      <w:r w:rsidRPr="007459BC">
        <w:rPr>
          <w:rFonts w:ascii="Menlo" w:eastAsia="Times New Roman" w:hAnsi="Menlo" w:cs="Menlo"/>
          <w:color w:val="CE9178"/>
          <w:sz w:val="18"/>
          <w:szCs w:val="18"/>
        </w:rPr>
        <w:t>tscookbook</w:t>
      </w:r>
      <w:proofErr w:type="spellEnd"/>
    </w:p>
    <w:p w14:paraId="65FFC6C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channels</w:t>
      </w:r>
      <w:r w:rsidRPr="007459BC">
        <w:rPr>
          <w:rFonts w:ascii="Menlo" w:eastAsia="Times New Roman" w:hAnsi="Menlo" w:cs="Menlo"/>
          <w:color w:val="D4D4D4"/>
          <w:sz w:val="18"/>
          <w:szCs w:val="18"/>
        </w:rPr>
        <w:t>:</w:t>
      </w:r>
    </w:p>
    <w:p w14:paraId="20790F3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conda</w:t>
      </w:r>
      <w:proofErr w:type="spellEnd"/>
      <w:r w:rsidRPr="007459BC">
        <w:rPr>
          <w:rFonts w:ascii="Menlo" w:eastAsia="Times New Roman" w:hAnsi="Menlo" w:cs="Menlo"/>
          <w:color w:val="CE9178"/>
          <w:sz w:val="18"/>
          <w:szCs w:val="18"/>
        </w:rPr>
        <w:t>-forge</w:t>
      </w:r>
    </w:p>
    <w:p w14:paraId="5F498BC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defaults</w:t>
      </w:r>
    </w:p>
    <w:p w14:paraId="2384CA4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850F65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569CD6"/>
          <w:sz w:val="18"/>
          <w:szCs w:val="18"/>
        </w:rPr>
        <w:t>dependencies</w:t>
      </w:r>
      <w:r w:rsidRPr="007459BC">
        <w:rPr>
          <w:rFonts w:ascii="Menlo" w:eastAsia="Times New Roman" w:hAnsi="Menlo" w:cs="Menlo"/>
          <w:color w:val="D4D4D4"/>
          <w:sz w:val="18"/>
          <w:szCs w:val="18"/>
        </w:rPr>
        <w:t>:</w:t>
      </w:r>
    </w:p>
    <w:p w14:paraId="15071457"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python=3.8</w:t>
      </w:r>
    </w:p>
    <w:p w14:paraId="4BA411F1"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pip</w:t>
      </w:r>
    </w:p>
    <w:p w14:paraId="7051173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Data Analysis</w:t>
      </w:r>
    </w:p>
    <w:p w14:paraId="71F3F8C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statsmodels</w:t>
      </w:r>
      <w:proofErr w:type="spellEnd"/>
    </w:p>
    <w:p w14:paraId="379B26C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scipy</w:t>
      </w:r>
      <w:proofErr w:type="spellEnd"/>
    </w:p>
    <w:p w14:paraId="562BADAE"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64B2E3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3DBD2059"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pyqt</w:t>
      </w:r>
      <w:proofErr w:type="spellEnd"/>
    </w:p>
    <w:p w14:paraId="1B8EB9C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tqdm</w:t>
      </w:r>
      <w:proofErr w:type="spellEnd"/>
    </w:p>
    <w:p w14:paraId="493CCE1D" w14:textId="5692296D"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BBFFD5"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Plotting</w:t>
      </w:r>
    </w:p>
    <w:p w14:paraId="13526B4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matplotlib</w:t>
      </w:r>
    </w:p>
    <w:p w14:paraId="5BEAD8B6"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plotly</w:t>
      </w:r>
      <w:proofErr w:type="spellEnd"/>
    </w:p>
    <w:p w14:paraId="5B88AE5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seaborn</w:t>
      </w:r>
    </w:p>
    <w:p w14:paraId="2595DD0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pandas</w:t>
      </w:r>
    </w:p>
    <w:p w14:paraId="014C6A8D"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numpy</w:t>
      </w:r>
      <w:proofErr w:type="spellEnd"/>
    </w:p>
    <w:p w14:paraId="6BA0480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7EF77C0B"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Machine learning</w:t>
      </w:r>
    </w:p>
    <w:p w14:paraId="775EBF62"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scikit-learn</w:t>
      </w:r>
    </w:p>
    <w:p w14:paraId="08E10984"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p>
    <w:p w14:paraId="3C36CA9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w:t>
      </w:r>
      <w:r w:rsidRPr="007459BC">
        <w:rPr>
          <w:rFonts w:ascii="Menlo" w:eastAsia="Times New Roman" w:hAnsi="Menlo" w:cs="Menlo"/>
          <w:color w:val="6A9955"/>
          <w:sz w:val="18"/>
          <w:szCs w:val="18"/>
        </w:rPr>
        <w:t xml:space="preserve"># </w:t>
      </w:r>
      <w:proofErr w:type="spellStart"/>
      <w:r w:rsidRPr="007459BC">
        <w:rPr>
          <w:rFonts w:ascii="Menlo" w:eastAsia="Times New Roman" w:hAnsi="Menlo" w:cs="Menlo"/>
          <w:color w:val="6A9955"/>
          <w:sz w:val="18"/>
          <w:szCs w:val="18"/>
        </w:rPr>
        <w:t>Jupyter</w:t>
      </w:r>
      <w:proofErr w:type="spellEnd"/>
      <w:r w:rsidRPr="007459BC">
        <w:rPr>
          <w:rFonts w:ascii="Menlo" w:eastAsia="Times New Roman" w:hAnsi="Menlo" w:cs="Menlo"/>
          <w:color w:val="6A9955"/>
          <w:sz w:val="18"/>
          <w:szCs w:val="18"/>
        </w:rPr>
        <w:t xml:space="preserve"> Environment</w:t>
      </w:r>
    </w:p>
    <w:p w14:paraId="1D07FC0C"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w:t>
      </w:r>
      <w:proofErr w:type="spellEnd"/>
    </w:p>
    <w:p w14:paraId="565D1A5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jupyter_client</w:t>
      </w:r>
      <w:proofErr w:type="spellEnd"/>
    </w:p>
    <w:p w14:paraId="4CC98953"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jupyter_console</w:t>
      </w:r>
      <w:proofErr w:type="spellEnd"/>
    </w:p>
    <w:p w14:paraId="6AA614A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jupyter_core</w:t>
      </w:r>
      <w:proofErr w:type="spellEnd"/>
    </w:p>
    <w:p w14:paraId="00746E1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jupyterlab</w:t>
      </w:r>
      <w:proofErr w:type="spellEnd"/>
    </w:p>
    <w:p w14:paraId="0DB147FF"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r w:rsidRPr="007459BC">
        <w:rPr>
          <w:rFonts w:ascii="Menlo" w:eastAsia="Times New Roman" w:hAnsi="Menlo" w:cs="Menlo"/>
          <w:color w:val="CE9178"/>
          <w:sz w:val="18"/>
          <w:szCs w:val="18"/>
        </w:rPr>
        <w:t>notebook</w:t>
      </w:r>
    </w:p>
    <w:p w14:paraId="6523C5F8" w14:textId="77777777"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lastRenderedPageBreak/>
        <w:t xml:space="preserve">  - </w:t>
      </w:r>
      <w:proofErr w:type="spellStart"/>
      <w:r w:rsidRPr="007459BC">
        <w:rPr>
          <w:rFonts w:ascii="Menlo" w:eastAsia="Times New Roman" w:hAnsi="Menlo" w:cs="Menlo"/>
          <w:color w:val="CE9178"/>
          <w:sz w:val="18"/>
          <w:szCs w:val="18"/>
        </w:rPr>
        <w:t>ipython</w:t>
      </w:r>
      <w:proofErr w:type="spellEnd"/>
    </w:p>
    <w:p w14:paraId="3AD3773B" w14:textId="5C80533B" w:rsidR="007459BC" w:rsidRPr="007459BC" w:rsidRDefault="007459BC" w:rsidP="007459BC">
      <w:pPr>
        <w:shd w:val="clear" w:color="auto" w:fill="1E1E1E"/>
        <w:spacing w:after="0" w:line="270" w:lineRule="atLeast"/>
        <w:rPr>
          <w:rFonts w:ascii="Menlo" w:eastAsia="Times New Roman" w:hAnsi="Menlo" w:cs="Menlo"/>
          <w:color w:val="D4D4D4"/>
          <w:sz w:val="18"/>
          <w:szCs w:val="18"/>
        </w:rPr>
      </w:pPr>
      <w:r w:rsidRPr="007459BC">
        <w:rPr>
          <w:rFonts w:ascii="Menlo" w:eastAsia="Times New Roman" w:hAnsi="Menlo" w:cs="Menlo"/>
          <w:color w:val="D4D4D4"/>
          <w:sz w:val="18"/>
          <w:szCs w:val="18"/>
        </w:rPr>
        <w:t xml:space="preserve">  - </w:t>
      </w:r>
      <w:proofErr w:type="spellStart"/>
      <w:r w:rsidRPr="007459BC">
        <w:rPr>
          <w:rFonts w:ascii="Menlo" w:eastAsia="Times New Roman" w:hAnsi="Menlo" w:cs="Menlo"/>
          <w:color w:val="CE9178"/>
          <w:sz w:val="18"/>
          <w:szCs w:val="18"/>
        </w:rPr>
        <w:t>jupyter_contrib_nbextensions</w:t>
      </w:r>
      <w:proofErr w:type="spellEnd"/>
      <w:r w:rsidRPr="007459BC">
        <w:rPr>
          <w:rFonts w:ascii="Menlo" w:eastAsia="Times New Roman" w:hAnsi="Menlo" w:cs="Menlo"/>
          <w:color w:val="D4D4D4"/>
          <w:sz w:val="18"/>
          <w:szCs w:val="18"/>
        </w:rPr>
        <w:t xml:space="preserve">  </w:t>
      </w:r>
    </w:p>
    <w:p w14:paraId="3B5CD307" w14:textId="0D7BABF3" w:rsidR="00DE5438" w:rsidRPr="007459BC" w:rsidRDefault="00DE5438" w:rsidP="007459BC">
      <w:pPr>
        <w:shd w:val="clear" w:color="auto" w:fill="1E1E1E"/>
        <w:spacing w:after="0" w:line="270" w:lineRule="atLeast"/>
        <w:rPr>
          <w:rFonts w:ascii="Menlo" w:eastAsia="Times New Roman" w:hAnsi="Menlo" w:cs="Menlo"/>
          <w:color w:val="D4D4D4"/>
          <w:sz w:val="18"/>
          <w:szCs w:val="18"/>
        </w:rPr>
      </w:pPr>
    </w:p>
    <w:p w14:paraId="045C2415" w14:textId="77A59BE6" w:rsidR="00DE5438" w:rsidRDefault="002D3AE1" w:rsidP="00DE5438">
      <w:pPr>
        <w:pStyle w:val="P-Regular"/>
        <w:rPr>
          <w:rStyle w:val="P-Code"/>
        </w:rPr>
      </w:pPr>
      <w:r>
        <w:t xml:space="preserve">To create the virtual environment using the </w:t>
      </w:r>
      <w:proofErr w:type="spellStart"/>
      <w:r>
        <w:t>env.yml</w:t>
      </w:r>
      <w:proofErr w:type="spellEnd"/>
      <w:r>
        <w:t xml:space="preserve"> file we use </w:t>
      </w:r>
      <w:proofErr w:type="spellStart"/>
      <w:r>
        <w:rPr>
          <w:rStyle w:val="P-Code"/>
        </w:rPr>
        <w:t>conda</w:t>
      </w:r>
      <w:proofErr w:type="spellEnd"/>
      <w:r>
        <w:rPr>
          <w:rStyle w:val="P-Code"/>
        </w:rPr>
        <w:t xml:space="preserve"> env create -f </w:t>
      </w:r>
    </w:p>
    <w:p w14:paraId="275AB167" w14:textId="7BBBC5E5" w:rsidR="002D3AE1" w:rsidRDefault="00E9286C" w:rsidP="002D3AE1">
      <w:pPr>
        <w:pStyle w:val="P-Source"/>
      </w:pPr>
      <w:r>
        <w:t xml:space="preserve">$ </w:t>
      </w:r>
      <w:proofErr w:type="spellStart"/>
      <w:r w:rsidR="002D3AE1" w:rsidRPr="002D3AE1">
        <w:t>conda</w:t>
      </w:r>
      <w:proofErr w:type="spellEnd"/>
      <w:r w:rsidR="002D3AE1" w:rsidRPr="002D3AE1">
        <w:t xml:space="preserve"> env create -f </w:t>
      </w:r>
      <w:proofErr w:type="spellStart"/>
      <w:r w:rsidR="002D3AE1" w:rsidRPr="002D3AE1">
        <w:t>env.yml</w:t>
      </w:r>
      <w:proofErr w:type="spellEnd"/>
    </w:p>
    <w:p w14:paraId="56317D52" w14:textId="43A1A102" w:rsidR="002D3AE1" w:rsidRDefault="002D3AE1" w:rsidP="002D3AE1">
      <w:pPr>
        <w:pStyle w:val="P-Source"/>
      </w:pPr>
    </w:p>
    <w:p w14:paraId="53FAF9E5" w14:textId="130567B0" w:rsidR="002D3AE1" w:rsidRDefault="009E1B26" w:rsidP="00F355EE">
      <w:r>
        <w:t xml:space="preserve">once the process is completed, you can activate </w:t>
      </w:r>
      <w:r w:rsidR="00791C12">
        <w:t xml:space="preserve">the environment </w:t>
      </w:r>
    </w:p>
    <w:p w14:paraId="51678169" w14:textId="443F4248" w:rsidR="00791C12" w:rsidRDefault="00E9286C" w:rsidP="00791C12">
      <w:pPr>
        <w:pStyle w:val="P-Source"/>
      </w:pPr>
      <w:r>
        <w:t xml:space="preserve">$ </w:t>
      </w:r>
      <w:proofErr w:type="spellStart"/>
      <w:r w:rsidR="00791C12" w:rsidRPr="00791C12">
        <w:t>conda</w:t>
      </w:r>
      <w:proofErr w:type="spellEnd"/>
      <w:r w:rsidR="00791C12" w:rsidRPr="00791C12">
        <w:t xml:space="preserve"> activate </w:t>
      </w:r>
      <w:proofErr w:type="spellStart"/>
      <w:r w:rsidR="00791C12" w:rsidRPr="00791C12">
        <w:t>tscookbook</w:t>
      </w:r>
      <w:proofErr w:type="spellEnd"/>
    </w:p>
    <w:p w14:paraId="61084978" w14:textId="77777777" w:rsidR="00791C12" w:rsidRPr="00791C12" w:rsidRDefault="00791C12" w:rsidP="00791C12">
      <w:pPr>
        <w:pStyle w:val="P-Source"/>
      </w:pPr>
    </w:p>
    <w:p w14:paraId="571F3645" w14:textId="6992A3AF" w:rsidR="008031EC" w:rsidRDefault="008031EC" w:rsidP="008031EC">
      <w:pPr>
        <w:pStyle w:val="H3-Subheading"/>
      </w:pPr>
      <w:r>
        <w:t>Using Docker</w:t>
      </w:r>
    </w:p>
    <w:p w14:paraId="374C9823" w14:textId="74D4F80B" w:rsidR="00F355EE" w:rsidRDefault="008D1ABD" w:rsidP="00F355EE">
      <w:r>
        <w:t>In addition</w:t>
      </w:r>
      <w:r w:rsidR="007C0EDF">
        <w:t xml:space="preserve"> </w:t>
      </w:r>
      <w:r>
        <w:t xml:space="preserve">to </w:t>
      </w:r>
      <w:r w:rsidR="00360977">
        <w:t xml:space="preserve">directly installing </w:t>
      </w:r>
      <w:r w:rsidR="007C0EDF">
        <w:t xml:space="preserve">Anaconda </w:t>
      </w:r>
      <w:r w:rsidR="00360977">
        <w:t>on your local machine</w:t>
      </w:r>
      <w:r w:rsidR="007C0EDF">
        <w:t xml:space="preserve">, </w:t>
      </w:r>
      <w:r w:rsidR="00F13015">
        <w:t xml:space="preserve">there is another option to completely isolate the whole Python installation by using Docker. You can </w:t>
      </w:r>
      <w:r w:rsidR="00B12B70">
        <w:t>even create a</w:t>
      </w:r>
      <w:r w:rsidR="00F13015">
        <w:t>dditional virtual environments inside the container.</w:t>
      </w:r>
    </w:p>
    <w:p w14:paraId="6728A9F1" w14:textId="74651E80" w:rsidR="00F13015" w:rsidRDefault="00F13015" w:rsidP="00F355EE">
      <w:r>
        <w:t xml:space="preserve">There are three </w:t>
      </w:r>
      <w:r w:rsidR="004F5E87">
        <w:t xml:space="preserve">simple </w:t>
      </w:r>
      <w:r>
        <w:t xml:space="preserve">options </w:t>
      </w:r>
      <w:r w:rsidR="004F5E87">
        <w:t>using official images on Docker Hub</w:t>
      </w:r>
      <w:r>
        <w:t>:</w:t>
      </w:r>
    </w:p>
    <w:p w14:paraId="09F84CFC" w14:textId="53065DDA" w:rsidR="00F13015" w:rsidRDefault="00F13015" w:rsidP="00F13015">
      <w:pPr>
        <w:pStyle w:val="L-Bullets"/>
      </w:pPr>
      <w:r>
        <w:t>Using the official Docker Anaconda image</w:t>
      </w:r>
    </w:p>
    <w:p w14:paraId="1D3D25CD" w14:textId="49E072A9" w:rsidR="00F13015" w:rsidRDefault="00F13015" w:rsidP="00F13015">
      <w:pPr>
        <w:pStyle w:val="P-Source"/>
      </w:pPr>
      <w:r>
        <w:t xml:space="preserve">$ </w:t>
      </w:r>
      <w:r w:rsidRPr="00F13015">
        <w:t xml:space="preserve">docker pull </w:t>
      </w:r>
      <w:proofErr w:type="spellStart"/>
      <w:r w:rsidRPr="00F13015">
        <w:t>continuumio</w:t>
      </w:r>
      <w:proofErr w:type="spellEnd"/>
      <w:r w:rsidRPr="00F13015">
        <w:t>/anaconda3</w:t>
      </w:r>
    </w:p>
    <w:p w14:paraId="429B9729" w14:textId="77777777" w:rsidR="00F13015" w:rsidRPr="00F13015" w:rsidRDefault="00F13015" w:rsidP="00F13015">
      <w:pPr>
        <w:pStyle w:val="P-Source"/>
      </w:pPr>
    </w:p>
    <w:p w14:paraId="3D7F51A2" w14:textId="5643B5A3" w:rsidR="00F13015" w:rsidRDefault="00F13015" w:rsidP="00F13015">
      <w:pPr>
        <w:pStyle w:val="L-Bullets"/>
      </w:pPr>
      <w:r>
        <w:t>Using the official Python image</w:t>
      </w:r>
    </w:p>
    <w:p w14:paraId="7E9C17B6" w14:textId="2972E944" w:rsidR="00F13015" w:rsidRDefault="00F13015" w:rsidP="00F13015">
      <w:pPr>
        <w:pStyle w:val="P-Source"/>
      </w:pPr>
      <w:r>
        <w:t xml:space="preserve">$ </w:t>
      </w:r>
      <w:r w:rsidRPr="00F13015">
        <w:t>docker pull python</w:t>
      </w:r>
    </w:p>
    <w:p w14:paraId="386B9864" w14:textId="12C20122" w:rsidR="00F13015" w:rsidRDefault="00F13015" w:rsidP="00F13015">
      <w:pPr>
        <w:pStyle w:val="P-Source"/>
      </w:pPr>
    </w:p>
    <w:p w14:paraId="37B22FCC" w14:textId="51B2768A" w:rsidR="00F13015" w:rsidRDefault="00F13015" w:rsidP="006C6498">
      <w:pPr>
        <w:pStyle w:val="L-Bullets"/>
        <w:rPr>
          <w:rStyle w:val="P-URL"/>
        </w:rPr>
      </w:pPr>
      <w:r>
        <w:t xml:space="preserve">Using one of the official </w:t>
      </w:r>
      <w:proofErr w:type="spellStart"/>
      <w:r>
        <w:t>Jupyter</w:t>
      </w:r>
      <w:proofErr w:type="spellEnd"/>
      <w:r>
        <w:t xml:space="preserve"> Docker Stacks. To read more about the available stacks please refer to their official documentation here </w:t>
      </w:r>
      <w:hyperlink r:id="rId16" w:history="1">
        <w:r w:rsidRPr="000F68CC">
          <w:rPr>
            <w:rStyle w:val="Hyperlink"/>
            <w:rFonts w:ascii="Arial" w:hAnsi="Arial"/>
            <w:shd w:val="clear" w:color="auto" w:fill="00FA00"/>
          </w:rPr>
          <w:t>https://jupyter-docker-stacks.readthedocs.io/en/latest/using/selecting.html</w:t>
        </w:r>
      </w:hyperlink>
    </w:p>
    <w:p w14:paraId="20C790B5" w14:textId="27F7712E" w:rsidR="00F13015" w:rsidRDefault="0053083F" w:rsidP="00F13015">
      <w:pPr>
        <w:pStyle w:val="P-Source"/>
      </w:pPr>
      <w:r>
        <w:t xml:space="preserve">$ </w:t>
      </w:r>
      <w:r w:rsidRPr="0053083F">
        <w:t xml:space="preserve">docker pull </w:t>
      </w:r>
      <w:proofErr w:type="spellStart"/>
      <w:r w:rsidRPr="0053083F">
        <w:t>jupyter</w:t>
      </w:r>
      <w:proofErr w:type="spellEnd"/>
      <w:r w:rsidRPr="0053083F">
        <w:t>/</w:t>
      </w:r>
      <w:proofErr w:type="spellStart"/>
      <w:r w:rsidRPr="0053083F">
        <w:t>datascience</w:t>
      </w:r>
      <w:proofErr w:type="spellEnd"/>
      <w:r w:rsidRPr="0053083F">
        <w:t>-notebook</w:t>
      </w:r>
    </w:p>
    <w:p w14:paraId="5ABDABA1" w14:textId="396E28FD" w:rsidR="0053083F" w:rsidRDefault="0053083F" w:rsidP="00F13015">
      <w:pPr>
        <w:pStyle w:val="P-Source"/>
      </w:pPr>
    </w:p>
    <w:p w14:paraId="52274228" w14:textId="10C80874" w:rsidR="00360977" w:rsidRDefault="00360977">
      <w:pPr>
        <w:rPr>
          <w:rFonts w:eastAsia="Arial"/>
          <w:lang w:val="en"/>
        </w:rPr>
      </w:pPr>
      <w:r>
        <w:br w:type="page"/>
      </w:r>
    </w:p>
    <w:p w14:paraId="51F8AD8D" w14:textId="655637C2" w:rsidR="0053083F" w:rsidRDefault="00360977" w:rsidP="00817B17">
      <w:pPr>
        <w:pStyle w:val="H2-Heading"/>
      </w:pPr>
      <w:r>
        <w:lastRenderedPageBreak/>
        <w:t>See also</w:t>
      </w:r>
    </w:p>
    <w:p w14:paraId="37A5FB2C" w14:textId="7EE7E71A" w:rsidR="00360977" w:rsidRDefault="00360977" w:rsidP="00360977">
      <w:r>
        <w:t xml:space="preserve">If you are using a machine that does not allow you to install any </w:t>
      </w:r>
      <w:r w:rsidR="00817B17">
        <w:t>software or</w:t>
      </w:r>
      <w:r>
        <w:t xml:space="preserve"> </w:t>
      </w:r>
      <w:r w:rsidR="00DF3D10">
        <w:t>using an older machine with limited capacity or performance do not worry. There are still other options to get you moving and following through the recipes in this book.</w:t>
      </w:r>
    </w:p>
    <w:p w14:paraId="1C1FC5F2" w14:textId="05D51B7D" w:rsidR="00DF3D10" w:rsidRDefault="00DF3D10" w:rsidP="00360977">
      <w:r>
        <w:t>Alternative options:</w:t>
      </w:r>
    </w:p>
    <w:p w14:paraId="5B8C5124" w14:textId="609D1B00" w:rsidR="00DF3D10" w:rsidRDefault="00DF3D10" w:rsidP="00DF3D10">
      <w:pPr>
        <w:pStyle w:val="L-Bullets"/>
      </w:pPr>
      <w:proofErr w:type="spellStart"/>
      <w:r w:rsidRPr="00DF3D10">
        <w:rPr>
          <w:rStyle w:val="P-Bold"/>
        </w:rPr>
        <w:t>Replit</w:t>
      </w:r>
      <w:proofErr w:type="spellEnd"/>
      <w:r>
        <w:t xml:space="preserve"> offers a free, in-browser IDE that supports more than 50+ languages including Python. All you need is to create an account and create your new </w:t>
      </w:r>
      <w:proofErr w:type="spellStart"/>
      <w:r>
        <w:t>replit</w:t>
      </w:r>
      <w:proofErr w:type="spellEnd"/>
      <w:r>
        <w:t xml:space="preserve"> space. </w:t>
      </w:r>
    </w:p>
    <w:p w14:paraId="0621C58A" w14:textId="679B093C" w:rsidR="00DF3D10" w:rsidRDefault="001B0084" w:rsidP="001B0084">
      <w:pPr>
        <w:pStyle w:val="L-Bullets"/>
        <w:numPr>
          <w:ilvl w:val="1"/>
          <w:numId w:val="1"/>
        </w:numPr>
        <w:rPr>
          <w:rStyle w:val="P-URL"/>
        </w:rPr>
      </w:pPr>
      <w:hyperlink r:id="rId17" w:history="1">
        <w:r w:rsidR="00DF3D10" w:rsidRPr="000F68CC">
          <w:rPr>
            <w:rStyle w:val="Hyperlink"/>
            <w:rFonts w:ascii="Arial" w:hAnsi="Arial"/>
            <w:shd w:val="clear" w:color="auto" w:fill="00FA00"/>
          </w:rPr>
          <w:t>https://replit.com/</w:t>
        </w:r>
      </w:hyperlink>
    </w:p>
    <w:p w14:paraId="2C9791FF" w14:textId="77777777" w:rsidR="00DF3D10" w:rsidRDefault="00DF3D10" w:rsidP="00DF3D10">
      <w:pPr>
        <w:pStyle w:val="L-Bullets"/>
      </w:pPr>
      <w:r>
        <w:t xml:space="preserve">Google </w:t>
      </w:r>
      <w:proofErr w:type="spellStart"/>
      <w:r>
        <w:t>Colab</w:t>
      </w:r>
      <w:proofErr w:type="spellEnd"/>
      <w:r>
        <w:t xml:space="preserve"> are hosted Python notebooks that already has some of the most popular Data Science packages already installed, including </w:t>
      </w:r>
      <w:proofErr w:type="spellStart"/>
      <w:r>
        <w:t>Tensorflow</w:t>
      </w:r>
      <w:proofErr w:type="spellEnd"/>
      <w:r>
        <w:t xml:space="preserve">. </w:t>
      </w:r>
      <w:proofErr w:type="spellStart"/>
      <w:r>
        <w:t>Colab</w:t>
      </w:r>
      <w:proofErr w:type="spellEnd"/>
      <w:r>
        <w:t xml:space="preserve"> allows you to install additional packages as well. A great feature with </w:t>
      </w:r>
      <w:proofErr w:type="spellStart"/>
      <w:r>
        <w:t>Colab</w:t>
      </w:r>
      <w:proofErr w:type="spellEnd"/>
      <w:r>
        <w:t>, is that you get the option to configure your notebook to use a CPU, GPU, or a TPU all for free.</w:t>
      </w:r>
    </w:p>
    <w:p w14:paraId="2605B51F" w14:textId="77777777" w:rsidR="00817B17" w:rsidRDefault="00DF3D10" w:rsidP="001B0084">
      <w:pPr>
        <w:pStyle w:val="L-Bullets"/>
        <w:numPr>
          <w:ilvl w:val="1"/>
          <w:numId w:val="1"/>
        </w:numPr>
        <w:rPr>
          <w:rStyle w:val="P-URL"/>
        </w:rPr>
      </w:pPr>
      <w:r w:rsidRPr="00DF3D10">
        <w:rPr>
          <w:rStyle w:val="P-URL"/>
        </w:rPr>
        <w:t>https://colab.research.google.com/</w:t>
      </w:r>
    </w:p>
    <w:p w14:paraId="6CA3415D" w14:textId="10A7289C" w:rsidR="00817B17" w:rsidRDefault="00817B17">
      <w:pPr>
        <w:rPr>
          <w:rStyle w:val="P-URL"/>
        </w:rPr>
      </w:pPr>
      <w:r>
        <w:rPr>
          <w:rStyle w:val="P-URL"/>
        </w:rPr>
        <w:br w:type="page"/>
      </w:r>
    </w:p>
    <w:p w14:paraId="77CD95A0" w14:textId="45545308" w:rsidR="00DF3D10" w:rsidRDefault="00817B17" w:rsidP="00817B17">
      <w:pPr>
        <w:pStyle w:val="H1-Section"/>
      </w:pPr>
      <w:r>
        <w:lastRenderedPageBreak/>
        <w:t xml:space="preserve">Installing </w:t>
      </w:r>
      <w:r w:rsidR="00D63E36">
        <w:t>Python Libraries</w:t>
      </w:r>
    </w:p>
    <w:p w14:paraId="4F02364B" w14:textId="69F601B4" w:rsidR="00E97C81" w:rsidRPr="00E97C81" w:rsidRDefault="00E97C81" w:rsidP="00E97C81">
      <w:r>
        <w:t xml:space="preserve">We will install all the necessary libraries and specific versions to be able to follow along with this book. </w:t>
      </w:r>
    </w:p>
    <w:p w14:paraId="32B5B355" w14:textId="1DAC5180" w:rsidR="00C45B47" w:rsidRDefault="00F75D75" w:rsidP="00C45B47">
      <w:r>
        <w:t>The easiest way to install many libraries at once is to use a requirements.txt file. A requirements.txt file has been provided in the GitHub repo &lt;link&gt; that you can use to install all required libraries.</w:t>
      </w:r>
    </w:p>
    <w:p w14:paraId="6A9F3BB9" w14:textId="77777777" w:rsidR="00A91249" w:rsidRDefault="00A91249">
      <w:pPr>
        <w:rPr>
          <w:b/>
          <w:sz w:val="28"/>
          <w:szCs w:val="32"/>
        </w:rPr>
      </w:pPr>
      <w:r>
        <w:br w:type="page"/>
      </w:r>
    </w:p>
    <w:p w14:paraId="76BF5FAF" w14:textId="2CCDB4D6" w:rsidR="00E97C81" w:rsidRDefault="00E97C81" w:rsidP="00E97C81">
      <w:pPr>
        <w:pStyle w:val="H2-Heading"/>
      </w:pPr>
      <w:r>
        <w:lastRenderedPageBreak/>
        <w:t>How to do it…</w:t>
      </w:r>
    </w:p>
    <w:p w14:paraId="0EA7D9EF" w14:textId="77777777" w:rsidR="004D108B" w:rsidRDefault="004D108B" w:rsidP="00F75D75">
      <w:pPr>
        <w:pStyle w:val="L-Bullets"/>
      </w:pPr>
      <w:r>
        <w:t xml:space="preserve">Using </w:t>
      </w:r>
      <w:proofErr w:type="spellStart"/>
      <w:r>
        <w:t>Conda</w:t>
      </w:r>
      <w:proofErr w:type="spellEnd"/>
    </w:p>
    <w:p w14:paraId="378FD6AB" w14:textId="6930C2A3" w:rsidR="00F75D75" w:rsidRDefault="00F75D75" w:rsidP="001B0084">
      <w:pPr>
        <w:pStyle w:val="L-Bullets"/>
        <w:numPr>
          <w:ilvl w:val="1"/>
          <w:numId w:val="1"/>
        </w:numPr>
      </w:pPr>
      <w:r>
        <w:t xml:space="preserve">Create new </w:t>
      </w:r>
      <w:proofErr w:type="spellStart"/>
      <w:r>
        <w:t>conda</w:t>
      </w:r>
      <w:proofErr w:type="spellEnd"/>
      <w:r>
        <w:t xml:space="preserve"> environment and install libraries in one step</w:t>
      </w:r>
    </w:p>
    <w:p w14:paraId="7729613E" w14:textId="18C71764" w:rsidR="00F75D75" w:rsidRDefault="00F75D75" w:rsidP="00F75D75">
      <w:pPr>
        <w:pStyle w:val="P-Source"/>
      </w:pPr>
      <w:r w:rsidRPr="00F75D75">
        <w:t xml:space="preserve">$ </w:t>
      </w:r>
      <w:proofErr w:type="spellStart"/>
      <w:r w:rsidRPr="00F75D75">
        <w:t>conda</w:t>
      </w:r>
      <w:proofErr w:type="spellEnd"/>
      <w:r w:rsidRPr="00F75D75">
        <w:t xml:space="preserve"> create --name &lt;env&gt; -</w:t>
      </w:r>
      <w:r>
        <w:t>f requirements.txt</w:t>
      </w:r>
    </w:p>
    <w:p w14:paraId="28D9057C" w14:textId="28B43BB1" w:rsidR="00F75D75" w:rsidRDefault="00F75D75" w:rsidP="00F75D75">
      <w:pPr>
        <w:pStyle w:val="P-Source"/>
      </w:pPr>
    </w:p>
    <w:p w14:paraId="2562C062" w14:textId="4C7CE6D5" w:rsidR="00F75D75" w:rsidRDefault="00F75D75" w:rsidP="001B0084">
      <w:pPr>
        <w:pStyle w:val="L-Bullets"/>
        <w:numPr>
          <w:ilvl w:val="1"/>
          <w:numId w:val="1"/>
        </w:numPr>
      </w:pPr>
      <w:r>
        <w:t xml:space="preserve">Install libraries in an existing </w:t>
      </w:r>
      <w:proofErr w:type="spellStart"/>
      <w:r>
        <w:t>conda</w:t>
      </w:r>
      <w:proofErr w:type="spellEnd"/>
      <w:r>
        <w:t xml:space="preserve"> environment </w:t>
      </w:r>
    </w:p>
    <w:p w14:paraId="6EB05FA7" w14:textId="1B8CF963" w:rsidR="00F75D75" w:rsidRDefault="00F75D75" w:rsidP="00F75D75">
      <w:pPr>
        <w:pStyle w:val="P-Source"/>
      </w:pPr>
      <w:r>
        <w:t xml:space="preserve">$ </w:t>
      </w:r>
      <w:proofErr w:type="spellStart"/>
      <w:r>
        <w:t>conda</w:t>
      </w:r>
      <w:proofErr w:type="spellEnd"/>
      <w:r>
        <w:t xml:space="preserve"> activate timeseries</w:t>
      </w:r>
    </w:p>
    <w:p w14:paraId="0A481DC4" w14:textId="60C4A863" w:rsidR="00F75D75" w:rsidRDefault="00F75D75" w:rsidP="00F75D75">
      <w:pPr>
        <w:pStyle w:val="P-Source"/>
      </w:pPr>
      <w:r>
        <w:t xml:space="preserve">$ </w:t>
      </w:r>
      <w:proofErr w:type="spellStart"/>
      <w:r>
        <w:t>conda</w:t>
      </w:r>
      <w:proofErr w:type="spellEnd"/>
      <w:r>
        <w:t xml:space="preserve"> install -f requirements.txt</w:t>
      </w:r>
    </w:p>
    <w:p w14:paraId="737CC1C4" w14:textId="77777777" w:rsidR="00F75D75" w:rsidRDefault="00F75D75" w:rsidP="00F75D75">
      <w:pPr>
        <w:pStyle w:val="P-Source"/>
      </w:pPr>
    </w:p>
    <w:p w14:paraId="18C7031C" w14:textId="77777777" w:rsidR="004D108B" w:rsidRDefault="00F75D75" w:rsidP="004D108B">
      <w:pPr>
        <w:pStyle w:val="L-Bullets"/>
      </w:pPr>
      <w:r>
        <w:t xml:space="preserve">Using </w:t>
      </w:r>
      <w:proofErr w:type="spellStart"/>
      <w:r>
        <w:t>Venv</w:t>
      </w:r>
      <w:proofErr w:type="spellEnd"/>
      <w:r>
        <w:t xml:space="preserve"> and Pip</w:t>
      </w:r>
    </w:p>
    <w:p w14:paraId="0B99B161" w14:textId="6F9A9806" w:rsidR="00F75D75" w:rsidRDefault="00F75D75" w:rsidP="001B0084">
      <w:pPr>
        <w:pStyle w:val="L-Bullets"/>
        <w:numPr>
          <w:ilvl w:val="1"/>
          <w:numId w:val="1"/>
        </w:numPr>
      </w:pPr>
      <w:r>
        <w:t>On a Mac/Linux</w:t>
      </w:r>
    </w:p>
    <w:p w14:paraId="592383B0" w14:textId="42B2773B" w:rsidR="00F75D75" w:rsidRDefault="00F75D75" w:rsidP="00F75D75">
      <w:pPr>
        <w:pStyle w:val="P-Source"/>
      </w:pPr>
      <w:r>
        <w:t>$ source timeseries/bin/activate</w:t>
      </w:r>
    </w:p>
    <w:p w14:paraId="5394D81E" w14:textId="7C3C2FA3" w:rsidR="00F75D75" w:rsidRDefault="00F75D75" w:rsidP="00F75D75">
      <w:pPr>
        <w:pStyle w:val="P-Source"/>
      </w:pPr>
      <w:r>
        <w:t>$ pip install -r requirements.txt</w:t>
      </w:r>
    </w:p>
    <w:p w14:paraId="2BFC7D59" w14:textId="10618000" w:rsidR="00F75D75" w:rsidRDefault="00F75D75" w:rsidP="00F75D75">
      <w:pPr>
        <w:pStyle w:val="P-Source"/>
      </w:pPr>
    </w:p>
    <w:p w14:paraId="07782A1D" w14:textId="76ADA7FA" w:rsidR="00F75D75" w:rsidRDefault="00F75D75" w:rsidP="001B0084">
      <w:pPr>
        <w:pStyle w:val="L-Bullets"/>
        <w:numPr>
          <w:ilvl w:val="1"/>
          <w:numId w:val="1"/>
        </w:numPr>
      </w:pPr>
      <w:r>
        <w:t>On a Windows</w:t>
      </w:r>
    </w:p>
    <w:p w14:paraId="172B5AE2" w14:textId="77777777" w:rsidR="00F75D75" w:rsidRDefault="00F75D75" w:rsidP="00F75D75">
      <w:pPr>
        <w:pStyle w:val="P-Source"/>
      </w:pPr>
      <w:r>
        <w:t>$ timeseries/Scripts/activate.bat</w:t>
      </w:r>
    </w:p>
    <w:p w14:paraId="19ABFF75" w14:textId="77777777" w:rsidR="00F75D75" w:rsidRDefault="00F75D75" w:rsidP="00F75D75">
      <w:pPr>
        <w:pStyle w:val="P-Source"/>
      </w:pPr>
      <w:r>
        <w:t>$ pip install -r requirements.txt</w:t>
      </w:r>
    </w:p>
    <w:p w14:paraId="3D7F7165" w14:textId="7870C996" w:rsidR="00F75D75" w:rsidRDefault="00F75D75" w:rsidP="00F75D75">
      <w:pPr>
        <w:pStyle w:val="P-Source"/>
      </w:pPr>
    </w:p>
    <w:p w14:paraId="19F27E93" w14:textId="37A0F933" w:rsidR="00E97C81" w:rsidRDefault="00E97C81">
      <w:pPr>
        <w:rPr>
          <w:rFonts w:eastAsia="Arial"/>
          <w:lang w:val="en"/>
        </w:rPr>
      </w:pPr>
      <w:r>
        <w:br w:type="page"/>
      </w:r>
    </w:p>
    <w:p w14:paraId="3584DE63" w14:textId="10D7948A" w:rsidR="00D807C3" w:rsidRDefault="00E97C81" w:rsidP="00E97C81">
      <w:pPr>
        <w:pStyle w:val="H2-Heading"/>
      </w:pPr>
      <w:r>
        <w:lastRenderedPageBreak/>
        <w:t>How it works…</w:t>
      </w:r>
    </w:p>
    <w:p w14:paraId="5B441188" w14:textId="37DEE919" w:rsidR="000A31C7" w:rsidRDefault="00A30D44" w:rsidP="00E97C81">
      <w:r>
        <w:t xml:space="preserve">There are two methods to </w:t>
      </w:r>
      <w:r w:rsidR="006A78B7">
        <w:t>generate</w:t>
      </w:r>
      <w:r>
        <w:t xml:space="preserve"> the requirements.txt which comes from an existing </w:t>
      </w:r>
      <w:r w:rsidR="006A78B7">
        <w:t xml:space="preserve">virtual </w:t>
      </w:r>
      <w:r>
        <w:t>environment. This is useful when recreating environments to ensure reproducibility and consistency across your work.</w:t>
      </w:r>
      <w:r w:rsidR="00D903FB">
        <w:t xml:space="preserve"> Say you worked on a project and installed specific libraries, and you wanted to ensure that when you share your code the user has the same setting as yours. This is when generating the requirements.txt file can come in handy so the user can create their new virtual environment and install the same packages you have instructed in the requirements.txt.</w:t>
      </w:r>
      <w:r>
        <w:t xml:space="preserve"> </w:t>
      </w:r>
      <w:r w:rsidR="00D903FB">
        <w:t>With this scenario in mind</w:t>
      </w:r>
      <w:r>
        <w:t>, I am sharing my configuration to ensure we are using the same library version</w:t>
      </w:r>
      <w:r w:rsidR="00D903FB">
        <w:t>s</w:t>
      </w:r>
      <w:r>
        <w:t xml:space="preserve"> for reproducibility</w:t>
      </w:r>
      <w:r w:rsidR="00D903FB">
        <w:t xml:space="preserve"> and follow along.</w:t>
      </w:r>
    </w:p>
    <w:p w14:paraId="6B4B4659" w14:textId="0957A6D2" w:rsidR="000A31C7" w:rsidRDefault="000A31C7" w:rsidP="00E97C81">
      <w:r>
        <w:t>Both methods will export the list of packages installed and their current versions. Example below:</w:t>
      </w:r>
    </w:p>
    <w:p w14:paraId="02A78D53" w14:textId="0BFA5D25" w:rsidR="000A31C7" w:rsidRDefault="000A31C7" w:rsidP="000A31C7">
      <w:pPr>
        <w:pStyle w:val="L-Source"/>
      </w:pPr>
      <w:r>
        <w:t>pandas==1.2.3</w:t>
      </w:r>
    </w:p>
    <w:p w14:paraId="5C42DBCA" w14:textId="21053462" w:rsidR="000A31C7" w:rsidRDefault="000A31C7" w:rsidP="000A31C7">
      <w:pPr>
        <w:pStyle w:val="L-Source"/>
      </w:pPr>
      <w:proofErr w:type="spellStart"/>
      <w:r>
        <w:t>numpy</w:t>
      </w:r>
      <w:proofErr w:type="spellEnd"/>
      <w:r>
        <w:t>==1.19.2</w:t>
      </w:r>
    </w:p>
    <w:p w14:paraId="5FB76845" w14:textId="65BA2BF5" w:rsidR="000A31C7" w:rsidRDefault="000A31C7" w:rsidP="000A31C7">
      <w:pPr>
        <w:pStyle w:val="L-Source"/>
      </w:pPr>
      <w:proofErr w:type="spellStart"/>
      <w:r>
        <w:t>statsmodels</w:t>
      </w:r>
      <w:proofErr w:type="spellEnd"/>
      <w:r>
        <w:t>==0.12.2</w:t>
      </w:r>
    </w:p>
    <w:p w14:paraId="323541C1" w14:textId="22BE6B10" w:rsidR="000A31C7" w:rsidRPr="000A31C7" w:rsidRDefault="000A31C7" w:rsidP="000A31C7">
      <w:pPr>
        <w:pStyle w:val="L-Source"/>
      </w:pPr>
      <w:proofErr w:type="spellStart"/>
      <w:r>
        <w:t>scipy</w:t>
      </w:r>
      <w:proofErr w:type="spellEnd"/>
      <w:r>
        <w:t>==1.6.2</w:t>
      </w:r>
    </w:p>
    <w:p w14:paraId="31E665DC" w14:textId="257D723B" w:rsidR="00334CFA" w:rsidRDefault="00334CFA" w:rsidP="00334CFA">
      <w:pPr>
        <w:pStyle w:val="L-Bullets"/>
      </w:pPr>
      <w:r>
        <w:t>Pip freeze</w:t>
      </w:r>
    </w:p>
    <w:p w14:paraId="1C9CE32A" w14:textId="589407CA" w:rsidR="00334CFA" w:rsidRDefault="00334CFA" w:rsidP="00334CFA">
      <w:pPr>
        <w:pStyle w:val="P-Source"/>
      </w:pPr>
      <w:r w:rsidRPr="00334CFA">
        <w:t>pip freeze &gt; requirements.txt</w:t>
      </w:r>
    </w:p>
    <w:p w14:paraId="41FBBFBA" w14:textId="71F71942" w:rsidR="00334CFA" w:rsidRDefault="00334CFA" w:rsidP="00334CFA">
      <w:pPr>
        <w:pStyle w:val="P-Source"/>
      </w:pPr>
    </w:p>
    <w:p w14:paraId="2F90FF40" w14:textId="29E78A53" w:rsidR="00334CFA" w:rsidRDefault="00334CFA" w:rsidP="00334CFA">
      <w:pPr>
        <w:pStyle w:val="L-Bullets"/>
      </w:pPr>
      <w:proofErr w:type="spellStart"/>
      <w:r>
        <w:t>Conda</w:t>
      </w:r>
      <w:proofErr w:type="spellEnd"/>
    </w:p>
    <w:p w14:paraId="32B266D3" w14:textId="52D7AA1B" w:rsidR="00334CFA" w:rsidRDefault="00334CFA" w:rsidP="00334CFA">
      <w:pPr>
        <w:pStyle w:val="P-Source"/>
      </w:pPr>
      <w:proofErr w:type="spellStart"/>
      <w:r w:rsidRPr="00334CFA">
        <w:t>conda</w:t>
      </w:r>
      <w:proofErr w:type="spellEnd"/>
      <w:r w:rsidRPr="00334CFA">
        <w:t xml:space="preserve"> list -e &gt; requirements.txt</w:t>
      </w:r>
    </w:p>
    <w:p w14:paraId="36A5AAB8" w14:textId="0C9337AD" w:rsidR="00334CFA" w:rsidRDefault="00334CFA" w:rsidP="00334CFA">
      <w:pPr>
        <w:pStyle w:val="P-Source"/>
      </w:pPr>
    </w:p>
    <w:p w14:paraId="06CBB1BB" w14:textId="389AFA0D" w:rsidR="005558E7" w:rsidRDefault="005558E7" w:rsidP="001F6984">
      <w:pPr>
        <w:pStyle w:val="H1-Section"/>
      </w:pPr>
      <w:r>
        <w:br w:type="page"/>
      </w:r>
      <w:r w:rsidR="001F6984">
        <w:lastRenderedPageBreak/>
        <w:t>Generating Time Series Data</w:t>
      </w:r>
    </w:p>
    <w:p w14:paraId="2C778A42" w14:textId="2784EE32" w:rsidR="0021161F" w:rsidRDefault="00B107C7" w:rsidP="001F6984">
      <w:r>
        <w:t xml:space="preserve">In the absence of a dataset to load, </w:t>
      </w:r>
      <w:proofErr w:type="gramStart"/>
      <w:r>
        <w:t>sometime</w:t>
      </w:r>
      <w:proofErr w:type="gramEnd"/>
      <w:r>
        <w:t xml:space="preserve"> it is useful to be able to generate dummy time series data for the purpose of testing a new method, learning a new concept, or exploring a new script. </w:t>
      </w:r>
    </w:p>
    <w:p w14:paraId="31B2B9A0" w14:textId="77777777" w:rsidR="0021161F" w:rsidRDefault="0021161F">
      <w:r>
        <w:br w:type="page"/>
      </w:r>
    </w:p>
    <w:p w14:paraId="19C4A1EE" w14:textId="2F096AB5" w:rsidR="001F6984" w:rsidRDefault="0021161F" w:rsidP="0021161F">
      <w:pPr>
        <w:pStyle w:val="H2-Heading"/>
      </w:pPr>
      <w:r>
        <w:lastRenderedPageBreak/>
        <w:t>Getting Ready</w:t>
      </w:r>
    </w:p>
    <w:p w14:paraId="174F77A0" w14:textId="6CBF5651" w:rsidR="0021161F" w:rsidRDefault="0021161F" w:rsidP="0021161F">
      <w:r>
        <w:t xml:space="preserve">In this recipe will use </w:t>
      </w:r>
      <w:proofErr w:type="gramStart"/>
      <w:r>
        <w:t>Pandas</w:t>
      </w:r>
      <w:proofErr w:type="gramEnd"/>
      <w:r>
        <w:t xml:space="preserve"> library to generate time series data and then explore ways to change the resample our time series data for different scenarios. </w:t>
      </w:r>
    </w:p>
    <w:p w14:paraId="035F5E1C" w14:textId="77777777" w:rsidR="0021161F" w:rsidRDefault="0021161F">
      <w:r>
        <w:br w:type="page"/>
      </w:r>
    </w:p>
    <w:p w14:paraId="128AAA98" w14:textId="186E95FA" w:rsidR="0021161F" w:rsidRDefault="00FF2698" w:rsidP="00FF2698">
      <w:pPr>
        <w:pStyle w:val="H2-Heading"/>
      </w:pPr>
      <w:r>
        <w:lastRenderedPageBreak/>
        <w:t>How to do it…</w:t>
      </w:r>
    </w:p>
    <w:p w14:paraId="657C448D" w14:textId="43078CCB" w:rsidR="00FF2698" w:rsidRDefault="003D580F" w:rsidP="001B0084">
      <w:pPr>
        <w:pStyle w:val="L-Numbers"/>
        <w:numPr>
          <w:ilvl w:val="0"/>
          <w:numId w:val="4"/>
        </w:numPr>
      </w:pPr>
      <w:r>
        <w:t xml:space="preserve">Use the </w:t>
      </w:r>
      <w:proofErr w:type="spellStart"/>
      <w:r w:rsidRPr="002C6862">
        <w:rPr>
          <w:rStyle w:val="P-Code"/>
        </w:rPr>
        <w:t>date_range</w:t>
      </w:r>
      <w:proofErr w:type="spellEnd"/>
      <w:r>
        <w:t xml:space="preserve"> function to generate a fixed frequency </w:t>
      </w:r>
      <w:proofErr w:type="spellStart"/>
      <w:r>
        <w:t>DateTimeIndex</w:t>
      </w:r>
      <w:proofErr w:type="spellEnd"/>
      <w:r>
        <w:t>.</w:t>
      </w:r>
    </w:p>
    <w:p w14:paraId="07964794" w14:textId="3174A3B6" w:rsidR="007B7BCE" w:rsidRPr="007B7BCE" w:rsidRDefault="002022A1" w:rsidP="007B7BCE">
      <w:pPr>
        <w:pStyle w:val="L-Source"/>
      </w:pPr>
      <w:r>
        <w:t xml:space="preserve">&gt;&gt;&gt; </w:t>
      </w:r>
      <w:r w:rsidR="007B7BCE" w:rsidRPr="007B7BCE">
        <w:t xml:space="preserve">dates = </w:t>
      </w:r>
      <w:proofErr w:type="spellStart"/>
      <w:r w:rsidR="007B7BCE" w:rsidRPr="007B7BCE">
        <w:t>pd.date_range</w:t>
      </w:r>
      <w:proofErr w:type="spellEnd"/>
      <w:r w:rsidR="007B7BCE" w:rsidRPr="007B7BCE">
        <w:t xml:space="preserve">('1/10/2021', periods=100, </w:t>
      </w:r>
      <w:proofErr w:type="spellStart"/>
      <w:r w:rsidR="007B7BCE" w:rsidRPr="007B7BCE">
        <w:t>freq</w:t>
      </w:r>
      <w:proofErr w:type="spellEnd"/>
      <w:r w:rsidR="007B7BCE" w:rsidRPr="007B7BCE">
        <w:t>='H')</w:t>
      </w:r>
    </w:p>
    <w:p w14:paraId="086C0E70" w14:textId="2B44BCBA" w:rsidR="000A4FD0" w:rsidRDefault="007B7BCE" w:rsidP="001B0084">
      <w:pPr>
        <w:pStyle w:val="L-Numbers"/>
      </w:pPr>
      <w:r w:rsidRPr="007B7BCE">
        <w:rPr>
          <w:rFonts w:ascii="Courier" w:hAnsi="Courier" w:cs="Consolas"/>
          <w:szCs w:val="21"/>
        </w:rPr>
        <w:t xml:space="preserve">sales = </w:t>
      </w:r>
      <w:proofErr w:type="spellStart"/>
      <w:r w:rsidRPr="007B7BCE">
        <w:rPr>
          <w:rFonts w:ascii="Courier" w:hAnsi="Courier" w:cs="Consolas"/>
          <w:szCs w:val="21"/>
        </w:rPr>
        <w:t>np.random.randint</w:t>
      </w:r>
      <w:proofErr w:type="spellEnd"/>
      <w:r w:rsidRPr="007B7BCE">
        <w:rPr>
          <w:rFonts w:ascii="Courier" w:hAnsi="Courier" w:cs="Consolas"/>
          <w:szCs w:val="21"/>
        </w:rPr>
        <w:t>(100, 500, size=</w:t>
      </w:r>
      <w:proofErr w:type="spellStart"/>
      <w:r w:rsidRPr="007B7BCE">
        <w:rPr>
          <w:rFonts w:ascii="Courier" w:hAnsi="Courier" w:cs="Consolas"/>
          <w:szCs w:val="21"/>
        </w:rPr>
        <w:t>len</w:t>
      </w:r>
      <w:proofErr w:type="spellEnd"/>
      <w:r w:rsidRPr="007B7BCE">
        <w:rPr>
          <w:rFonts w:ascii="Courier" w:hAnsi="Courier" w:cs="Consolas"/>
          <w:szCs w:val="21"/>
        </w:rPr>
        <w:t>(dates))</w:t>
      </w:r>
      <w:r w:rsidR="000A4FD0">
        <w:t>Generate dummy data, in this case we will generate some sales data</w:t>
      </w:r>
    </w:p>
    <w:p w14:paraId="740C0984" w14:textId="6601F1F6" w:rsidR="000A4FD0" w:rsidRDefault="002022A1" w:rsidP="000A4FD0">
      <w:pPr>
        <w:pStyle w:val="L-Source"/>
      </w:pPr>
      <w:r>
        <w:t xml:space="preserve">&gt;&gt;&gt; </w:t>
      </w:r>
      <w:r w:rsidR="000A4FD0" w:rsidRPr="000A4FD0">
        <w:t xml:space="preserve">sales = </w:t>
      </w:r>
      <w:proofErr w:type="spellStart"/>
      <w:r w:rsidR="000A4FD0" w:rsidRPr="000A4FD0">
        <w:t>np.random.randint</w:t>
      </w:r>
      <w:proofErr w:type="spellEnd"/>
      <w:r w:rsidR="000A4FD0" w:rsidRPr="000A4FD0">
        <w:t>(100, 500, size=</w:t>
      </w:r>
      <w:proofErr w:type="spellStart"/>
      <w:r w:rsidR="000A4FD0" w:rsidRPr="000A4FD0">
        <w:t>len</w:t>
      </w:r>
      <w:proofErr w:type="spellEnd"/>
      <w:r w:rsidR="000A4FD0" w:rsidRPr="000A4FD0">
        <w:t>(dates))</w:t>
      </w:r>
    </w:p>
    <w:p w14:paraId="58FF1696" w14:textId="6993152F" w:rsidR="000A4FD0" w:rsidRDefault="00415ED3" w:rsidP="000A4FD0">
      <w:pPr>
        <w:pStyle w:val="L-Numbers"/>
      </w:pPr>
      <w:r>
        <w:t xml:space="preserve">Generate a Pandas Series where the index is the dates generated </w:t>
      </w:r>
    </w:p>
    <w:p w14:paraId="4AA08FBB" w14:textId="1C180B96" w:rsidR="00415ED3" w:rsidRDefault="002022A1" w:rsidP="00415ED3">
      <w:pPr>
        <w:pStyle w:val="L-Source"/>
      </w:pPr>
      <w:r>
        <w:t xml:space="preserve">&gt;&gt;&gt; </w:t>
      </w:r>
      <w:proofErr w:type="spellStart"/>
      <w:r w:rsidR="00415ED3" w:rsidRPr="00415ED3">
        <w:t>ts</w:t>
      </w:r>
      <w:proofErr w:type="spellEnd"/>
      <w:r w:rsidR="00415ED3" w:rsidRPr="00415ED3">
        <w:t xml:space="preserve"> = </w:t>
      </w:r>
      <w:proofErr w:type="spellStart"/>
      <w:r w:rsidR="00415ED3" w:rsidRPr="00415ED3">
        <w:t>pd.Series</w:t>
      </w:r>
      <w:proofErr w:type="spellEnd"/>
      <w:r w:rsidR="00415ED3" w:rsidRPr="00415ED3">
        <w:t>(data=sales, index=dates, name='sales')</w:t>
      </w:r>
    </w:p>
    <w:p w14:paraId="4AD42212" w14:textId="547AC31B" w:rsidR="00415ED3" w:rsidRDefault="00415ED3" w:rsidP="00415ED3">
      <w:pPr>
        <w:pStyle w:val="L-Numbers"/>
      </w:pPr>
      <w:r>
        <w:t>Validate the data generated</w:t>
      </w:r>
    </w:p>
    <w:p w14:paraId="0CE00BF1" w14:textId="199C3F5C" w:rsidR="00334CFA" w:rsidRDefault="002022A1" w:rsidP="00415ED3">
      <w:pPr>
        <w:pStyle w:val="L-Source"/>
      </w:pPr>
      <w:r>
        <w:t xml:space="preserve">&gt;&gt;&gt; </w:t>
      </w:r>
      <w:proofErr w:type="spellStart"/>
      <w:r w:rsidR="00415ED3" w:rsidRPr="00415ED3">
        <w:t>ts.head</w:t>
      </w:r>
      <w:proofErr w:type="spellEnd"/>
      <w:r w:rsidR="00415ED3" w:rsidRPr="00415ED3">
        <w:t>()</w:t>
      </w:r>
    </w:p>
    <w:p w14:paraId="528BC436" w14:textId="77777777" w:rsidR="007B7BCE" w:rsidRPr="007B7BCE" w:rsidRDefault="007B7BCE" w:rsidP="006466B7">
      <w:pPr>
        <w:pStyle w:val="L-Source"/>
      </w:pPr>
      <w:r w:rsidRPr="007B7BCE">
        <w:t>2021-01-10 00:00:00    163</w:t>
      </w:r>
    </w:p>
    <w:p w14:paraId="56F32501" w14:textId="77777777" w:rsidR="007B7BCE" w:rsidRPr="007B7BCE" w:rsidRDefault="007B7BCE" w:rsidP="006466B7">
      <w:pPr>
        <w:pStyle w:val="L-Source"/>
      </w:pPr>
      <w:r w:rsidRPr="007B7BCE">
        <w:t>2021-01-10 01:00:00    120</w:t>
      </w:r>
    </w:p>
    <w:p w14:paraId="48DF8BF4" w14:textId="77777777" w:rsidR="007B7BCE" w:rsidRPr="007B7BCE" w:rsidRDefault="007B7BCE" w:rsidP="006466B7">
      <w:pPr>
        <w:pStyle w:val="L-Source"/>
      </w:pPr>
      <w:r w:rsidRPr="007B7BCE">
        <w:t>2021-01-10 02:00:00    419</w:t>
      </w:r>
    </w:p>
    <w:p w14:paraId="4308DB65" w14:textId="77777777" w:rsidR="007B7BCE" w:rsidRPr="007B7BCE" w:rsidRDefault="007B7BCE" w:rsidP="006466B7">
      <w:pPr>
        <w:pStyle w:val="L-Source"/>
      </w:pPr>
      <w:r w:rsidRPr="007B7BCE">
        <w:t>2021-01-10 03:00:00    419</w:t>
      </w:r>
    </w:p>
    <w:p w14:paraId="45D57DAB" w14:textId="77777777" w:rsidR="007B7BCE" w:rsidRPr="007B7BCE" w:rsidRDefault="007B7BCE" w:rsidP="006466B7">
      <w:pPr>
        <w:pStyle w:val="L-Source"/>
      </w:pPr>
      <w:r w:rsidRPr="007B7BCE">
        <w:t>2021-01-10 04:00:00    242</w:t>
      </w:r>
    </w:p>
    <w:p w14:paraId="2A42EA01" w14:textId="77777777" w:rsidR="007B7BCE" w:rsidRPr="007B7BCE" w:rsidRDefault="007B7BCE" w:rsidP="006466B7">
      <w:pPr>
        <w:pStyle w:val="L-Source"/>
      </w:pPr>
      <w:r w:rsidRPr="007B7BCE">
        <w:t xml:space="preserve">Freq: H, Name: sales, </w:t>
      </w:r>
      <w:proofErr w:type="spellStart"/>
      <w:r w:rsidRPr="007B7BCE">
        <w:t>dtype</w:t>
      </w:r>
      <w:proofErr w:type="spellEnd"/>
      <w:r w:rsidRPr="007B7BCE">
        <w:t>: int64</w:t>
      </w:r>
    </w:p>
    <w:p w14:paraId="145A801E" w14:textId="2EEFA871" w:rsidR="00415ED3" w:rsidRDefault="00415ED3" w:rsidP="006466B7">
      <w:pPr>
        <w:pStyle w:val="L-Numbers"/>
        <w:numPr>
          <w:ilvl w:val="0"/>
          <w:numId w:val="0"/>
        </w:numPr>
        <w:ind w:left="717" w:hanging="360"/>
      </w:pPr>
    </w:p>
    <w:p w14:paraId="3B1DD396" w14:textId="024B07D9" w:rsidR="00415ED3" w:rsidRDefault="00415ED3">
      <w:pPr>
        <w:rPr>
          <w:rFonts w:eastAsia="Arial"/>
          <w:lang w:val="en"/>
        </w:rPr>
      </w:pPr>
      <w:r>
        <w:br w:type="page"/>
      </w:r>
    </w:p>
    <w:p w14:paraId="1378C7F5" w14:textId="03AD6537" w:rsidR="00415ED3" w:rsidRDefault="00415ED3" w:rsidP="00415ED3">
      <w:pPr>
        <w:pStyle w:val="H2-Heading"/>
      </w:pPr>
      <w:r>
        <w:lastRenderedPageBreak/>
        <w:t>How it works…</w:t>
      </w:r>
    </w:p>
    <w:p w14:paraId="2E109F16" w14:textId="209C8489" w:rsidR="0070441F" w:rsidRDefault="0070441F">
      <w:r>
        <w:br w:type="page"/>
      </w:r>
    </w:p>
    <w:p w14:paraId="2F952EB9" w14:textId="0BB4CBBE" w:rsidR="00415ED3" w:rsidRDefault="0070441F" w:rsidP="0070441F">
      <w:pPr>
        <w:pStyle w:val="H2-Heading"/>
      </w:pPr>
      <w:r>
        <w:lastRenderedPageBreak/>
        <w:t>There’s more…</w:t>
      </w:r>
    </w:p>
    <w:p w14:paraId="31F8F4DE" w14:textId="7E4BE3D0" w:rsidR="00461E0A" w:rsidRPr="00461E0A" w:rsidRDefault="00461E0A" w:rsidP="00461E0A">
      <w:r>
        <w:t xml:space="preserve">Using Panda’s </w:t>
      </w:r>
      <w:r w:rsidRPr="00461E0A">
        <w:rPr>
          <w:rStyle w:val="P-Code"/>
        </w:rPr>
        <w:t>resample</w:t>
      </w:r>
      <w:r>
        <w:t xml:space="preserve"> method, we can </w:t>
      </w:r>
      <w:r w:rsidR="00E3710B">
        <w:t>resample</w:t>
      </w:r>
      <w:r>
        <w:t xml:space="preserve"> </w:t>
      </w:r>
      <w:r w:rsidR="00E3710B">
        <w:t>a</w:t>
      </w:r>
      <w:r>
        <w:t xml:space="preserve"> time series from one frequency to another. In this example, we will </w:t>
      </w:r>
      <w:r w:rsidR="00E3710B">
        <w:t xml:space="preserve">be </w:t>
      </w:r>
      <w:proofErr w:type="spellStart"/>
      <w:r>
        <w:t>downsampl</w:t>
      </w:r>
      <w:r w:rsidR="00E3710B">
        <w:t>ing</w:t>
      </w:r>
      <w:proofErr w:type="spellEnd"/>
      <w:r w:rsidR="00E3710B">
        <w:t xml:space="preserve"> </w:t>
      </w:r>
      <w:r>
        <w:t xml:space="preserve">the time series from an hourly frequency to a daily frequency. </w:t>
      </w:r>
    </w:p>
    <w:p w14:paraId="618F9909" w14:textId="2683BE8F" w:rsidR="0070441F" w:rsidRDefault="0092630E" w:rsidP="001B0084">
      <w:pPr>
        <w:pStyle w:val="L-Numbers"/>
        <w:numPr>
          <w:ilvl w:val="0"/>
          <w:numId w:val="5"/>
        </w:numPr>
      </w:pPr>
      <w:r>
        <w:t xml:space="preserve">The data generated was hourly. We can </w:t>
      </w:r>
      <w:proofErr w:type="spellStart"/>
      <w:r w:rsidR="00E3710B">
        <w:t>downsample</w:t>
      </w:r>
      <w:proofErr w:type="spellEnd"/>
      <w:r>
        <w:t xml:space="preserve"> the data </w:t>
      </w:r>
      <w:r w:rsidR="00E3710B">
        <w:t xml:space="preserve">from hourly </w:t>
      </w:r>
      <w:r>
        <w:t>to daily frequency</w:t>
      </w:r>
      <w:r w:rsidR="00E3710B">
        <w:t>. We will specify that we will take the last value.</w:t>
      </w:r>
    </w:p>
    <w:p w14:paraId="2AD78DBE" w14:textId="4272E88A" w:rsidR="0092630E" w:rsidRDefault="0092630E" w:rsidP="007316C2">
      <w:pPr>
        <w:pStyle w:val="L-Source"/>
      </w:pPr>
      <w:r>
        <w:t xml:space="preserve">&gt;&gt;&gt; </w:t>
      </w:r>
      <w:proofErr w:type="spellStart"/>
      <w:r w:rsidRPr="0092630E">
        <w:t>ts.resample</w:t>
      </w:r>
      <w:proofErr w:type="spellEnd"/>
      <w:r w:rsidRPr="0092630E">
        <w:t>('D').last()</w:t>
      </w:r>
    </w:p>
    <w:p w14:paraId="08B66A30" w14:textId="77777777" w:rsidR="0092630E" w:rsidRDefault="0092630E" w:rsidP="0092630E">
      <w:pPr>
        <w:pStyle w:val="L-Source"/>
      </w:pPr>
      <w:r>
        <w:t>2021-01-10    295</w:t>
      </w:r>
    </w:p>
    <w:p w14:paraId="59146D81" w14:textId="77777777" w:rsidR="0092630E" w:rsidRDefault="0092630E" w:rsidP="0092630E">
      <w:pPr>
        <w:pStyle w:val="L-Source"/>
      </w:pPr>
      <w:r>
        <w:t>2021-01-11    381</w:t>
      </w:r>
    </w:p>
    <w:p w14:paraId="7FB9E54C" w14:textId="77777777" w:rsidR="0092630E" w:rsidRDefault="0092630E" w:rsidP="0092630E">
      <w:pPr>
        <w:pStyle w:val="L-Source"/>
      </w:pPr>
      <w:r>
        <w:t>2021-01-12    291</w:t>
      </w:r>
    </w:p>
    <w:p w14:paraId="199E82FB" w14:textId="77777777" w:rsidR="0092630E" w:rsidRDefault="0092630E" w:rsidP="0092630E">
      <w:pPr>
        <w:pStyle w:val="L-Source"/>
      </w:pPr>
      <w:r>
        <w:t>2021-01-13    340</w:t>
      </w:r>
    </w:p>
    <w:p w14:paraId="7113A016" w14:textId="77777777" w:rsidR="0092630E" w:rsidRDefault="0092630E" w:rsidP="0092630E">
      <w:pPr>
        <w:pStyle w:val="L-Source"/>
      </w:pPr>
      <w:r>
        <w:t>2021-01-14    370</w:t>
      </w:r>
    </w:p>
    <w:p w14:paraId="18F16215" w14:textId="77777777" w:rsidR="0092630E" w:rsidRDefault="0092630E" w:rsidP="0092630E">
      <w:pPr>
        <w:pStyle w:val="L-Source"/>
      </w:pPr>
      <w:r>
        <w:t xml:space="preserve">Freq: D, Name: sales, </w:t>
      </w:r>
      <w:proofErr w:type="spellStart"/>
      <w:r>
        <w:t>dtype</w:t>
      </w:r>
      <w:proofErr w:type="spellEnd"/>
      <w:r>
        <w:t>: int64</w:t>
      </w:r>
    </w:p>
    <w:p w14:paraId="1115D89A" w14:textId="7AED6AB6" w:rsidR="0092630E" w:rsidRDefault="001B0084" w:rsidP="007316C2">
      <w:pPr>
        <w:pStyle w:val="L-Numbers"/>
      </w:pPr>
      <w:r>
        <w:t>Additionally, w</w:t>
      </w:r>
      <w:r w:rsidR="007316C2">
        <w:t xml:space="preserve">e can also generate </w:t>
      </w:r>
      <w:r w:rsidR="00301A24">
        <w:t xml:space="preserve">a </w:t>
      </w:r>
      <w:r w:rsidR="007316C2">
        <w:t xml:space="preserve">similar data representation as </w:t>
      </w:r>
      <w:r w:rsidR="00301A24">
        <w:t xml:space="preserve">we would expect from </w:t>
      </w:r>
      <w:r w:rsidR="007316C2">
        <w:t xml:space="preserve">stock data using </w:t>
      </w:r>
      <w:proofErr w:type="spellStart"/>
      <w:r w:rsidR="007316C2" w:rsidRPr="007316C2">
        <w:rPr>
          <w:rStyle w:val="P-Code"/>
        </w:rPr>
        <w:t>ohlc</w:t>
      </w:r>
      <w:proofErr w:type="spellEnd"/>
      <w:r w:rsidR="007316C2">
        <w:t xml:space="preserve"> method</w:t>
      </w:r>
      <w:r>
        <w:t>, giving us open, high, low, and close values.</w:t>
      </w:r>
    </w:p>
    <w:p w14:paraId="7E45F546" w14:textId="14BAB1A2" w:rsidR="007316C2" w:rsidRDefault="007316C2" w:rsidP="007316C2">
      <w:pPr>
        <w:pStyle w:val="L-Source"/>
      </w:pPr>
      <w:r>
        <w:t xml:space="preserve">&gt;&gt;&gt; </w:t>
      </w:r>
      <w:proofErr w:type="spellStart"/>
      <w:r w:rsidRPr="007316C2">
        <w:t>ts.resample</w:t>
      </w:r>
      <w:proofErr w:type="spellEnd"/>
      <w:r w:rsidRPr="007316C2">
        <w:t>('D').</w:t>
      </w:r>
      <w:proofErr w:type="spellStart"/>
      <w:r w:rsidRPr="007316C2">
        <w:t>ohlc</w:t>
      </w:r>
      <w:proofErr w:type="spellEnd"/>
      <w:r w:rsidRPr="007316C2">
        <w:t>()</w:t>
      </w:r>
    </w:p>
    <w:tbl>
      <w:tblPr>
        <w:tblW w:w="0" w:type="auto"/>
        <w:tblInd w:w="-108" w:type="dxa"/>
        <w:tblBorders>
          <w:top w:val="nil"/>
          <w:left w:val="nil"/>
          <w:right w:val="nil"/>
        </w:tblBorders>
        <w:tblLayout w:type="fixed"/>
        <w:tblLook w:val="0000" w:firstRow="0" w:lastRow="0" w:firstColumn="0" w:lastColumn="0" w:noHBand="0" w:noVBand="0"/>
      </w:tblPr>
      <w:tblGrid>
        <w:gridCol w:w="1728"/>
        <w:gridCol w:w="900"/>
        <w:gridCol w:w="810"/>
        <w:gridCol w:w="720"/>
        <w:gridCol w:w="900"/>
      </w:tblGrid>
      <w:tr w:rsidR="00837A47" w:rsidRPr="007316C2" w14:paraId="39A8C5D9" w14:textId="77777777" w:rsidTr="00837A47">
        <w:tblPrEx>
          <w:tblCellMar>
            <w:top w:w="0" w:type="dxa"/>
            <w:bottom w:w="0" w:type="dxa"/>
          </w:tblCellMar>
        </w:tblPrEx>
        <w:tc>
          <w:tcPr>
            <w:tcW w:w="1728" w:type="dxa"/>
            <w:tcMar>
              <w:top w:w="120" w:type="nil"/>
              <w:left w:w="120" w:type="nil"/>
              <w:bottom w:w="120" w:type="nil"/>
              <w:right w:w="120" w:type="nil"/>
            </w:tcMar>
            <w:vAlign w:val="center"/>
          </w:tcPr>
          <w:p w14:paraId="0DC9DD25" w14:textId="569D4E00"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p>
        </w:tc>
        <w:tc>
          <w:tcPr>
            <w:tcW w:w="900" w:type="dxa"/>
            <w:tcMar>
              <w:top w:w="120" w:type="nil"/>
              <w:left w:w="120" w:type="nil"/>
              <w:bottom w:w="120" w:type="nil"/>
              <w:right w:w="120" w:type="nil"/>
            </w:tcMar>
            <w:vAlign w:val="center"/>
          </w:tcPr>
          <w:p w14:paraId="14357E08" w14:textId="31C30B4B"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open</w:t>
            </w:r>
          </w:p>
        </w:tc>
        <w:tc>
          <w:tcPr>
            <w:tcW w:w="810" w:type="dxa"/>
            <w:tcMar>
              <w:top w:w="120" w:type="nil"/>
              <w:left w:w="120" w:type="nil"/>
              <w:bottom w:w="120" w:type="nil"/>
              <w:right w:w="120" w:type="nil"/>
            </w:tcMar>
            <w:vAlign w:val="center"/>
          </w:tcPr>
          <w:p w14:paraId="6330A51D" w14:textId="2295132A"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high</w:t>
            </w:r>
          </w:p>
        </w:tc>
        <w:tc>
          <w:tcPr>
            <w:tcW w:w="720" w:type="dxa"/>
            <w:tcMar>
              <w:top w:w="120" w:type="nil"/>
              <w:left w:w="120" w:type="nil"/>
              <w:bottom w:w="120" w:type="nil"/>
              <w:right w:w="120" w:type="nil"/>
            </w:tcMar>
            <w:vAlign w:val="center"/>
          </w:tcPr>
          <w:p w14:paraId="5C3B29D1" w14:textId="4C0D00B5"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low</w:t>
            </w:r>
          </w:p>
        </w:tc>
        <w:tc>
          <w:tcPr>
            <w:tcW w:w="900" w:type="dxa"/>
            <w:tcMar>
              <w:top w:w="120" w:type="nil"/>
              <w:left w:w="120" w:type="nil"/>
              <w:bottom w:w="120" w:type="nil"/>
              <w:right w:w="120" w:type="nil"/>
            </w:tcMar>
            <w:vAlign w:val="center"/>
          </w:tcPr>
          <w:p w14:paraId="64C0206C" w14:textId="29E1006A" w:rsidR="00837A47" w:rsidRPr="007316C2" w:rsidRDefault="00837A47" w:rsidP="00837A47">
            <w:pPr>
              <w:autoSpaceDE w:val="0"/>
              <w:autoSpaceDN w:val="0"/>
              <w:adjustRightInd w:val="0"/>
              <w:spacing w:after="0" w:line="240" w:lineRule="auto"/>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close</w:t>
            </w:r>
          </w:p>
        </w:tc>
      </w:tr>
      <w:tr w:rsidR="00837A47" w:rsidRPr="007316C2" w14:paraId="70AD165B" w14:textId="77777777" w:rsidTr="00837A47">
        <w:tblPrEx>
          <w:tblBorders>
            <w:top w:val="none" w:sz="0" w:space="0" w:color="auto"/>
          </w:tblBorders>
          <w:tblCellMar>
            <w:top w:w="0" w:type="dxa"/>
            <w:bottom w:w="0" w:type="dxa"/>
          </w:tblCellMar>
        </w:tblPrEx>
        <w:tc>
          <w:tcPr>
            <w:tcW w:w="1728" w:type="dxa"/>
            <w:shd w:val="clear" w:color="auto" w:fill="FFFFFF"/>
            <w:tcMar>
              <w:top w:w="120" w:type="nil"/>
              <w:left w:w="120" w:type="nil"/>
              <w:bottom w:w="120" w:type="nil"/>
              <w:right w:w="120" w:type="nil"/>
            </w:tcMar>
            <w:vAlign w:val="center"/>
          </w:tcPr>
          <w:p w14:paraId="1ABADDE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2021-01-10</w:t>
            </w:r>
          </w:p>
        </w:tc>
        <w:tc>
          <w:tcPr>
            <w:tcW w:w="900" w:type="dxa"/>
            <w:shd w:val="clear" w:color="auto" w:fill="FFFFFF"/>
            <w:tcMar>
              <w:top w:w="120" w:type="nil"/>
              <w:left w:w="120" w:type="nil"/>
              <w:bottom w:w="120" w:type="nil"/>
              <w:right w:w="120" w:type="nil"/>
            </w:tcMar>
            <w:vAlign w:val="center"/>
          </w:tcPr>
          <w:p w14:paraId="0DE029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163</w:t>
            </w:r>
          </w:p>
        </w:tc>
        <w:tc>
          <w:tcPr>
            <w:tcW w:w="810" w:type="dxa"/>
            <w:shd w:val="clear" w:color="auto" w:fill="FFFFFF"/>
            <w:tcMar>
              <w:top w:w="120" w:type="nil"/>
              <w:left w:w="120" w:type="nil"/>
              <w:bottom w:w="120" w:type="nil"/>
              <w:right w:w="120" w:type="nil"/>
            </w:tcMar>
            <w:vAlign w:val="center"/>
          </w:tcPr>
          <w:p w14:paraId="6BB0AE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498</w:t>
            </w:r>
          </w:p>
        </w:tc>
        <w:tc>
          <w:tcPr>
            <w:tcW w:w="720" w:type="dxa"/>
            <w:shd w:val="clear" w:color="auto" w:fill="FFFFFF"/>
            <w:tcMar>
              <w:top w:w="120" w:type="nil"/>
              <w:left w:w="120" w:type="nil"/>
              <w:bottom w:w="120" w:type="nil"/>
              <w:right w:w="120" w:type="nil"/>
            </w:tcMar>
            <w:vAlign w:val="center"/>
          </w:tcPr>
          <w:p w14:paraId="743009E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120</w:t>
            </w:r>
          </w:p>
        </w:tc>
        <w:tc>
          <w:tcPr>
            <w:tcW w:w="900" w:type="dxa"/>
            <w:shd w:val="clear" w:color="auto" w:fill="FFFFFF"/>
            <w:tcMar>
              <w:top w:w="120" w:type="nil"/>
              <w:left w:w="120" w:type="nil"/>
              <w:bottom w:w="120" w:type="nil"/>
              <w:right w:w="120" w:type="nil"/>
            </w:tcMar>
            <w:vAlign w:val="center"/>
          </w:tcPr>
          <w:p w14:paraId="71F8CBBD" w14:textId="7275A9AC"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Pr>
                <w:rFonts w:ascii="Helvetica Neue" w:hAnsi="Helvetica Neue" w:cs="Helvetica Neue"/>
                <w:color w:val="000000"/>
                <w:sz w:val="24"/>
                <w:szCs w:val="24"/>
              </w:rPr>
              <w:t xml:space="preserve"> </w:t>
            </w:r>
            <w:r w:rsidRPr="007316C2">
              <w:rPr>
                <w:rFonts w:ascii="Helvetica Neue" w:hAnsi="Helvetica Neue" w:cs="Helvetica Neue"/>
                <w:color w:val="000000"/>
                <w:sz w:val="24"/>
                <w:szCs w:val="24"/>
              </w:rPr>
              <w:t>295</w:t>
            </w:r>
          </w:p>
        </w:tc>
      </w:tr>
      <w:tr w:rsidR="00837A47" w:rsidRPr="007316C2" w14:paraId="56F27A5F" w14:textId="77777777" w:rsidTr="00837A47">
        <w:tblPrEx>
          <w:tblBorders>
            <w:top w:val="none" w:sz="0" w:space="0" w:color="auto"/>
          </w:tblBorders>
          <w:tblCellMar>
            <w:top w:w="0" w:type="dxa"/>
            <w:bottom w:w="0" w:type="dxa"/>
          </w:tblCellMar>
        </w:tblPrEx>
        <w:tc>
          <w:tcPr>
            <w:tcW w:w="1728" w:type="dxa"/>
            <w:shd w:val="clear" w:color="auto" w:fill="F2F2F2"/>
            <w:tcMar>
              <w:top w:w="120" w:type="nil"/>
              <w:left w:w="120" w:type="nil"/>
              <w:bottom w:w="120" w:type="nil"/>
              <w:right w:w="120" w:type="nil"/>
            </w:tcMar>
            <w:vAlign w:val="center"/>
          </w:tcPr>
          <w:p w14:paraId="3B3F9546"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2021-01-11</w:t>
            </w:r>
          </w:p>
        </w:tc>
        <w:tc>
          <w:tcPr>
            <w:tcW w:w="900" w:type="dxa"/>
            <w:shd w:val="clear" w:color="auto" w:fill="F2F2F2"/>
            <w:tcMar>
              <w:top w:w="120" w:type="nil"/>
              <w:left w:w="120" w:type="nil"/>
              <w:bottom w:w="120" w:type="nil"/>
              <w:right w:w="120" w:type="nil"/>
            </w:tcMar>
            <w:vAlign w:val="center"/>
          </w:tcPr>
          <w:p w14:paraId="114E6DC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156</w:t>
            </w:r>
          </w:p>
        </w:tc>
        <w:tc>
          <w:tcPr>
            <w:tcW w:w="810" w:type="dxa"/>
            <w:shd w:val="clear" w:color="auto" w:fill="F2F2F2"/>
            <w:tcMar>
              <w:top w:w="120" w:type="nil"/>
              <w:left w:w="120" w:type="nil"/>
              <w:bottom w:w="120" w:type="nil"/>
              <w:right w:w="120" w:type="nil"/>
            </w:tcMar>
            <w:vAlign w:val="center"/>
          </w:tcPr>
          <w:p w14:paraId="08D652D9"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465</w:t>
            </w:r>
          </w:p>
        </w:tc>
        <w:tc>
          <w:tcPr>
            <w:tcW w:w="720" w:type="dxa"/>
            <w:shd w:val="clear" w:color="auto" w:fill="F2F2F2"/>
            <w:tcMar>
              <w:top w:w="120" w:type="nil"/>
              <w:left w:w="120" w:type="nil"/>
              <w:bottom w:w="120" w:type="nil"/>
              <w:right w:w="120" w:type="nil"/>
            </w:tcMar>
            <w:vAlign w:val="center"/>
          </w:tcPr>
          <w:p w14:paraId="213503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141</w:t>
            </w:r>
          </w:p>
        </w:tc>
        <w:tc>
          <w:tcPr>
            <w:tcW w:w="900" w:type="dxa"/>
            <w:shd w:val="clear" w:color="auto" w:fill="F2F2F2"/>
            <w:tcMar>
              <w:top w:w="120" w:type="nil"/>
              <w:left w:w="120" w:type="nil"/>
              <w:bottom w:w="120" w:type="nil"/>
              <w:right w:w="120" w:type="nil"/>
            </w:tcMar>
            <w:vAlign w:val="center"/>
          </w:tcPr>
          <w:p w14:paraId="09CEA09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381</w:t>
            </w:r>
          </w:p>
        </w:tc>
      </w:tr>
      <w:tr w:rsidR="00837A47" w:rsidRPr="007316C2" w14:paraId="3DDF7147" w14:textId="77777777" w:rsidTr="00837A47">
        <w:tblPrEx>
          <w:tblBorders>
            <w:top w:val="none" w:sz="0" w:space="0" w:color="auto"/>
          </w:tblBorders>
          <w:tblCellMar>
            <w:top w:w="0" w:type="dxa"/>
            <w:bottom w:w="0" w:type="dxa"/>
          </w:tblCellMar>
        </w:tblPrEx>
        <w:tc>
          <w:tcPr>
            <w:tcW w:w="1728" w:type="dxa"/>
            <w:shd w:val="clear" w:color="auto" w:fill="FFFFFF"/>
            <w:tcMar>
              <w:top w:w="120" w:type="nil"/>
              <w:left w:w="120" w:type="nil"/>
              <w:bottom w:w="120" w:type="nil"/>
              <w:right w:w="120" w:type="nil"/>
            </w:tcMar>
            <w:vAlign w:val="center"/>
          </w:tcPr>
          <w:p w14:paraId="2F4D61F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2021-01-12</w:t>
            </w:r>
          </w:p>
        </w:tc>
        <w:tc>
          <w:tcPr>
            <w:tcW w:w="900" w:type="dxa"/>
            <w:shd w:val="clear" w:color="auto" w:fill="FFFFFF"/>
            <w:tcMar>
              <w:top w:w="120" w:type="nil"/>
              <w:left w:w="120" w:type="nil"/>
              <w:bottom w:w="120" w:type="nil"/>
              <w:right w:w="120" w:type="nil"/>
            </w:tcMar>
            <w:vAlign w:val="center"/>
          </w:tcPr>
          <w:p w14:paraId="46B4C15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137</w:t>
            </w:r>
          </w:p>
        </w:tc>
        <w:tc>
          <w:tcPr>
            <w:tcW w:w="810" w:type="dxa"/>
            <w:shd w:val="clear" w:color="auto" w:fill="FFFFFF"/>
            <w:tcMar>
              <w:top w:w="120" w:type="nil"/>
              <w:left w:w="120" w:type="nil"/>
              <w:bottom w:w="120" w:type="nil"/>
              <w:right w:w="120" w:type="nil"/>
            </w:tcMar>
            <w:vAlign w:val="center"/>
          </w:tcPr>
          <w:p w14:paraId="1F6AC4D5"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475</w:t>
            </w:r>
          </w:p>
        </w:tc>
        <w:tc>
          <w:tcPr>
            <w:tcW w:w="720" w:type="dxa"/>
            <w:shd w:val="clear" w:color="auto" w:fill="FFFFFF"/>
            <w:tcMar>
              <w:top w:w="120" w:type="nil"/>
              <w:left w:w="120" w:type="nil"/>
              <w:bottom w:w="120" w:type="nil"/>
              <w:right w:w="120" w:type="nil"/>
            </w:tcMar>
            <w:vAlign w:val="center"/>
          </w:tcPr>
          <w:p w14:paraId="5E0DF41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117</w:t>
            </w:r>
          </w:p>
        </w:tc>
        <w:tc>
          <w:tcPr>
            <w:tcW w:w="900" w:type="dxa"/>
            <w:shd w:val="clear" w:color="auto" w:fill="FFFFFF"/>
            <w:tcMar>
              <w:top w:w="120" w:type="nil"/>
              <w:left w:w="120" w:type="nil"/>
              <w:bottom w:w="120" w:type="nil"/>
              <w:right w:w="120" w:type="nil"/>
            </w:tcMar>
            <w:vAlign w:val="center"/>
          </w:tcPr>
          <w:p w14:paraId="585B33CF"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291</w:t>
            </w:r>
          </w:p>
        </w:tc>
      </w:tr>
      <w:tr w:rsidR="00837A47" w:rsidRPr="007316C2" w14:paraId="52E6B664" w14:textId="77777777" w:rsidTr="00837A47">
        <w:tblPrEx>
          <w:tblBorders>
            <w:top w:val="none" w:sz="0" w:space="0" w:color="auto"/>
          </w:tblBorders>
          <w:tblCellMar>
            <w:top w:w="0" w:type="dxa"/>
            <w:bottom w:w="0" w:type="dxa"/>
          </w:tblCellMar>
        </w:tblPrEx>
        <w:tc>
          <w:tcPr>
            <w:tcW w:w="1728" w:type="dxa"/>
            <w:shd w:val="clear" w:color="auto" w:fill="F2F2F2"/>
            <w:tcMar>
              <w:top w:w="120" w:type="nil"/>
              <w:left w:w="120" w:type="nil"/>
              <w:bottom w:w="120" w:type="nil"/>
              <w:right w:w="120" w:type="nil"/>
            </w:tcMar>
            <w:vAlign w:val="center"/>
          </w:tcPr>
          <w:p w14:paraId="40098BE8"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2021-01-13</w:t>
            </w:r>
          </w:p>
        </w:tc>
        <w:tc>
          <w:tcPr>
            <w:tcW w:w="900" w:type="dxa"/>
            <w:shd w:val="clear" w:color="auto" w:fill="F2F2F2"/>
            <w:tcMar>
              <w:top w:w="120" w:type="nil"/>
              <w:left w:w="120" w:type="nil"/>
              <w:bottom w:w="120" w:type="nil"/>
              <w:right w:w="120" w:type="nil"/>
            </w:tcMar>
            <w:vAlign w:val="center"/>
          </w:tcPr>
          <w:p w14:paraId="4949185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155</w:t>
            </w:r>
          </w:p>
        </w:tc>
        <w:tc>
          <w:tcPr>
            <w:tcW w:w="810" w:type="dxa"/>
            <w:shd w:val="clear" w:color="auto" w:fill="F2F2F2"/>
            <w:tcMar>
              <w:top w:w="120" w:type="nil"/>
              <w:left w:w="120" w:type="nil"/>
              <w:bottom w:w="120" w:type="nil"/>
              <w:right w:w="120" w:type="nil"/>
            </w:tcMar>
            <w:vAlign w:val="center"/>
          </w:tcPr>
          <w:p w14:paraId="143708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497</w:t>
            </w:r>
          </w:p>
        </w:tc>
        <w:tc>
          <w:tcPr>
            <w:tcW w:w="720" w:type="dxa"/>
            <w:shd w:val="clear" w:color="auto" w:fill="F2F2F2"/>
            <w:tcMar>
              <w:top w:w="120" w:type="nil"/>
              <w:left w:w="120" w:type="nil"/>
              <w:bottom w:w="120" w:type="nil"/>
              <w:right w:w="120" w:type="nil"/>
            </w:tcMar>
            <w:vAlign w:val="center"/>
          </w:tcPr>
          <w:p w14:paraId="1E42D43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105</w:t>
            </w:r>
          </w:p>
        </w:tc>
        <w:tc>
          <w:tcPr>
            <w:tcW w:w="900" w:type="dxa"/>
            <w:shd w:val="clear" w:color="auto" w:fill="F2F2F2"/>
            <w:tcMar>
              <w:top w:w="120" w:type="nil"/>
              <w:left w:w="120" w:type="nil"/>
              <w:bottom w:w="120" w:type="nil"/>
              <w:right w:w="120" w:type="nil"/>
            </w:tcMar>
            <w:vAlign w:val="center"/>
          </w:tcPr>
          <w:p w14:paraId="04D3F83C"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340</w:t>
            </w:r>
          </w:p>
        </w:tc>
      </w:tr>
      <w:tr w:rsidR="00837A47" w:rsidRPr="007316C2" w14:paraId="7C22B96F" w14:textId="77777777" w:rsidTr="00837A47">
        <w:tblPrEx>
          <w:tblCellMar>
            <w:top w:w="0" w:type="dxa"/>
            <w:bottom w:w="0" w:type="dxa"/>
          </w:tblCellMar>
        </w:tblPrEx>
        <w:tc>
          <w:tcPr>
            <w:tcW w:w="1728" w:type="dxa"/>
            <w:shd w:val="clear" w:color="auto" w:fill="FFFFFF"/>
            <w:tcMar>
              <w:top w:w="120" w:type="nil"/>
              <w:left w:w="120" w:type="nil"/>
              <w:bottom w:w="120" w:type="nil"/>
              <w:right w:w="120" w:type="nil"/>
            </w:tcMar>
            <w:vAlign w:val="center"/>
          </w:tcPr>
          <w:p w14:paraId="77EFF4B0"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b/>
                <w:bCs/>
                <w:color w:val="000000"/>
                <w:sz w:val="24"/>
                <w:szCs w:val="24"/>
              </w:rPr>
            </w:pPr>
            <w:r w:rsidRPr="007316C2">
              <w:rPr>
                <w:rFonts w:ascii="Helvetica Neue" w:hAnsi="Helvetica Neue" w:cs="Helvetica Neue"/>
                <w:b/>
                <w:bCs/>
                <w:color w:val="000000"/>
                <w:sz w:val="24"/>
                <w:szCs w:val="24"/>
              </w:rPr>
              <w:t>2021-01-14</w:t>
            </w:r>
          </w:p>
        </w:tc>
        <w:tc>
          <w:tcPr>
            <w:tcW w:w="900" w:type="dxa"/>
            <w:shd w:val="clear" w:color="auto" w:fill="FFFFFF"/>
            <w:tcMar>
              <w:top w:w="120" w:type="nil"/>
              <w:left w:w="120" w:type="nil"/>
              <w:bottom w:w="120" w:type="nil"/>
              <w:right w:w="120" w:type="nil"/>
            </w:tcMar>
            <w:vAlign w:val="center"/>
          </w:tcPr>
          <w:p w14:paraId="4B8B0663"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810" w:type="dxa"/>
            <w:shd w:val="clear" w:color="auto" w:fill="FFFFFF"/>
            <w:tcMar>
              <w:top w:w="120" w:type="nil"/>
              <w:left w:w="120" w:type="nil"/>
              <w:bottom w:w="120" w:type="nil"/>
              <w:right w:w="120" w:type="nil"/>
            </w:tcMar>
            <w:vAlign w:val="center"/>
          </w:tcPr>
          <w:p w14:paraId="2F80E6F2"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426</w:t>
            </w:r>
          </w:p>
        </w:tc>
        <w:tc>
          <w:tcPr>
            <w:tcW w:w="720" w:type="dxa"/>
            <w:shd w:val="clear" w:color="auto" w:fill="FFFFFF"/>
            <w:tcMar>
              <w:top w:w="120" w:type="nil"/>
              <w:left w:w="120" w:type="nil"/>
              <w:bottom w:w="120" w:type="nil"/>
              <w:right w:w="120" w:type="nil"/>
            </w:tcMar>
            <w:vAlign w:val="center"/>
          </w:tcPr>
          <w:p w14:paraId="7F28A9BA"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359</w:t>
            </w:r>
          </w:p>
        </w:tc>
        <w:tc>
          <w:tcPr>
            <w:tcW w:w="900" w:type="dxa"/>
            <w:shd w:val="clear" w:color="auto" w:fill="FFFFFF"/>
            <w:tcMar>
              <w:top w:w="120" w:type="nil"/>
              <w:left w:w="120" w:type="nil"/>
              <w:bottom w:w="120" w:type="nil"/>
              <w:right w:w="120" w:type="nil"/>
            </w:tcMar>
            <w:vAlign w:val="center"/>
          </w:tcPr>
          <w:p w14:paraId="56044047" w14:textId="77777777" w:rsidR="00837A47" w:rsidRPr="007316C2" w:rsidRDefault="00837A47" w:rsidP="00837A47">
            <w:pPr>
              <w:autoSpaceDE w:val="0"/>
              <w:autoSpaceDN w:val="0"/>
              <w:adjustRightInd w:val="0"/>
              <w:spacing w:after="0" w:line="240" w:lineRule="auto"/>
              <w:jc w:val="right"/>
              <w:rPr>
                <w:rFonts w:ascii="Helvetica Neue" w:hAnsi="Helvetica Neue" w:cs="Helvetica Neue"/>
                <w:color w:val="000000"/>
                <w:sz w:val="24"/>
                <w:szCs w:val="24"/>
              </w:rPr>
            </w:pPr>
            <w:r w:rsidRPr="007316C2">
              <w:rPr>
                <w:rFonts w:ascii="Helvetica Neue" w:hAnsi="Helvetica Neue" w:cs="Helvetica Neue"/>
                <w:color w:val="000000"/>
                <w:sz w:val="24"/>
                <w:szCs w:val="24"/>
              </w:rPr>
              <w:t>370</w:t>
            </w:r>
          </w:p>
        </w:tc>
      </w:tr>
    </w:tbl>
    <w:p w14:paraId="593D4EAB" w14:textId="77777777" w:rsidR="007316C2" w:rsidRPr="007316C2" w:rsidRDefault="007316C2" w:rsidP="007316C2">
      <w:pPr>
        <w:pStyle w:val="L-Regular"/>
      </w:pPr>
    </w:p>
    <w:sectPr w:rsidR="007316C2" w:rsidRPr="007316C2" w:rsidSect="008F7FC4">
      <w:pgSz w:w="12240" w:h="15840" w:code="1"/>
      <w:pgMar w:top="1985" w:right="1985" w:bottom="1985" w:left="1985"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 w:name="Menlo">
    <w:altName w:val="﷽﷽﷽﷽﷽﷽瓑行ȝ"/>
    <w:panose1 w:val="020B0609030804020204"/>
    <w:charset w:val="00"/>
    <w:family w:val="modern"/>
    <w:pitch w:val="fixed"/>
    <w:sig w:usb0="E60022FF" w:usb1="D200F9FB" w:usb2="02000028" w:usb3="00000000" w:csb0="000001DF" w:csb1="00000000"/>
  </w:font>
  <w:font w:name="Helvetica Neue">
    <w:altName w:val="Helvetica Neue"/>
    <w:panose1 w:val="02000503000000020004"/>
    <w:charset w:val="00"/>
    <w:family w:val="auto"/>
    <w:pitch w:val="variable"/>
    <w:sig w:usb0="E50002FF" w:usb1="500079DB" w:usb2="00000010" w:usb3="00000000" w:csb0="00000001" w:csb1="00000000"/>
  </w:font>
  <w:font w:name="Yu Mincho">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0F57DF"/>
    <w:multiLevelType w:val="hybridMultilevel"/>
    <w:tmpl w:val="68E455B2"/>
    <w:lvl w:ilvl="0" w:tplc="FDB6BA12">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lvlOverride w:ilvl="0">
      <w:startOverride w:val="1"/>
    </w:lvlOverride>
  </w:num>
  <w:num w:numId="3">
    <w:abstractNumId w:val="1"/>
    <w:lvlOverride w:ilvl="0">
      <w:startOverride w:val="1"/>
    </w:lvlOverride>
  </w:num>
  <w:num w:numId="4">
    <w:abstractNumId w:val="1"/>
    <w:lvlOverride w:ilvl="0">
      <w:startOverride w:val="1"/>
    </w:lvlOverride>
  </w:num>
  <w:num w:numId="5">
    <w:abstractNumId w:val="1"/>
    <w:lvlOverride w:ilvl="0">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848"/>
    <w:rsid w:val="000060EC"/>
    <w:rsid w:val="00035535"/>
    <w:rsid w:val="00042F71"/>
    <w:rsid w:val="0004373F"/>
    <w:rsid w:val="00054906"/>
    <w:rsid w:val="0006743D"/>
    <w:rsid w:val="00083210"/>
    <w:rsid w:val="00083424"/>
    <w:rsid w:val="00086DB5"/>
    <w:rsid w:val="00095108"/>
    <w:rsid w:val="000A31C7"/>
    <w:rsid w:val="000A4FD0"/>
    <w:rsid w:val="000B6564"/>
    <w:rsid w:val="000B76AE"/>
    <w:rsid w:val="000E393D"/>
    <w:rsid w:val="000E731F"/>
    <w:rsid w:val="000F0DA4"/>
    <w:rsid w:val="000F673A"/>
    <w:rsid w:val="00123A1A"/>
    <w:rsid w:val="00126961"/>
    <w:rsid w:val="0013120B"/>
    <w:rsid w:val="00160D93"/>
    <w:rsid w:val="001A19BA"/>
    <w:rsid w:val="001B0084"/>
    <w:rsid w:val="001B1A8B"/>
    <w:rsid w:val="001B33D1"/>
    <w:rsid w:val="001D6199"/>
    <w:rsid w:val="001E2350"/>
    <w:rsid w:val="001E5C25"/>
    <w:rsid w:val="001F6984"/>
    <w:rsid w:val="0020073A"/>
    <w:rsid w:val="002022A1"/>
    <w:rsid w:val="00204BA3"/>
    <w:rsid w:val="0021161F"/>
    <w:rsid w:val="00212253"/>
    <w:rsid w:val="00217116"/>
    <w:rsid w:val="00217A7E"/>
    <w:rsid w:val="00227917"/>
    <w:rsid w:val="00235DDE"/>
    <w:rsid w:val="0025053C"/>
    <w:rsid w:val="00251F34"/>
    <w:rsid w:val="0027216A"/>
    <w:rsid w:val="00283AA0"/>
    <w:rsid w:val="002A17B7"/>
    <w:rsid w:val="002A32AA"/>
    <w:rsid w:val="002A7053"/>
    <w:rsid w:val="002B3E85"/>
    <w:rsid w:val="002B575F"/>
    <w:rsid w:val="002C4237"/>
    <w:rsid w:val="002C5F33"/>
    <w:rsid w:val="002C6862"/>
    <w:rsid w:val="002D3AE1"/>
    <w:rsid w:val="002F0EEE"/>
    <w:rsid w:val="00301A24"/>
    <w:rsid w:val="003165FF"/>
    <w:rsid w:val="00332C0D"/>
    <w:rsid w:val="00334CFA"/>
    <w:rsid w:val="0034036F"/>
    <w:rsid w:val="00345F46"/>
    <w:rsid w:val="00347F9F"/>
    <w:rsid w:val="00360977"/>
    <w:rsid w:val="003714A4"/>
    <w:rsid w:val="00377AF5"/>
    <w:rsid w:val="00386256"/>
    <w:rsid w:val="003B5E6D"/>
    <w:rsid w:val="003B6E22"/>
    <w:rsid w:val="003C3021"/>
    <w:rsid w:val="003C45C6"/>
    <w:rsid w:val="003C7B5C"/>
    <w:rsid w:val="003D580F"/>
    <w:rsid w:val="003E5B44"/>
    <w:rsid w:val="00401CE8"/>
    <w:rsid w:val="004072D5"/>
    <w:rsid w:val="00415ED3"/>
    <w:rsid w:val="004177C3"/>
    <w:rsid w:val="0043035F"/>
    <w:rsid w:val="00461E0A"/>
    <w:rsid w:val="004637C4"/>
    <w:rsid w:val="00464348"/>
    <w:rsid w:val="0047308D"/>
    <w:rsid w:val="00477D89"/>
    <w:rsid w:val="004A2484"/>
    <w:rsid w:val="004A6BF9"/>
    <w:rsid w:val="004B0B40"/>
    <w:rsid w:val="004C0374"/>
    <w:rsid w:val="004D108B"/>
    <w:rsid w:val="004E11BB"/>
    <w:rsid w:val="004E2120"/>
    <w:rsid w:val="004F5E87"/>
    <w:rsid w:val="00511551"/>
    <w:rsid w:val="00526D7C"/>
    <w:rsid w:val="0053083F"/>
    <w:rsid w:val="005558E7"/>
    <w:rsid w:val="00570370"/>
    <w:rsid w:val="00573BF7"/>
    <w:rsid w:val="005C1F1F"/>
    <w:rsid w:val="005D5EFE"/>
    <w:rsid w:val="006039A5"/>
    <w:rsid w:val="0060629A"/>
    <w:rsid w:val="00615C05"/>
    <w:rsid w:val="00622D3F"/>
    <w:rsid w:val="00624A0A"/>
    <w:rsid w:val="00625700"/>
    <w:rsid w:val="00625848"/>
    <w:rsid w:val="00633AB2"/>
    <w:rsid w:val="00641D62"/>
    <w:rsid w:val="006466B7"/>
    <w:rsid w:val="006739BB"/>
    <w:rsid w:val="00683D19"/>
    <w:rsid w:val="00697465"/>
    <w:rsid w:val="006A2F38"/>
    <w:rsid w:val="006A78B7"/>
    <w:rsid w:val="006C6498"/>
    <w:rsid w:val="006D4A74"/>
    <w:rsid w:val="006E051C"/>
    <w:rsid w:val="0070441F"/>
    <w:rsid w:val="00714E28"/>
    <w:rsid w:val="007316C2"/>
    <w:rsid w:val="00733CC1"/>
    <w:rsid w:val="007354F2"/>
    <w:rsid w:val="007459BC"/>
    <w:rsid w:val="00746E07"/>
    <w:rsid w:val="00757BA6"/>
    <w:rsid w:val="00760A21"/>
    <w:rsid w:val="00780C03"/>
    <w:rsid w:val="00780ED8"/>
    <w:rsid w:val="00784456"/>
    <w:rsid w:val="00784C29"/>
    <w:rsid w:val="00791C12"/>
    <w:rsid w:val="00794157"/>
    <w:rsid w:val="007B7BCE"/>
    <w:rsid w:val="007C0EDF"/>
    <w:rsid w:val="007C7E9A"/>
    <w:rsid w:val="007E11E0"/>
    <w:rsid w:val="007F17A7"/>
    <w:rsid w:val="008031EC"/>
    <w:rsid w:val="00805409"/>
    <w:rsid w:val="00811673"/>
    <w:rsid w:val="00812A91"/>
    <w:rsid w:val="00816DC3"/>
    <w:rsid w:val="00817526"/>
    <w:rsid w:val="00817B17"/>
    <w:rsid w:val="00825196"/>
    <w:rsid w:val="00837A47"/>
    <w:rsid w:val="00837C4C"/>
    <w:rsid w:val="0086774E"/>
    <w:rsid w:val="00872A56"/>
    <w:rsid w:val="008846D8"/>
    <w:rsid w:val="00887581"/>
    <w:rsid w:val="0089201C"/>
    <w:rsid w:val="008A18F2"/>
    <w:rsid w:val="008A41D3"/>
    <w:rsid w:val="008A6754"/>
    <w:rsid w:val="008D0B73"/>
    <w:rsid w:val="008D1668"/>
    <w:rsid w:val="008D1ABD"/>
    <w:rsid w:val="008E5952"/>
    <w:rsid w:val="008E5B6C"/>
    <w:rsid w:val="008F7FC4"/>
    <w:rsid w:val="0090482A"/>
    <w:rsid w:val="00906EB8"/>
    <w:rsid w:val="00910223"/>
    <w:rsid w:val="00912C9D"/>
    <w:rsid w:val="0092260C"/>
    <w:rsid w:val="009258DE"/>
    <w:rsid w:val="0092630E"/>
    <w:rsid w:val="00940E1A"/>
    <w:rsid w:val="00956561"/>
    <w:rsid w:val="00967DCC"/>
    <w:rsid w:val="009D3898"/>
    <w:rsid w:val="009E1B26"/>
    <w:rsid w:val="00A14F90"/>
    <w:rsid w:val="00A240C1"/>
    <w:rsid w:val="00A24927"/>
    <w:rsid w:val="00A2528D"/>
    <w:rsid w:val="00A30D44"/>
    <w:rsid w:val="00A40E2E"/>
    <w:rsid w:val="00A42540"/>
    <w:rsid w:val="00A51293"/>
    <w:rsid w:val="00A52252"/>
    <w:rsid w:val="00A55F8D"/>
    <w:rsid w:val="00A617F7"/>
    <w:rsid w:val="00A6433C"/>
    <w:rsid w:val="00A7100E"/>
    <w:rsid w:val="00A833A5"/>
    <w:rsid w:val="00A869C3"/>
    <w:rsid w:val="00A91249"/>
    <w:rsid w:val="00AA1BDD"/>
    <w:rsid w:val="00AB7A1C"/>
    <w:rsid w:val="00AD3779"/>
    <w:rsid w:val="00B107C7"/>
    <w:rsid w:val="00B12B70"/>
    <w:rsid w:val="00B34934"/>
    <w:rsid w:val="00B37D98"/>
    <w:rsid w:val="00B400CD"/>
    <w:rsid w:val="00B62217"/>
    <w:rsid w:val="00B72559"/>
    <w:rsid w:val="00B853EE"/>
    <w:rsid w:val="00BA7BF2"/>
    <w:rsid w:val="00BA7F42"/>
    <w:rsid w:val="00BB12A8"/>
    <w:rsid w:val="00BB155C"/>
    <w:rsid w:val="00BC7B92"/>
    <w:rsid w:val="00BD0C70"/>
    <w:rsid w:val="00BF478F"/>
    <w:rsid w:val="00C0772E"/>
    <w:rsid w:val="00C170A9"/>
    <w:rsid w:val="00C4470B"/>
    <w:rsid w:val="00C45B47"/>
    <w:rsid w:val="00C91CE6"/>
    <w:rsid w:val="00CA0D4D"/>
    <w:rsid w:val="00CA1874"/>
    <w:rsid w:val="00CA6204"/>
    <w:rsid w:val="00CA6394"/>
    <w:rsid w:val="00CB21A3"/>
    <w:rsid w:val="00CB75DA"/>
    <w:rsid w:val="00CC53DA"/>
    <w:rsid w:val="00CD7433"/>
    <w:rsid w:val="00D469DC"/>
    <w:rsid w:val="00D5505B"/>
    <w:rsid w:val="00D5597B"/>
    <w:rsid w:val="00D57345"/>
    <w:rsid w:val="00D61752"/>
    <w:rsid w:val="00D62D2A"/>
    <w:rsid w:val="00D63E36"/>
    <w:rsid w:val="00D651AC"/>
    <w:rsid w:val="00D807C3"/>
    <w:rsid w:val="00D903FB"/>
    <w:rsid w:val="00DB0C69"/>
    <w:rsid w:val="00DB66E3"/>
    <w:rsid w:val="00DD51A0"/>
    <w:rsid w:val="00DE5438"/>
    <w:rsid w:val="00DF3D10"/>
    <w:rsid w:val="00E14446"/>
    <w:rsid w:val="00E20017"/>
    <w:rsid w:val="00E230ED"/>
    <w:rsid w:val="00E24FDA"/>
    <w:rsid w:val="00E32E2E"/>
    <w:rsid w:val="00E3710B"/>
    <w:rsid w:val="00E55358"/>
    <w:rsid w:val="00E67BDE"/>
    <w:rsid w:val="00E710F2"/>
    <w:rsid w:val="00E90E41"/>
    <w:rsid w:val="00E9286C"/>
    <w:rsid w:val="00E97C81"/>
    <w:rsid w:val="00EB0283"/>
    <w:rsid w:val="00ED0FD9"/>
    <w:rsid w:val="00EF4CE4"/>
    <w:rsid w:val="00F06E41"/>
    <w:rsid w:val="00F1192D"/>
    <w:rsid w:val="00F12AF9"/>
    <w:rsid w:val="00F13015"/>
    <w:rsid w:val="00F26228"/>
    <w:rsid w:val="00F355EE"/>
    <w:rsid w:val="00F520C9"/>
    <w:rsid w:val="00F543EA"/>
    <w:rsid w:val="00F66887"/>
    <w:rsid w:val="00F75D75"/>
    <w:rsid w:val="00F8327D"/>
    <w:rsid w:val="00F961D2"/>
    <w:rsid w:val="00FA63E6"/>
    <w:rsid w:val="00FC7DE3"/>
    <w:rsid w:val="00FD3BD8"/>
    <w:rsid w:val="00FD564D"/>
    <w:rsid w:val="00FD7FE1"/>
    <w:rsid w:val="00FF1DF3"/>
    <w:rsid w:val="00FF2698"/>
    <w:rsid w:val="220381D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5C4EA"/>
  <w15:chartTrackingRefBased/>
  <w15:docId w15:val="{C4DBF809-E063-4ABB-B7C6-0C355E85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3C3021"/>
    <w:rPr>
      <w:lang w:val="en-US"/>
    </w:rPr>
  </w:style>
  <w:style w:type="paragraph" w:styleId="Heading1">
    <w:name w:val="heading 1"/>
    <w:basedOn w:val="Normal"/>
    <w:next w:val="Normal"/>
    <w:link w:val="Heading1Char"/>
    <w:uiPriority w:val="9"/>
    <w:rsid w:val="003C30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C30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3C3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3C30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3C3021"/>
    <w:pPr>
      <w:keepNext/>
      <w:keepLines/>
      <w:spacing w:before="240" w:after="80"/>
      <w:outlineLvl w:val="4"/>
    </w:pPr>
    <w:rPr>
      <w:sz w:val="20"/>
    </w:rPr>
  </w:style>
  <w:style w:type="paragraph" w:styleId="Heading6">
    <w:name w:val="heading 6"/>
    <w:basedOn w:val="Heading5"/>
    <w:next w:val="Normal"/>
    <w:link w:val="Heading6Char"/>
    <w:rsid w:val="003C3021"/>
    <w:pPr>
      <w:spacing w:before="120" w:after="240"/>
      <w:outlineLvl w:val="5"/>
    </w:pPr>
  </w:style>
  <w:style w:type="paragraph" w:styleId="Heading7">
    <w:name w:val="heading 7"/>
    <w:basedOn w:val="Normal"/>
    <w:next w:val="Normal"/>
    <w:link w:val="Heading7Char"/>
    <w:uiPriority w:val="9"/>
    <w:unhideWhenUsed/>
    <w:rsid w:val="003C3021"/>
    <w:pPr>
      <w:keepNext/>
      <w:keepLines/>
      <w:spacing w:before="240" w:after="240"/>
      <w:outlineLvl w:val="6"/>
    </w:pPr>
    <w:rPr>
      <w:rFonts w:eastAsiaTheme="majorEastAsia" w:cstheme="majorBidi"/>
      <w:iCs/>
      <w:sz w:val="24"/>
    </w:rPr>
  </w:style>
  <w:style w:type="paragraph" w:styleId="Heading8">
    <w:name w:val="heading 8"/>
    <w:basedOn w:val="Normal"/>
    <w:next w:val="Normal"/>
    <w:link w:val="Heading8Char"/>
    <w:uiPriority w:val="9"/>
    <w:unhideWhenUsed/>
    <w:rsid w:val="003C3021"/>
    <w:pPr>
      <w:keepNext/>
      <w:keepLines/>
      <w:spacing w:before="160" w:after="240"/>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3C3021"/>
    <w:pPr>
      <w:keepNext/>
      <w:keepLines/>
      <w:spacing w:before="40" w:after="0"/>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02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3C302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C302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C302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3C3021"/>
    <w:rPr>
      <w:sz w:val="20"/>
      <w:lang w:val="en-US"/>
    </w:rPr>
  </w:style>
  <w:style w:type="character" w:customStyle="1" w:styleId="Heading6Char">
    <w:name w:val="Heading 6 Char"/>
    <w:basedOn w:val="DefaultParagraphFont"/>
    <w:link w:val="Heading6"/>
    <w:rsid w:val="003C3021"/>
    <w:rPr>
      <w:sz w:val="20"/>
      <w:lang w:val="en-US"/>
    </w:rPr>
  </w:style>
  <w:style w:type="character" w:customStyle="1" w:styleId="Heading7Char">
    <w:name w:val="Heading 7 Char"/>
    <w:basedOn w:val="DefaultParagraphFont"/>
    <w:link w:val="Heading7"/>
    <w:uiPriority w:val="9"/>
    <w:rsid w:val="003C3021"/>
    <w:rPr>
      <w:rFonts w:eastAsiaTheme="majorEastAsia" w:cstheme="majorBidi"/>
      <w:iCs/>
      <w:sz w:val="24"/>
      <w:lang w:val="en-US"/>
    </w:rPr>
  </w:style>
  <w:style w:type="character" w:customStyle="1" w:styleId="Heading8Char">
    <w:name w:val="Heading 8 Char"/>
    <w:basedOn w:val="DefaultParagraphFont"/>
    <w:link w:val="Heading8"/>
    <w:uiPriority w:val="9"/>
    <w:rsid w:val="003C3021"/>
    <w:rPr>
      <w:rFonts w:eastAsiaTheme="majorEastAsia" w:cstheme="majorBidi"/>
      <w:szCs w:val="21"/>
      <w:lang w:val="en-US"/>
    </w:rPr>
  </w:style>
  <w:style w:type="character" w:customStyle="1" w:styleId="Heading9Char">
    <w:name w:val="Heading 9 Char"/>
    <w:basedOn w:val="DefaultParagraphFont"/>
    <w:link w:val="Heading9"/>
    <w:uiPriority w:val="9"/>
    <w:semiHidden/>
    <w:rsid w:val="003C3021"/>
    <w:rPr>
      <w:rFonts w:asciiTheme="majorHAnsi" w:eastAsiaTheme="majorEastAsia" w:hAnsiTheme="majorHAnsi" w:cstheme="majorBidi"/>
      <w:i/>
      <w:iCs/>
      <w:sz w:val="21"/>
      <w:szCs w:val="21"/>
      <w:lang w:val="en-US"/>
    </w:rPr>
  </w:style>
  <w:style w:type="character" w:customStyle="1" w:styleId="P-Bold">
    <w:name w:val="P - Bold"/>
    <w:uiPriority w:val="1"/>
    <w:qFormat/>
    <w:rsid w:val="003C3021"/>
    <w:rPr>
      <w:rFonts w:ascii="Arial" w:hAnsi="Arial"/>
      <w:b/>
      <w:sz w:val="22"/>
      <w:bdr w:val="none" w:sz="0" w:space="0" w:color="auto"/>
      <w:shd w:val="clear" w:color="auto" w:fill="73FDD6"/>
    </w:rPr>
  </w:style>
  <w:style w:type="paragraph" w:customStyle="1" w:styleId="P-Callout">
    <w:name w:val="P - Callout"/>
    <w:basedOn w:val="Normal"/>
    <w:next w:val="Normal"/>
    <w:qFormat/>
    <w:rsid w:val="003C3021"/>
    <w:pPr>
      <w:shd w:val="clear" w:color="auto" w:fill="E2EFD9" w:themeFill="accent6" w:themeFillTint="33"/>
      <w:spacing w:before="120" w:after="360"/>
      <w:mirrorIndents/>
    </w:pPr>
    <w:rPr>
      <w:rFonts w:eastAsia="Arial"/>
      <w:lang w:val="en"/>
    </w:rPr>
  </w:style>
  <w:style w:type="character" w:customStyle="1" w:styleId="P-Keyword">
    <w:name w:val="P - Keyword"/>
    <w:uiPriority w:val="1"/>
    <w:qFormat/>
    <w:rsid w:val="003C3021"/>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3C3021"/>
    <w:pPr>
      <w:numPr>
        <w:numId w:val="2"/>
      </w:numPr>
      <w:spacing w:before="160" w:line="300" w:lineRule="auto"/>
    </w:pPr>
    <w:rPr>
      <w:rFonts w:eastAsia="Arial"/>
      <w:lang w:val="en"/>
    </w:rPr>
  </w:style>
  <w:style w:type="paragraph" w:customStyle="1" w:styleId="L-Bullets">
    <w:name w:val="L - Bullets"/>
    <w:basedOn w:val="Normal"/>
    <w:qFormat/>
    <w:rsid w:val="003C3021"/>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3C3021"/>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3C3021"/>
    <w:rPr>
      <w:rFonts w:ascii="Arial" w:hAnsi="Arial"/>
      <w:i/>
      <w:color w:val="auto"/>
      <w:sz w:val="22"/>
      <w:bdr w:val="none" w:sz="0" w:space="0" w:color="auto"/>
      <w:shd w:val="clear" w:color="auto" w:fill="FFFC00"/>
    </w:rPr>
  </w:style>
  <w:style w:type="character" w:customStyle="1" w:styleId="P-Code">
    <w:name w:val="P - Code"/>
    <w:uiPriority w:val="1"/>
    <w:qFormat/>
    <w:rsid w:val="003C3021"/>
    <w:rPr>
      <w:rFonts w:ascii="Courier" w:hAnsi="Courier"/>
      <w:sz w:val="22"/>
      <w:bdr w:val="none" w:sz="0" w:space="0" w:color="auto"/>
      <w:shd w:val="clear" w:color="auto" w:fill="D5FC79"/>
    </w:rPr>
  </w:style>
  <w:style w:type="paragraph" w:customStyle="1" w:styleId="H1-Section">
    <w:name w:val="H1 - Section"/>
    <w:basedOn w:val="Heading1"/>
    <w:next w:val="Normal"/>
    <w:qFormat/>
    <w:rsid w:val="003C3021"/>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3C3021"/>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3C3021"/>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3C3021"/>
    <w:pPr>
      <w:spacing w:before="120" w:after="120"/>
    </w:pPr>
    <w:rPr>
      <w:rFonts w:eastAsia="Arial"/>
      <w:lang w:val="en"/>
    </w:rPr>
  </w:style>
  <w:style w:type="paragraph" w:customStyle="1" w:styleId="H3-Subheading">
    <w:name w:val="H3 - Subheading"/>
    <w:basedOn w:val="Heading3"/>
    <w:next w:val="Normal"/>
    <w:qFormat/>
    <w:rsid w:val="003C3021"/>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3C3021"/>
    <w:pPr>
      <w:spacing w:before="120" w:after="240"/>
      <w:jc w:val="center"/>
    </w:pPr>
    <w:rPr>
      <w:rFonts w:eastAsia="Arial"/>
      <w:b/>
      <w:color w:val="FF0000"/>
      <w:sz w:val="20"/>
      <w:lang w:val="en"/>
    </w:rPr>
  </w:style>
  <w:style w:type="paragraph" w:customStyle="1" w:styleId="SC-Heading">
    <w:name w:val="SC - Heading"/>
    <w:next w:val="H1-Section"/>
    <w:qFormat/>
    <w:rsid w:val="003C3021"/>
    <w:pPr>
      <w:spacing w:before="240" w:after="240"/>
    </w:pPr>
    <w:rPr>
      <w:rFonts w:eastAsiaTheme="majorEastAsia" w:cstheme="majorBidi"/>
      <w:b/>
      <w:iCs/>
      <w:color w:val="FF0000"/>
      <w:sz w:val="24"/>
      <w:lang w:val="en"/>
    </w:rPr>
  </w:style>
  <w:style w:type="paragraph" w:customStyle="1" w:styleId="SC-Link">
    <w:name w:val="SC - Link"/>
    <w:qFormat/>
    <w:rsid w:val="003C3021"/>
    <w:pPr>
      <w:spacing w:before="200" w:after="240"/>
    </w:pPr>
    <w:rPr>
      <w:rFonts w:eastAsiaTheme="majorEastAsia" w:cstheme="majorBidi"/>
      <w:b/>
      <w:color w:val="00B050"/>
      <w:szCs w:val="21"/>
      <w:lang w:val="en"/>
    </w:rPr>
  </w:style>
  <w:style w:type="paragraph" w:customStyle="1" w:styleId="P-Source">
    <w:name w:val="P - Source"/>
    <w:qFormat/>
    <w:rsid w:val="003C3021"/>
    <w:pPr>
      <w:shd w:val="solid" w:color="auto" w:fill="auto"/>
    </w:pPr>
    <w:rPr>
      <w:rFonts w:ascii="Courier" w:eastAsia="Arial" w:hAnsi="Courier" w:cs="Consolas"/>
      <w:szCs w:val="21"/>
      <w:lang w:val="en"/>
    </w:rPr>
  </w:style>
  <w:style w:type="paragraph" w:customStyle="1" w:styleId="L-Regular">
    <w:name w:val="L - Regular"/>
    <w:basedOn w:val="L-Numbers"/>
    <w:qFormat/>
    <w:rsid w:val="003C3021"/>
    <w:pPr>
      <w:numPr>
        <w:numId w:val="0"/>
      </w:numPr>
      <w:ind w:left="720"/>
    </w:pPr>
  </w:style>
  <w:style w:type="paragraph" w:customStyle="1" w:styleId="L-Source">
    <w:name w:val="L - Source"/>
    <w:basedOn w:val="P-Source"/>
    <w:rsid w:val="003C3021"/>
    <w:pPr>
      <w:shd w:val="pct50" w:color="D9E2F3" w:themeColor="accent1" w:themeTint="33" w:fill="auto"/>
      <w:ind w:left="720"/>
    </w:pPr>
  </w:style>
  <w:style w:type="table" w:styleId="TableGrid">
    <w:name w:val="Table Grid"/>
    <w:basedOn w:val="TableNormal"/>
    <w:uiPriority w:val="39"/>
    <w:rsid w:val="003C3021"/>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3C3021"/>
    <w:rPr>
      <w:rFonts w:ascii="Courier" w:hAnsi="Courier"/>
      <w:b/>
      <w:bdr w:val="none" w:sz="0" w:space="0" w:color="auto"/>
      <w:shd w:val="clear" w:color="auto" w:fill="F4D3D2"/>
    </w:rPr>
  </w:style>
  <w:style w:type="paragraph" w:customStyle="1" w:styleId="SC-Source">
    <w:name w:val="SC - Source"/>
    <w:basedOn w:val="P-Source"/>
    <w:qFormat/>
    <w:rsid w:val="003C3021"/>
    <w:pPr>
      <w:shd w:val="pct50" w:color="D9E2F3" w:themeColor="accent1" w:themeTint="33" w:fill="auto"/>
    </w:pPr>
  </w:style>
  <w:style w:type="paragraph" w:customStyle="1" w:styleId="SP-Editorial">
    <w:name w:val="SP - Editorial"/>
    <w:next w:val="P-Regular"/>
    <w:qFormat/>
    <w:rsid w:val="003C3021"/>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3C3021"/>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3C3021"/>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3C3021"/>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A2F38"/>
    <w:rPr>
      <w:color w:val="0563C1" w:themeColor="hyperlink"/>
      <w:u w:val="single"/>
    </w:rPr>
  </w:style>
  <w:style w:type="character" w:styleId="UnresolvedMention">
    <w:name w:val="Unresolved Mention"/>
    <w:basedOn w:val="DefaultParagraphFont"/>
    <w:uiPriority w:val="99"/>
    <w:semiHidden/>
    <w:unhideWhenUsed/>
    <w:rsid w:val="006A2F38"/>
    <w:rPr>
      <w:color w:val="605E5C"/>
      <w:shd w:val="clear" w:color="auto" w:fill="E1DFDD"/>
    </w:rPr>
  </w:style>
  <w:style w:type="paragraph" w:styleId="ListParagraph">
    <w:name w:val="List Paragraph"/>
    <w:basedOn w:val="Normal"/>
    <w:uiPriority w:val="34"/>
    <w:semiHidden/>
    <w:qFormat/>
    <w:rsid w:val="00FC7DE3"/>
    <w:pPr>
      <w:ind w:left="720"/>
      <w:contextualSpacing/>
    </w:pPr>
  </w:style>
  <w:style w:type="character" w:styleId="FollowedHyperlink">
    <w:name w:val="FollowedHyperlink"/>
    <w:basedOn w:val="DefaultParagraphFont"/>
    <w:uiPriority w:val="99"/>
    <w:semiHidden/>
    <w:rsid w:val="00DF3D10"/>
    <w:rPr>
      <w:color w:val="954F72" w:themeColor="followedHyperlink"/>
      <w:u w:val="single"/>
    </w:rPr>
  </w:style>
  <w:style w:type="paragraph" w:styleId="HTMLPreformatted">
    <w:name w:val="HTML Preformatted"/>
    <w:basedOn w:val="Normal"/>
    <w:link w:val="HTMLPreformattedChar"/>
    <w:uiPriority w:val="99"/>
    <w:semiHidden/>
    <w:unhideWhenUsed/>
    <w:rsid w:val="00415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5ED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587429">
      <w:bodyDiv w:val="1"/>
      <w:marLeft w:val="0"/>
      <w:marRight w:val="0"/>
      <w:marTop w:val="0"/>
      <w:marBottom w:val="0"/>
      <w:divBdr>
        <w:top w:val="none" w:sz="0" w:space="0" w:color="auto"/>
        <w:left w:val="none" w:sz="0" w:space="0" w:color="auto"/>
        <w:bottom w:val="none" w:sz="0" w:space="0" w:color="auto"/>
        <w:right w:val="none" w:sz="0" w:space="0" w:color="auto"/>
      </w:divBdr>
      <w:divsChild>
        <w:div w:id="1540050830">
          <w:marLeft w:val="0"/>
          <w:marRight w:val="0"/>
          <w:marTop w:val="0"/>
          <w:marBottom w:val="0"/>
          <w:divBdr>
            <w:top w:val="none" w:sz="0" w:space="0" w:color="auto"/>
            <w:left w:val="none" w:sz="0" w:space="0" w:color="auto"/>
            <w:bottom w:val="none" w:sz="0" w:space="0" w:color="auto"/>
            <w:right w:val="none" w:sz="0" w:space="0" w:color="auto"/>
          </w:divBdr>
          <w:divsChild>
            <w:div w:id="1441143197">
              <w:marLeft w:val="0"/>
              <w:marRight w:val="0"/>
              <w:marTop w:val="0"/>
              <w:marBottom w:val="0"/>
              <w:divBdr>
                <w:top w:val="none" w:sz="0" w:space="0" w:color="auto"/>
                <w:left w:val="none" w:sz="0" w:space="0" w:color="auto"/>
                <w:bottom w:val="none" w:sz="0" w:space="0" w:color="auto"/>
                <w:right w:val="none" w:sz="0" w:space="0" w:color="auto"/>
              </w:divBdr>
            </w:div>
            <w:div w:id="473060380">
              <w:marLeft w:val="0"/>
              <w:marRight w:val="0"/>
              <w:marTop w:val="0"/>
              <w:marBottom w:val="0"/>
              <w:divBdr>
                <w:top w:val="none" w:sz="0" w:space="0" w:color="auto"/>
                <w:left w:val="none" w:sz="0" w:space="0" w:color="auto"/>
                <w:bottom w:val="none" w:sz="0" w:space="0" w:color="auto"/>
                <w:right w:val="none" w:sz="0" w:space="0" w:color="auto"/>
              </w:divBdr>
            </w:div>
            <w:div w:id="1246496068">
              <w:marLeft w:val="0"/>
              <w:marRight w:val="0"/>
              <w:marTop w:val="0"/>
              <w:marBottom w:val="0"/>
              <w:divBdr>
                <w:top w:val="none" w:sz="0" w:space="0" w:color="auto"/>
                <w:left w:val="none" w:sz="0" w:space="0" w:color="auto"/>
                <w:bottom w:val="none" w:sz="0" w:space="0" w:color="auto"/>
                <w:right w:val="none" w:sz="0" w:space="0" w:color="auto"/>
              </w:divBdr>
            </w:div>
            <w:div w:id="502159463">
              <w:marLeft w:val="0"/>
              <w:marRight w:val="0"/>
              <w:marTop w:val="0"/>
              <w:marBottom w:val="0"/>
              <w:divBdr>
                <w:top w:val="none" w:sz="0" w:space="0" w:color="auto"/>
                <w:left w:val="none" w:sz="0" w:space="0" w:color="auto"/>
                <w:bottom w:val="none" w:sz="0" w:space="0" w:color="auto"/>
                <w:right w:val="none" w:sz="0" w:space="0" w:color="auto"/>
              </w:divBdr>
            </w:div>
            <w:div w:id="214049691">
              <w:marLeft w:val="0"/>
              <w:marRight w:val="0"/>
              <w:marTop w:val="0"/>
              <w:marBottom w:val="0"/>
              <w:divBdr>
                <w:top w:val="none" w:sz="0" w:space="0" w:color="auto"/>
                <w:left w:val="none" w:sz="0" w:space="0" w:color="auto"/>
                <w:bottom w:val="none" w:sz="0" w:space="0" w:color="auto"/>
                <w:right w:val="none" w:sz="0" w:space="0" w:color="auto"/>
              </w:divBdr>
            </w:div>
            <w:div w:id="2060662806">
              <w:marLeft w:val="0"/>
              <w:marRight w:val="0"/>
              <w:marTop w:val="0"/>
              <w:marBottom w:val="0"/>
              <w:divBdr>
                <w:top w:val="none" w:sz="0" w:space="0" w:color="auto"/>
                <w:left w:val="none" w:sz="0" w:space="0" w:color="auto"/>
                <w:bottom w:val="none" w:sz="0" w:space="0" w:color="auto"/>
                <w:right w:val="none" w:sz="0" w:space="0" w:color="auto"/>
              </w:divBdr>
            </w:div>
            <w:div w:id="886525125">
              <w:marLeft w:val="0"/>
              <w:marRight w:val="0"/>
              <w:marTop w:val="0"/>
              <w:marBottom w:val="0"/>
              <w:divBdr>
                <w:top w:val="none" w:sz="0" w:space="0" w:color="auto"/>
                <w:left w:val="none" w:sz="0" w:space="0" w:color="auto"/>
                <w:bottom w:val="none" w:sz="0" w:space="0" w:color="auto"/>
                <w:right w:val="none" w:sz="0" w:space="0" w:color="auto"/>
              </w:divBdr>
            </w:div>
            <w:div w:id="817647102">
              <w:marLeft w:val="0"/>
              <w:marRight w:val="0"/>
              <w:marTop w:val="0"/>
              <w:marBottom w:val="0"/>
              <w:divBdr>
                <w:top w:val="none" w:sz="0" w:space="0" w:color="auto"/>
                <w:left w:val="none" w:sz="0" w:space="0" w:color="auto"/>
                <w:bottom w:val="none" w:sz="0" w:space="0" w:color="auto"/>
                <w:right w:val="none" w:sz="0" w:space="0" w:color="auto"/>
              </w:divBdr>
            </w:div>
            <w:div w:id="977344261">
              <w:marLeft w:val="0"/>
              <w:marRight w:val="0"/>
              <w:marTop w:val="0"/>
              <w:marBottom w:val="0"/>
              <w:divBdr>
                <w:top w:val="none" w:sz="0" w:space="0" w:color="auto"/>
                <w:left w:val="none" w:sz="0" w:space="0" w:color="auto"/>
                <w:bottom w:val="none" w:sz="0" w:space="0" w:color="auto"/>
                <w:right w:val="none" w:sz="0" w:space="0" w:color="auto"/>
              </w:divBdr>
            </w:div>
            <w:div w:id="987125076">
              <w:marLeft w:val="0"/>
              <w:marRight w:val="0"/>
              <w:marTop w:val="0"/>
              <w:marBottom w:val="0"/>
              <w:divBdr>
                <w:top w:val="none" w:sz="0" w:space="0" w:color="auto"/>
                <w:left w:val="none" w:sz="0" w:space="0" w:color="auto"/>
                <w:bottom w:val="none" w:sz="0" w:space="0" w:color="auto"/>
                <w:right w:val="none" w:sz="0" w:space="0" w:color="auto"/>
              </w:divBdr>
            </w:div>
            <w:div w:id="397020225">
              <w:marLeft w:val="0"/>
              <w:marRight w:val="0"/>
              <w:marTop w:val="0"/>
              <w:marBottom w:val="0"/>
              <w:divBdr>
                <w:top w:val="none" w:sz="0" w:space="0" w:color="auto"/>
                <w:left w:val="none" w:sz="0" w:space="0" w:color="auto"/>
                <w:bottom w:val="none" w:sz="0" w:space="0" w:color="auto"/>
                <w:right w:val="none" w:sz="0" w:space="0" w:color="auto"/>
              </w:divBdr>
            </w:div>
            <w:div w:id="664209560">
              <w:marLeft w:val="0"/>
              <w:marRight w:val="0"/>
              <w:marTop w:val="0"/>
              <w:marBottom w:val="0"/>
              <w:divBdr>
                <w:top w:val="none" w:sz="0" w:space="0" w:color="auto"/>
                <w:left w:val="none" w:sz="0" w:space="0" w:color="auto"/>
                <w:bottom w:val="none" w:sz="0" w:space="0" w:color="auto"/>
                <w:right w:val="none" w:sz="0" w:space="0" w:color="auto"/>
              </w:divBdr>
            </w:div>
            <w:div w:id="926572175">
              <w:marLeft w:val="0"/>
              <w:marRight w:val="0"/>
              <w:marTop w:val="0"/>
              <w:marBottom w:val="0"/>
              <w:divBdr>
                <w:top w:val="none" w:sz="0" w:space="0" w:color="auto"/>
                <w:left w:val="none" w:sz="0" w:space="0" w:color="auto"/>
                <w:bottom w:val="none" w:sz="0" w:space="0" w:color="auto"/>
                <w:right w:val="none" w:sz="0" w:space="0" w:color="auto"/>
              </w:divBdr>
            </w:div>
            <w:div w:id="811404359">
              <w:marLeft w:val="0"/>
              <w:marRight w:val="0"/>
              <w:marTop w:val="0"/>
              <w:marBottom w:val="0"/>
              <w:divBdr>
                <w:top w:val="none" w:sz="0" w:space="0" w:color="auto"/>
                <w:left w:val="none" w:sz="0" w:space="0" w:color="auto"/>
                <w:bottom w:val="none" w:sz="0" w:space="0" w:color="auto"/>
                <w:right w:val="none" w:sz="0" w:space="0" w:color="auto"/>
              </w:divBdr>
            </w:div>
            <w:div w:id="100150647">
              <w:marLeft w:val="0"/>
              <w:marRight w:val="0"/>
              <w:marTop w:val="0"/>
              <w:marBottom w:val="0"/>
              <w:divBdr>
                <w:top w:val="none" w:sz="0" w:space="0" w:color="auto"/>
                <w:left w:val="none" w:sz="0" w:space="0" w:color="auto"/>
                <w:bottom w:val="none" w:sz="0" w:space="0" w:color="auto"/>
                <w:right w:val="none" w:sz="0" w:space="0" w:color="auto"/>
              </w:divBdr>
            </w:div>
            <w:div w:id="1250458323">
              <w:marLeft w:val="0"/>
              <w:marRight w:val="0"/>
              <w:marTop w:val="0"/>
              <w:marBottom w:val="0"/>
              <w:divBdr>
                <w:top w:val="none" w:sz="0" w:space="0" w:color="auto"/>
                <w:left w:val="none" w:sz="0" w:space="0" w:color="auto"/>
                <w:bottom w:val="none" w:sz="0" w:space="0" w:color="auto"/>
                <w:right w:val="none" w:sz="0" w:space="0" w:color="auto"/>
              </w:divBdr>
            </w:div>
            <w:div w:id="529759998">
              <w:marLeft w:val="0"/>
              <w:marRight w:val="0"/>
              <w:marTop w:val="0"/>
              <w:marBottom w:val="0"/>
              <w:divBdr>
                <w:top w:val="none" w:sz="0" w:space="0" w:color="auto"/>
                <w:left w:val="none" w:sz="0" w:space="0" w:color="auto"/>
                <w:bottom w:val="none" w:sz="0" w:space="0" w:color="auto"/>
                <w:right w:val="none" w:sz="0" w:space="0" w:color="auto"/>
              </w:divBdr>
            </w:div>
            <w:div w:id="124397489">
              <w:marLeft w:val="0"/>
              <w:marRight w:val="0"/>
              <w:marTop w:val="0"/>
              <w:marBottom w:val="0"/>
              <w:divBdr>
                <w:top w:val="none" w:sz="0" w:space="0" w:color="auto"/>
                <w:left w:val="none" w:sz="0" w:space="0" w:color="auto"/>
                <w:bottom w:val="none" w:sz="0" w:space="0" w:color="auto"/>
                <w:right w:val="none" w:sz="0" w:space="0" w:color="auto"/>
              </w:divBdr>
            </w:div>
            <w:div w:id="1334794789">
              <w:marLeft w:val="0"/>
              <w:marRight w:val="0"/>
              <w:marTop w:val="0"/>
              <w:marBottom w:val="0"/>
              <w:divBdr>
                <w:top w:val="none" w:sz="0" w:space="0" w:color="auto"/>
                <w:left w:val="none" w:sz="0" w:space="0" w:color="auto"/>
                <w:bottom w:val="none" w:sz="0" w:space="0" w:color="auto"/>
                <w:right w:val="none" w:sz="0" w:space="0" w:color="auto"/>
              </w:divBdr>
            </w:div>
            <w:div w:id="1703021370">
              <w:marLeft w:val="0"/>
              <w:marRight w:val="0"/>
              <w:marTop w:val="0"/>
              <w:marBottom w:val="0"/>
              <w:divBdr>
                <w:top w:val="none" w:sz="0" w:space="0" w:color="auto"/>
                <w:left w:val="none" w:sz="0" w:space="0" w:color="auto"/>
                <w:bottom w:val="none" w:sz="0" w:space="0" w:color="auto"/>
                <w:right w:val="none" w:sz="0" w:space="0" w:color="auto"/>
              </w:divBdr>
            </w:div>
            <w:div w:id="883445747">
              <w:marLeft w:val="0"/>
              <w:marRight w:val="0"/>
              <w:marTop w:val="0"/>
              <w:marBottom w:val="0"/>
              <w:divBdr>
                <w:top w:val="none" w:sz="0" w:space="0" w:color="auto"/>
                <w:left w:val="none" w:sz="0" w:space="0" w:color="auto"/>
                <w:bottom w:val="none" w:sz="0" w:space="0" w:color="auto"/>
                <w:right w:val="none" w:sz="0" w:space="0" w:color="auto"/>
              </w:divBdr>
            </w:div>
            <w:div w:id="831289630">
              <w:marLeft w:val="0"/>
              <w:marRight w:val="0"/>
              <w:marTop w:val="0"/>
              <w:marBottom w:val="0"/>
              <w:divBdr>
                <w:top w:val="none" w:sz="0" w:space="0" w:color="auto"/>
                <w:left w:val="none" w:sz="0" w:space="0" w:color="auto"/>
                <w:bottom w:val="none" w:sz="0" w:space="0" w:color="auto"/>
                <w:right w:val="none" w:sz="0" w:space="0" w:color="auto"/>
              </w:divBdr>
            </w:div>
            <w:div w:id="454561186">
              <w:marLeft w:val="0"/>
              <w:marRight w:val="0"/>
              <w:marTop w:val="0"/>
              <w:marBottom w:val="0"/>
              <w:divBdr>
                <w:top w:val="none" w:sz="0" w:space="0" w:color="auto"/>
                <w:left w:val="none" w:sz="0" w:space="0" w:color="auto"/>
                <w:bottom w:val="none" w:sz="0" w:space="0" w:color="auto"/>
                <w:right w:val="none" w:sz="0" w:space="0" w:color="auto"/>
              </w:divBdr>
            </w:div>
            <w:div w:id="2039114030">
              <w:marLeft w:val="0"/>
              <w:marRight w:val="0"/>
              <w:marTop w:val="0"/>
              <w:marBottom w:val="0"/>
              <w:divBdr>
                <w:top w:val="none" w:sz="0" w:space="0" w:color="auto"/>
                <w:left w:val="none" w:sz="0" w:space="0" w:color="auto"/>
                <w:bottom w:val="none" w:sz="0" w:space="0" w:color="auto"/>
                <w:right w:val="none" w:sz="0" w:space="0" w:color="auto"/>
              </w:divBdr>
            </w:div>
            <w:div w:id="635650482">
              <w:marLeft w:val="0"/>
              <w:marRight w:val="0"/>
              <w:marTop w:val="0"/>
              <w:marBottom w:val="0"/>
              <w:divBdr>
                <w:top w:val="none" w:sz="0" w:space="0" w:color="auto"/>
                <w:left w:val="none" w:sz="0" w:space="0" w:color="auto"/>
                <w:bottom w:val="none" w:sz="0" w:space="0" w:color="auto"/>
                <w:right w:val="none" w:sz="0" w:space="0" w:color="auto"/>
              </w:divBdr>
            </w:div>
            <w:div w:id="1408841558">
              <w:marLeft w:val="0"/>
              <w:marRight w:val="0"/>
              <w:marTop w:val="0"/>
              <w:marBottom w:val="0"/>
              <w:divBdr>
                <w:top w:val="none" w:sz="0" w:space="0" w:color="auto"/>
                <w:left w:val="none" w:sz="0" w:space="0" w:color="auto"/>
                <w:bottom w:val="none" w:sz="0" w:space="0" w:color="auto"/>
                <w:right w:val="none" w:sz="0" w:space="0" w:color="auto"/>
              </w:divBdr>
            </w:div>
            <w:div w:id="1759402316">
              <w:marLeft w:val="0"/>
              <w:marRight w:val="0"/>
              <w:marTop w:val="0"/>
              <w:marBottom w:val="0"/>
              <w:divBdr>
                <w:top w:val="none" w:sz="0" w:space="0" w:color="auto"/>
                <w:left w:val="none" w:sz="0" w:space="0" w:color="auto"/>
                <w:bottom w:val="none" w:sz="0" w:space="0" w:color="auto"/>
                <w:right w:val="none" w:sz="0" w:space="0" w:color="auto"/>
              </w:divBdr>
            </w:div>
            <w:div w:id="1366057594">
              <w:marLeft w:val="0"/>
              <w:marRight w:val="0"/>
              <w:marTop w:val="0"/>
              <w:marBottom w:val="0"/>
              <w:divBdr>
                <w:top w:val="none" w:sz="0" w:space="0" w:color="auto"/>
                <w:left w:val="none" w:sz="0" w:space="0" w:color="auto"/>
                <w:bottom w:val="none" w:sz="0" w:space="0" w:color="auto"/>
                <w:right w:val="none" w:sz="0" w:space="0" w:color="auto"/>
              </w:divBdr>
            </w:div>
            <w:div w:id="62065100">
              <w:marLeft w:val="0"/>
              <w:marRight w:val="0"/>
              <w:marTop w:val="0"/>
              <w:marBottom w:val="0"/>
              <w:divBdr>
                <w:top w:val="none" w:sz="0" w:space="0" w:color="auto"/>
                <w:left w:val="none" w:sz="0" w:space="0" w:color="auto"/>
                <w:bottom w:val="none" w:sz="0" w:space="0" w:color="auto"/>
                <w:right w:val="none" w:sz="0" w:space="0" w:color="auto"/>
              </w:divBdr>
            </w:div>
            <w:div w:id="1618025294">
              <w:marLeft w:val="0"/>
              <w:marRight w:val="0"/>
              <w:marTop w:val="0"/>
              <w:marBottom w:val="0"/>
              <w:divBdr>
                <w:top w:val="none" w:sz="0" w:space="0" w:color="auto"/>
                <w:left w:val="none" w:sz="0" w:space="0" w:color="auto"/>
                <w:bottom w:val="none" w:sz="0" w:space="0" w:color="auto"/>
                <w:right w:val="none" w:sz="0" w:space="0" w:color="auto"/>
              </w:divBdr>
            </w:div>
            <w:div w:id="129904625">
              <w:marLeft w:val="0"/>
              <w:marRight w:val="0"/>
              <w:marTop w:val="0"/>
              <w:marBottom w:val="0"/>
              <w:divBdr>
                <w:top w:val="none" w:sz="0" w:space="0" w:color="auto"/>
                <w:left w:val="none" w:sz="0" w:space="0" w:color="auto"/>
                <w:bottom w:val="none" w:sz="0" w:space="0" w:color="auto"/>
                <w:right w:val="none" w:sz="0" w:space="0" w:color="auto"/>
              </w:divBdr>
            </w:div>
            <w:div w:id="1126512593">
              <w:marLeft w:val="0"/>
              <w:marRight w:val="0"/>
              <w:marTop w:val="0"/>
              <w:marBottom w:val="0"/>
              <w:divBdr>
                <w:top w:val="none" w:sz="0" w:space="0" w:color="auto"/>
                <w:left w:val="none" w:sz="0" w:space="0" w:color="auto"/>
                <w:bottom w:val="none" w:sz="0" w:space="0" w:color="auto"/>
                <w:right w:val="none" w:sz="0" w:space="0" w:color="auto"/>
              </w:divBdr>
            </w:div>
            <w:div w:id="1917280260">
              <w:marLeft w:val="0"/>
              <w:marRight w:val="0"/>
              <w:marTop w:val="0"/>
              <w:marBottom w:val="0"/>
              <w:divBdr>
                <w:top w:val="none" w:sz="0" w:space="0" w:color="auto"/>
                <w:left w:val="none" w:sz="0" w:space="0" w:color="auto"/>
                <w:bottom w:val="none" w:sz="0" w:space="0" w:color="auto"/>
                <w:right w:val="none" w:sz="0" w:space="0" w:color="auto"/>
              </w:divBdr>
            </w:div>
            <w:div w:id="2995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5339">
      <w:bodyDiv w:val="1"/>
      <w:marLeft w:val="0"/>
      <w:marRight w:val="0"/>
      <w:marTop w:val="0"/>
      <w:marBottom w:val="0"/>
      <w:divBdr>
        <w:top w:val="none" w:sz="0" w:space="0" w:color="auto"/>
        <w:left w:val="none" w:sz="0" w:space="0" w:color="auto"/>
        <w:bottom w:val="none" w:sz="0" w:space="0" w:color="auto"/>
        <w:right w:val="none" w:sz="0" w:space="0" w:color="auto"/>
      </w:divBdr>
    </w:div>
    <w:div w:id="1290211226">
      <w:bodyDiv w:val="1"/>
      <w:marLeft w:val="0"/>
      <w:marRight w:val="0"/>
      <w:marTop w:val="0"/>
      <w:marBottom w:val="0"/>
      <w:divBdr>
        <w:top w:val="none" w:sz="0" w:space="0" w:color="auto"/>
        <w:left w:val="none" w:sz="0" w:space="0" w:color="auto"/>
        <w:bottom w:val="none" w:sz="0" w:space="0" w:color="auto"/>
        <w:right w:val="none" w:sz="0" w:space="0" w:color="auto"/>
      </w:divBdr>
      <w:divsChild>
        <w:div w:id="1194535624">
          <w:marLeft w:val="0"/>
          <w:marRight w:val="0"/>
          <w:marTop w:val="0"/>
          <w:marBottom w:val="0"/>
          <w:divBdr>
            <w:top w:val="none" w:sz="0" w:space="0" w:color="auto"/>
            <w:left w:val="none" w:sz="0" w:space="0" w:color="auto"/>
            <w:bottom w:val="none" w:sz="0" w:space="0" w:color="auto"/>
            <w:right w:val="none" w:sz="0" w:space="0" w:color="auto"/>
          </w:divBdr>
          <w:divsChild>
            <w:div w:id="577665878">
              <w:marLeft w:val="0"/>
              <w:marRight w:val="0"/>
              <w:marTop w:val="0"/>
              <w:marBottom w:val="0"/>
              <w:divBdr>
                <w:top w:val="none" w:sz="0" w:space="0" w:color="auto"/>
                <w:left w:val="none" w:sz="0" w:space="0" w:color="auto"/>
                <w:bottom w:val="none" w:sz="0" w:space="0" w:color="auto"/>
                <w:right w:val="none" w:sz="0" w:space="0" w:color="auto"/>
              </w:divBdr>
            </w:div>
            <w:div w:id="921837172">
              <w:marLeft w:val="0"/>
              <w:marRight w:val="0"/>
              <w:marTop w:val="0"/>
              <w:marBottom w:val="0"/>
              <w:divBdr>
                <w:top w:val="none" w:sz="0" w:space="0" w:color="auto"/>
                <w:left w:val="none" w:sz="0" w:space="0" w:color="auto"/>
                <w:bottom w:val="none" w:sz="0" w:space="0" w:color="auto"/>
                <w:right w:val="none" w:sz="0" w:space="0" w:color="auto"/>
              </w:divBdr>
            </w:div>
            <w:div w:id="1211959423">
              <w:marLeft w:val="0"/>
              <w:marRight w:val="0"/>
              <w:marTop w:val="0"/>
              <w:marBottom w:val="0"/>
              <w:divBdr>
                <w:top w:val="none" w:sz="0" w:space="0" w:color="auto"/>
                <w:left w:val="none" w:sz="0" w:space="0" w:color="auto"/>
                <w:bottom w:val="none" w:sz="0" w:space="0" w:color="auto"/>
                <w:right w:val="none" w:sz="0" w:space="0" w:color="auto"/>
              </w:divBdr>
            </w:div>
            <w:div w:id="1761103414">
              <w:marLeft w:val="0"/>
              <w:marRight w:val="0"/>
              <w:marTop w:val="0"/>
              <w:marBottom w:val="0"/>
              <w:divBdr>
                <w:top w:val="none" w:sz="0" w:space="0" w:color="auto"/>
                <w:left w:val="none" w:sz="0" w:space="0" w:color="auto"/>
                <w:bottom w:val="none" w:sz="0" w:space="0" w:color="auto"/>
                <w:right w:val="none" w:sz="0" w:space="0" w:color="auto"/>
              </w:divBdr>
            </w:div>
            <w:div w:id="3482347">
              <w:marLeft w:val="0"/>
              <w:marRight w:val="0"/>
              <w:marTop w:val="0"/>
              <w:marBottom w:val="0"/>
              <w:divBdr>
                <w:top w:val="none" w:sz="0" w:space="0" w:color="auto"/>
                <w:left w:val="none" w:sz="0" w:space="0" w:color="auto"/>
                <w:bottom w:val="none" w:sz="0" w:space="0" w:color="auto"/>
                <w:right w:val="none" w:sz="0" w:space="0" w:color="auto"/>
              </w:divBdr>
            </w:div>
            <w:div w:id="890919882">
              <w:marLeft w:val="0"/>
              <w:marRight w:val="0"/>
              <w:marTop w:val="0"/>
              <w:marBottom w:val="0"/>
              <w:divBdr>
                <w:top w:val="none" w:sz="0" w:space="0" w:color="auto"/>
                <w:left w:val="none" w:sz="0" w:space="0" w:color="auto"/>
                <w:bottom w:val="none" w:sz="0" w:space="0" w:color="auto"/>
                <w:right w:val="none" w:sz="0" w:space="0" w:color="auto"/>
              </w:divBdr>
            </w:div>
            <w:div w:id="1997879509">
              <w:marLeft w:val="0"/>
              <w:marRight w:val="0"/>
              <w:marTop w:val="0"/>
              <w:marBottom w:val="0"/>
              <w:divBdr>
                <w:top w:val="none" w:sz="0" w:space="0" w:color="auto"/>
                <w:left w:val="none" w:sz="0" w:space="0" w:color="auto"/>
                <w:bottom w:val="none" w:sz="0" w:space="0" w:color="auto"/>
                <w:right w:val="none" w:sz="0" w:space="0" w:color="auto"/>
              </w:divBdr>
            </w:div>
            <w:div w:id="1576353444">
              <w:marLeft w:val="0"/>
              <w:marRight w:val="0"/>
              <w:marTop w:val="0"/>
              <w:marBottom w:val="0"/>
              <w:divBdr>
                <w:top w:val="none" w:sz="0" w:space="0" w:color="auto"/>
                <w:left w:val="none" w:sz="0" w:space="0" w:color="auto"/>
                <w:bottom w:val="none" w:sz="0" w:space="0" w:color="auto"/>
                <w:right w:val="none" w:sz="0" w:space="0" w:color="auto"/>
              </w:divBdr>
            </w:div>
            <w:div w:id="952008370">
              <w:marLeft w:val="0"/>
              <w:marRight w:val="0"/>
              <w:marTop w:val="0"/>
              <w:marBottom w:val="0"/>
              <w:divBdr>
                <w:top w:val="none" w:sz="0" w:space="0" w:color="auto"/>
                <w:left w:val="none" w:sz="0" w:space="0" w:color="auto"/>
                <w:bottom w:val="none" w:sz="0" w:space="0" w:color="auto"/>
                <w:right w:val="none" w:sz="0" w:space="0" w:color="auto"/>
              </w:divBdr>
            </w:div>
            <w:div w:id="424424978">
              <w:marLeft w:val="0"/>
              <w:marRight w:val="0"/>
              <w:marTop w:val="0"/>
              <w:marBottom w:val="0"/>
              <w:divBdr>
                <w:top w:val="none" w:sz="0" w:space="0" w:color="auto"/>
                <w:left w:val="none" w:sz="0" w:space="0" w:color="auto"/>
                <w:bottom w:val="none" w:sz="0" w:space="0" w:color="auto"/>
                <w:right w:val="none" w:sz="0" w:space="0" w:color="auto"/>
              </w:divBdr>
            </w:div>
            <w:div w:id="1958752568">
              <w:marLeft w:val="0"/>
              <w:marRight w:val="0"/>
              <w:marTop w:val="0"/>
              <w:marBottom w:val="0"/>
              <w:divBdr>
                <w:top w:val="none" w:sz="0" w:space="0" w:color="auto"/>
                <w:left w:val="none" w:sz="0" w:space="0" w:color="auto"/>
                <w:bottom w:val="none" w:sz="0" w:space="0" w:color="auto"/>
                <w:right w:val="none" w:sz="0" w:space="0" w:color="auto"/>
              </w:divBdr>
            </w:div>
            <w:div w:id="1301230244">
              <w:marLeft w:val="0"/>
              <w:marRight w:val="0"/>
              <w:marTop w:val="0"/>
              <w:marBottom w:val="0"/>
              <w:divBdr>
                <w:top w:val="none" w:sz="0" w:space="0" w:color="auto"/>
                <w:left w:val="none" w:sz="0" w:space="0" w:color="auto"/>
                <w:bottom w:val="none" w:sz="0" w:space="0" w:color="auto"/>
                <w:right w:val="none" w:sz="0" w:space="0" w:color="auto"/>
              </w:divBdr>
            </w:div>
            <w:div w:id="1215240713">
              <w:marLeft w:val="0"/>
              <w:marRight w:val="0"/>
              <w:marTop w:val="0"/>
              <w:marBottom w:val="0"/>
              <w:divBdr>
                <w:top w:val="none" w:sz="0" w:space="0" w:color="auto"/>
                <w:left w:val="none" w:sz="0" w:space="0" w:color="auto"/>
                <w:bottom w:val="none" w:sz="0" w:space="0" w:color="auto"/>
                <w:right w:val="none" w:sz="0" w:space="0" w:color="auto"/>
              </w:divBdr>
            </w:div>
            <w:div w:id="1375694590">
              <w:marLeft w:val="0"/>
              <w:marRight w:val="0"/>
              <w:marTop w:val="0"/>
              <w:marBottom w:val="0"/>
              <w:divBdr>
                <w:top w:val="none" w:sz="0" w:space="0" w:color="auto"/>
                <w:left w:val="none" w:sz="0" w:space="0" w:color="auto"/>
                <w:bottom w:val="none" w:sz="0" w:space="0" w:color="auto"/>
                <w:right w:val="none" w:sz="0" w:space="0" w:color="auto"/>
              </w:divBdr>
            </w:div>
            <w:div w:id="1069501412">
              <w:marLeft w:val="0"/>
              <w:marRight w:val="0"/>
              <w:marTop w:val="0"/>
              <w:marBottom w:val="0"/>
              <w:divBdr>
                <w:top w:val="none" w:sz="0" w:space="0" w:color="auto"/>
                <w:left w:val="none" w:sz="0" w:space="0" w:color="auto"/>
                <w:bottom w:val="none" w:sz="0" w:space="0" w:color="auto"/>
                <w:right w:val="none" w:sz="0" w:space="0" w:color="auto"/>
              </w:divBdr>
            </w:div>
            <w:div w:id="224461186">
              <w:marLeft w:val="0"/>
              <w:marRight w:val="0"/>
              <w:marTop w:val="0"/>
              <w:marBottom w:val="0"/>
              <w:divBdr>
                <w:top w:val="none" w:sz="0" w:space="0" w:color="auto"/>
                <w:left w:val="none" w:sz="0" w:space="0" w:color="auto"/>
                <w:bottom w:val="none" w:sz="0" w:space="0" w:color="auto"/>
                <w:right w:val="none" w:sz="0" w:space="0" w:color="auto"/>
              </w:divBdr>
            </w:div>
            <w:div w:id="1350058861">
              <w:marLeft w:val="0"/>
              <w:marRight w:val="0"/>
              <w:marTop w:val="0"/>
              <w:marBottom w:val="0"/>
              <w:divBdr>
                <w:top w:val="none" w:sz="0" w:space="0" w:color="auto"/>
                <w:left w:val="none" w:sz="0" w:space="0" w:color="auto"/>
                <w:bottom w:val="none" w:sz="0" w:space="0" w:color="auto"/>
                <w:right w:val="none" w:sz="0" w:space="0" w:color="auto"/>
              </w:divBdr>
            </w:div>
            <w:div w:id="1386904748">
              <w:marLeft w:val="0"/>
              <w:marRight w:val="0"/>
              <w:marTop w:val="0"/>
              <w:marBottom w:val="0"/>
              <w:divBdr>
                <w:top w:val="none" w:sz="0" w:space="0" w:color="auto"/>
                <w:left w:val="none" w:sz="0" w:space="0" w:color="auto"/>
                <w:bottom w:val="none" w:sz="0" w:space="0" w:color="auto"/>
                <w:right w:val="none" w:sz="0" w:space="0" w:color="auto"/>
              </w:divBdr>
            </w:div>
            <w:div w:id="1974368166">
              <w:marLeft w:val="0"/>
              <w:marRight w:val="0"/>
              <w:marTop w:val="0"/>
              <w:marBottom w:val="0"/>
              <w:divBdr>
                <w:top w:val="none" w:sz="0" w:space="0" w:color="auto"/>
                <w:left w:val="none" w:sz="0" w:space="0" w:color="auto"/>
                <w:bottom w:val="none" w:sz="0" w:space="0" w:color="auto"/>
                <w:right w:val="none" w:sz="0" w:space="0" w:color="auto"/>
              </w:divBdr>
            </w:div>
            <w:div w:id="1334147142">
              <w:marLeft w:val="0"/>
              <w:marRight w:val="0"/>
              <w:marTop w:val="0"/>
              <w:marBottom w:val="0"/>
              <w:divBdr>
                <w:top w:val="none" w:sz="0" w:space="0" w:color="auto"/>
                <w:left w:val="none" w:sz="0" w:space="0" w:color="auto"/>
                <w:bottom w:val="none" w:sz="0" w:space="0" w:color="auto"/>
                <w:right w:val="none" w:sz="0" w:space="0" w:color="auto"/>
              </w:divBdr>
            </w:div>
            <w:div w:id="849416635">
              <w:marLeft w:val="0"/>
              <w:marRight w:val="0"/>
              <w:marTop w:val="0"/>
              <w:marBottom w:val="0"/>
              <w:divBdr>
                <w:top w:val="none" w:sz="0" w:space="0" w:color="auto"/>
                <w:left w:val="none" w:sz="0" w:space="0" w:color="auto"/>
                <w:bottom w:val="none" w:sz="0" w:space="0" w:color="auto"/>
                <w:right w:val="none" w:sz="0" w:space="0" w:color="auto"/>
              </w:divBdr>
            </w:div>
            <w:div w:id="956184566">
              <w:marLeft w:val="0"/>
              <w:marRight w:val="0"/>
              <w:marTop w:val="0"/>
              <w:marBottom w:val="0"/>
              <w:divBdr>
                <w:top w:val="none" w:sz="0" w:space="0" w:color="auto"/>
                <w:left w:val="none" w:sz="0" w:space="0" w:color="auto"/>
                <w:bottom w:val="none" w:sz="0" w:space="0" w:color="auto"/>
                <w:right w:val="none" w:sz="0" w:space="0" w:color="auto"/>
              </w:divBdr>
            </w:div>
            <w:div w:id="26033494">
              <w:marLeft w:val="0"/>
              <w:marRight w:val="0"/>
              <w:marTop w:val="0"/>
              <w:marBottom w:val="0"/>
              <w:divBdr>
                <w:top w:val="none" w:sz="0" w:space="0" w:color="auto"/>
                <w:left w:val="none" w:sz="0" w:space="0" w:color="auto"/>
                <w:bottom w:val="none" w:sz="0" w:space="0" w:color="auto"/>
                <w:right w:val="none" w:sz="0" w:space="0" w:color="auto"/>
              </w:divBdr>
            </w:div>
            <w:div w:id="475345567">
              <w:marLeft w:val="0"/>
              <w:marRight w:val="0"/>
              <w:marTop w:val="0"/>
              <w:marBottom w:val="0"/>
              <w:divBdr>
                <w:top w:val="none" w:sz="0" w:space="0" w:color="auto"/>
                <w:left w:val="none" w:sz="0" w:space="0" w:color="auto"/>
                <w:bottom w:val="none" w:sz="0" w:space="0" w:color="auto"/>
                <w:right w:val="none" w:sz="0" w:space="0" w:color="auto"/>
              </w:divBdr>
            </w:div>
            <w:div w:id="303580707">
              <w:marLeft w:val="0"/>
              <w:marRight w:val="0"/>
              <w:marTop w:val="0"/>
              <w:marBottom w:val="0"/>
              <w:divBdr>
                <w:top w:val="none" w:sz="0" w:space="0" w:color="auto"/>
                <w:left w:val="none" w:sz="0" w:space="0" w:color="auto"/>
                <w:bottom w:val="none" w:sz="0" w:space="0" w:color="auto"/>
                <w:right w:val="none" w:sz="0" w:space="0" w:color="auto"/>
              </w:divBdr>
            </w:div>
            <w:div w:id="1331639133">
              <w:marLeft w:val="0"/>
              <w:marRight w:val="0"/>
              <w:marTop w:val="0"/>
              <w:marBottom w:val="0"/>
              <w:divBdr>
                <w:top w:val="none" w:sz="0" w:space="0" w:color="auto"/>
                <w:left w:val="none" w:sz="0" w:space="0" w:color="auto"/>
                <w:bottom w:val="none" w:sz="0" w:space="0" w:color="auto"/>
                <w:right w:val="none" w:sz="0" w:space="0" w:color="auto"/>
              </w:divBdr>
            </w:div>
            <w:div w:id="469325744">
              <w:marLeft w:val="0"/>
              <w:marRight w:val="0"/>
              <w:marTop w:val="0"/>
              <w:marBottom w:val="0"/>
              <w:divBdr>
                <w:top w:val="none" w:sz="0" w:space="0" w:color="auto"/>
                <w:left w:val="none" w:sz="0" w:space="0" w:color="auto"/>
                <w:bottom w:val="none" w:sz="0" w:space="0" w:color="auto"/>
                <w:right w:val="none" w:sz="0" w:space="0" w:color="auto"/>
              </w:divBdr>
            </w:div>
            <w:div w:id="428236141">
              <w:marLeft w:val="0"/>
              <w:marRight w:val="0"/>
              <w:marTop w:val="0"/>
              <w:marBottom w:val="0"/>
              <w:divBdr>
                <w:top w:val="none" w:sz="0" w:space="0" w:color="auto"/>
                <w:left w:val="none" w:sz="0" w:space="0" w:color="auto"/>
                <w:bottom w:val="none" w:sz="0" w:space="0" w:color="auto"/>
                <w:right w:val="none" w:sz="0" w:space="0" w:color="auto"/>
              </w:divBdr>
            </w:div>
            <w:div w:id="951745125">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688682338">
              <w:marLeft w:val="0"/>
              <w:marRight w:val="0"/>
              <w:marTop w:val="0"/>
              <w:marBottom w:val="0"/>
              <w:divBdr>
                <w:top w:val="none" w:sz="0" w:space="0" w:color="auto"/>
                <w:left w:val="none" w:sz="0" w:space="0" w:color="auto"/>
                <w:bottom w:val="none" w:sz="0" w:space="0" w:color="auto"/>
                <w:right w:val="none" w:sz="0" w:space="0" w:color="auto"/>
              </w:divBdr>
            </w:div>
            <w:div w:id="1320378692">
              <w:marLeft w:val="0"/>
              <w:marRight w:val="0"/>
              <w:marTop w:val="0"/>
              <w:marBottom w:val="0"/>
              <w:divBdr>
                <w:top w:val="none" w:sz="0" w:space="0" w:color="auto"/>
                <w:left w:val="none" w:sz="0" w:space="0" w:color="auto"/>
                <w:bottom w:val="none" w:sz="0" w:space="0" w:color="auto"/>
                <w:right w:val="none" w:sz="0" w:space="0" w:color="auto"/>
              </w:divBdr>
            </w:div>
            <w:div w:id="81487465">
              <w:marLeft w:val="0"/>
              <w:marRight w:val="0"/>
              <w:marTop w:val="0"/>
              <w:marBottom w:val="0"/>
              <w:divBdr>
                <w:top w:val="none" w:sz="0" w:space="0" w:color="auto"/>
                <w:left w:val="none" w:sz="0" w:space="0" w:color="auto"/>
                <w:bottom w:val="none" w:sz="0" w:space="0" w:color="auto"/>
                <w:right w:val="none" w:sz="0" w:space="0" w:color="auto"/>
              </w:divBdr>
            </w:div>
            <w:div w:id="2032488383">
              <w:marLeft w:val="0"/>
              <w:marRight w:val="0"/>
              <w:marTop w:val="0"/>
              <w:marBottom w:val="0"/>
              <w:divBdr>
                <w:top w:val="none" w:sz="0" w:space="0" w:color="auto"/>
                <w:left w:val="none" w:sz="0" w:space="0" w:color="auto"/>
                <w:bottom w:val="none" w:sz="0" w:space="0" w:color="auto"/>
                <w:right w:val="none" w:sz="0" w:space="0" w:color="auto"/>
              </w:divBdr>
            </w:div>
            <w:div w:id="1822385344">
              <w:marLeft w:val="0"/>
              <w:marRight w:val="0"/>
              <w:marTop w:val="0"/>
              <w:marBottom w:val="0"/>
              <w:divBdr>
                <w:top w:val="none" w:sz="0" w:space="0" w:color="auto"/>
                <w:left w:val="none" w:sz="0" w:space="0" w:color="auto"/>
                <w:bottom w:val="none" w:sz="0" w:space="0" w:color="auto"/>
                <w:right w:val="none" w:sz="0" w:space="0" w:color="auto"/>
              </w:divBdr>
            </w:div>
            <w:div w:id="1361512088">
              <w:marLeft w:val="0"/>
              <w:marRight w:val="0"/>
              <w:marTop w:val="0"/>
              <w:marBottom w:val="0"/>
              <w:divBdr>
                <w:top w:val="none" w:sz="0" w:space="0" w:color="auto"/>
                <w:left w:val="none" w:sz="0" w:space="0" w:color="auto"/>
                <w:bottom w:val="none" w:sz="0" w:space="0" w:color="auto"/>
                <w:right w:val="none" w:sz="0" w:space="0" w:color="auto"/>
              </w:divBdr>
            </w:div>
            <w:div w:id="1849171783">
              <w:marLeft w:val="0"/>
              <w:marRight w:val="0"/>
              <w:marTop w:val="0"/>
              <w:marBottom w:val="0"/>
              <w:divBdr>
                <w:top w:val="none" w:sz="0" w:space="0" w:color="auto"/>
                <w:left w:val="none" w:sz="0" w:space="0" w:color="auto"/>
                <w:bottom w:val="none" w:sz="0" w:space="0" w:color="auto"/>
                <w:right w:val="none" w:sz="0" w:space="0" w:color="auto"/>
              </w:divBdr>
            </w:div>
            <w:div w:id="1843544740">
              <w:marLeft w:val="0"/>
              <w:marRight w:val="0"/>
              <w:marTop w:val="0"/>
              <w:marBottom w:val="0"/>
              <w:divBdr>
                <w:top w:val="none" w:sz="0" w:space="0" w:color="auto"/>
                <w:left w:val="none" w:sz="0" w:space="0" w:color="auto"/>
                <w:bottom w:val="none" w:sz="0" w:space="0" w:color="auto"/>
                <w:right w:val="none" w:sz="0" w:space="0" w:color="auto"/>
              </w:divBdr>
            </w:div>
            <w:div w:id="853690728">
              <w:marLeft w:val="0"/>
              <w:marRight w:val="0"/>
              <w:marTop w:val="0"/>
              <w:marBottom w:val="0"/>
              <w:divBdr>
                <w:top w:val="none" w:sz="0" w:space="0" w:color="auto"/>
                <w:left w:val="none" w:sz="0" w:space="0" w:color="auto"/>
                <w:bottom w:val="none" w:sz="0" w:space="0" w:color="auto"/>
                <w:right w:val="none" w:sz="0" w:space="0" w:color="auto"/>
              </w:divBdr>
            </w:div>
            <w:div w:id="6805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138227821">
          <w:marLeft w:val="0"/>
          <w:marRight w:val="0"/>
          <w:marTop w:val="259"/>
          <w:marBottom w:val="259"/>
          <w:divBdr>
            <w:top w:val="none" w:sz="0" w:space="0" w:color="auto"/>
            <w:left w:val="none" w:sz="0" w:space="0" w:color="auto"/>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39595469">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sChild>
    </w:div>
    <w:div w:id="1622102455">
      <w:bodyDiv w:val="1"/>
      <w:marLeft w:val="0"/>
      <w:marRight w:val="0"/>
      <w:marTop w:val="0"/>
      <w:marBottom w:val="0"/>
      <w:divBdr>
        <w:top w:val="none" w:sz="0" w:space="0" w:color="auto"/>
        <w:left w:val="none" w:sz="0" w:space="0" w:color="auto"/>
        <w:bottom w:val="none" w:sz="0" w:space="0" w:color="auto"/>
        <w:right w:val="none" w:sz="0" w:space="0" w:color="auto"/>
      </w:divBdr>
      <w:divsChild>
        <w:div w:id="1987928951">
          <w:marLeft w:val="0"/>
          <w:marRight w:val="0"/>
          <w:marTop w:val="0"/>
          <w:marBottom w:val="0"/>
          <w:divBdr>
            <w:top w:val="none" w:sz="0" w:space="0" w:color="auto"/>
            <w:left w:val="none" w:sz="0" w:space="0" w:color="auto"/>
            <w:bottom w:val="none" w:sz="0" w:space="0" w:color="auto"/>
            <w:right w:val="none" w:sz="0" w:space="0" w:color="auto"/>
          </w:divBdr>
          <w:divsChild>
            <w:div w:id="32997083">
              <w:marLeft w:val="0"/>
              <w:marRight w:val="0"/>
              <w:marTop w:val="0"/>
              <w:marBottom w:val="0"/>
              <w:divBdr>
                <w:top w:val="none" w:sz="0" w:space="0" w:color="auto"/>
                <w:left w:val="none" w:sz="0" w:space="0" w:color="auto"/>
                <w:bottom w:val="none" w:sz="0" w:space="0" w:color="auto"/>
                <w:right w:val="none" w:sz="0" w:space="0" w:color="auto"/>
              </w:divBdr>
            </w:div>
            <w:div w:id="13636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9642">
      <w:bodyDiv w:val="1"/>
      <w:marLeft w:val="0"/>
      <w:marRight w:val="0"/>
      <w:marTop w:val="0"/>
      <w:marBottom w:val="0"/>
      <w:divBdr>
        <w:top w:val="none" w:sz="0" w:space="0" w:color="auto"/>
        <w:left w:val="none" w:sz="0" w:space="0" w:color="auto"/>
        <w:bottom w:val="none" w:sz="0" w:space="0" w:color="auto"/>
        <w:right w:val="none" w:sz="0" w:space="0" w:color="auto"/>
      </w:divBdr>
    </w:div>
    <w:div w:id="1714650647">
      <w:bodyDiv w:val="1"/>
      <w:marLeft w:val="0"/>
      <w:marRight w:val="0"/>
      <w:marTop w:val="0"/>
      <w:marBottom w:val="0"/>
      <w:divBdr>
        <w:top w:val="none" w:sz="0" w:space="0" w:color="auto"/>
        <w:left w:val="none" w:sz="0" w:space="0" w:color="auto"/>
        <w:bottom w:val="none" w:sz="0" w:space="0" w:color="auto"/>
        <w:right w:val="none" w:sz="0" w:space="0" w:color="auto"/>
      </w:divBdr>
      <w:divsChild>
        <w:div w:id="109857983">
          <w:marLeft w:val="0"/>
          <w:marRight w:val="0"/>
          <w:marTop w:val="0"/>
          <w:marBottom w:val="0"/>
          <w:divBdr>
            <w:top w:val="none" w:sz="0" w:space="0" w:color="auto"/>
            <w:left w:val="none" w:sz="0" w:space="0" w:color="auto"/>
            <w:bottom w:val="none" w:sz="0" w:space="0" w:color="auto"/>
            <w:right w:val="none" w:sz="0" w:space="0" w:color="auto"/>
          </w:divBdr>
          <w:divsChild>
            <w:div w:id="219485373">
              <w:marLeft w:val="0"/>
              <w:marRight w:val="0"/>
              <w:marTop w:val="0"/>
              <w:marBottom w:val="0"/>
              <w:divBdr>
                <w:top w:val="none" w:sz="0" w:space="0" w:color="auto"/>
                <w:left w:val="none" w:sz="0" w:space="0" w:color="auto"/>
                <w:bottom w:val="none" w:sz="0" w:space="0" w:color="auto"/>
                <w:right w:val="none" w:sz="0" w:space="0" w:color="auto"/>
              </w:divBdr>
            </w:div>
            <w:div w:id="4405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8857">
      <w:bodyDiv w:val="1"/>
      <w:marLeft w:val="0"/>
      <w:marRight w:val="0"/>
      <w:marTop w:val="0"/>
      <w:marBottom w:val="0"/>
      <w:divBdr>
        <w:top w:val="none" w:sz="0" w:space="0" w:color="auto"/>
        <w:left w:val="none" w:sz="0" w:space="0" w:color="auto"/>
        <w:bottom w:val="none" w:sz="0" w:space="0" w:color="auto"/>
        <w:right w:val="none" w:sz="0" w:space="0" w:color="auto"/>
      </w:divBdr>
    </w:div>
    <w:div w:id="1904943393">
      <w:bodyDiv w:val="1"/>
      <w:marLeft w:val="0"/>
      <w:marRight w:val="0"/>
      <w:marTop w:val="0"/>
      <w:marBottom w:val="0"/>
      <w:divBdr>
        <w:top w:val="none" w:sz="0" w:space="0" w:color="auto"/>
        <w:left w:val="none" w:sz="0" w:space="0" w:color="auto"/>
        <w:bottom w:val="none" w:sz="0" w:space="0" w:color="auto"/>
        <w:right w:val="none" w:sz="0" w:space="0" w:color="auto"/>
      </w:divBdr>
    </w:div>
    <w:div w:id="1992169564">
      <w:bodyDiv w:val="1"/>
      <w:marLeft w:val="0"/>
      <w:marRight w:val="0"/>
      <w:marTop w:val="0"/>
      <w:marBottom w:val="0"/>
      <w:divBdr>
        <w:top w:val="none" w:sz="0" w:space="0" w:color="auto"/>
        <w:left w:val="none" w:sz="0" w:space="0" w:color="auto"/>
        <w:bottom w:val="none" w:sz="0" w:space="0" w:color="auto"/>
        <w:right w:val="none" w:sz="0" w:space="0" w:color="auto"/>
      </w:divBdr>
    </w:div>
    <w:div w:id="203884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tiff"/><Relationship Id="rId17" Type="http://schemas.openxmlformats.org/officeDocument/2006/relationships/hyperlink" Target="https://replit.com/" TargetMode="External"/><Relationship Id="rId2" Type="http://schemas.openxmlformats.org/officeDocument/2006/relationships/customXml" Target="../customXml/item2.xml"/><Relationship Id="rId16" Type="http://schemas.openxmlformats.org/officeDocument/2006/relationships/hyperlink" Target="https://jupyter-docker-stacks.readthedocs.io/en/latest/using/selecting.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tiff"/><Relationship Id="rId5" Type="http://schemas.openxmlformats.org/officeDocument/2006/relationships/numbering" Target="numbering.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www.anaconda.com/products/individual"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arekatwan/Downloads/Packt/Cookbook%20Resources/drive-download-20210326T160203Z-001/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DBC40772D64A64CBD3763E7F1809D56" ma:contentTypeVersion="10" ma:contentTypeDescription="Create a new document." ma:contentTypeScope="" ma:versionID="626e3665f434aef8f59d4191c99356f1">
  <xsd:schema xmlns:xsd="http://www.w3.org/2001/XMLSchema" xmlns:xs="http://www.w3.org/2001/XMLSchema" xmlns:p="http://schemas.microsoft.com/office/2006/metadata/properties" xmlns:ns3="89e6a2a1-89cb-456f-bb8a-3a50027db18a" xmlns:ns4="d0f279bb-c0a5-4fb5-8fce-c5317fb8c17a" targetNamespace="http://schemas.microsoft.com/office/2006/metadata/properties" ma:root="true" ma:fieldsID="5733840d25dcd6a568e3058e871a2bde" ns3:_="" ns4:_="">
    <xsd:import namespace="89e6a2a1-89cb-456f-bb8a-3a50027db18a"/>
    <xsd:import namespace="d0f279bb-c0a5-4fb5-8fce-c5317fb8c17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6a2a1-89cb-456f-bb8a-3a50027db1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f279bb-c0a5-4fb5-8fce-c5317fb8c17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FA863772-4A8C-446D-881D-452E1322DC79}">
  <ds:schemaRefs>
    <ds:schemaRef ds:uri="http://schemas.openxmlformats.org/officeDocument/2006/bibliography"/>
  </ds:schemaRefs>
</ds:datastoreItem>
</file>

<file path=customXml/itemProps3.xml><?xml version="1.0" encoding="utf-8"?>
<ds:datastoreItem xmlns:ds="http://schemas.openxmlformats.org/officeDocument/2006/customXml" ds:itemID="{C5481439-454D-408F-868D-0D2498CC0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6a2a1-89cb-456f-bb8a-3a50027db18a"/>
    <ds:schemaRef ds:uri="d0f279bb-c0a5-4fb5-8fce-c5317fb8c1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1019</TotalTime>
  <Pages>22</Pages>
  <Words>2211</Words>
  <Characters>12606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Tarek Atwan</cp:lastModifiedBy>
  <cp:revision>126</cp:revision>
  <cp:lastPrinted>2021-04-12T23:01:00Z</cp:lastPrinted>
  <dcterms:created xsi:type="dcterms:W3CDTF">2021-04-08T00:20:00Z</dcterms:created>
  <dcterms:modified xsi:type="dcterms:W3CDTF">2021-04-14T06:25:00Z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0x010100CDBC40772D64A64CBD3763E7F1809D56</vt:lpwstr>
  </property>
</Properties>
</file>