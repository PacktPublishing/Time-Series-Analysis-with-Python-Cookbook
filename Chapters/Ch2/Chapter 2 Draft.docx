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BDB89" w14:textId="1F6DC78A" w:rsidR="00E24FDA" w:rsidRDefault="00D5597B" w:rsidP="00D5597B">
      <w:pPr>
        <w:pStyle w:val="H1-Chapter"/>
        <w:jc w:val="center"/>
      </w:pPr>
      <w:r>
        <w:t xml:space="preserve">Chapter </w:t>
      </w:r>
      <w:r w:rsidR="003F7F62">
        <w:t>2</w:t>
      </w:r>
      <w:r>
        <w:t xml:space="preserve"> </w:t>
      </w:r>
      <w:r w:rsidR="003F7F62">
        <w:t>–</w:t>
      </w:r>
      <w:r>
        <w:t xml:space="preserve"> </w:t>
      </w:r>
      <w:r w:rsidR="003F7F62">
        <w:t>Reading Time Series Data</w:t>
      </w:r>
    </w:p>
    <w:p w14:paraId="05332D4A" w14:textId="734B9A9B" w:rsidR="00587F72" w:rsidRDefault="003F7F62" w:rsidP="007372FB">
      <w:pPr>
        <w:pStyle w:val="H1-Section"/>
      </w:pPr>
      <w:r>
        <w:t>Ingesting Time Series Data</w:t>
      </w:r>
    </w:p>
    <w:p w14:paraId="36772372" w14:textId="58CC443D" w:rsidR="007372FB" w:rsidRDefault="007372FB" w:rsidP="007372FB">
      <w:r>
        <w:t xml:space="preserve">In this chapter we will use the </w:t>
      </w:r>
      <w:proofErr w:type="gramStart"/>
      <w:r w:rsidRPr="007372FB">
        <w:rPr>
          <w:rStyle w:val="P-Code"/>
        </w:rPr>
        <w:t>pandas</w:t>
      </w:r>
      <w:proofErr w:type="gramEnd"/>
      <w:r>
        <w:t xml:space="preserve"> library to read different types of files that holds time series data. We will examine the different parameters available that we can leverage to ensure that our time series data is read in properly. </w:t>
      </w:r>
    </w:p>
    <w:p w14:paraId="2F62AD94" w14:textId="1FC327A9" w:rsidR="007372FB" w:rsidRDefault="007372FB" w:rsidP="007372FB">
      <w:pPr>
        <w:pStyle w:val="H2-Heading"/>
      </w:pPr>
      <w:r>
        <w:t>Technical Requirements</w:t>
      </w:r>
    </w:p>
    <w:p w14:paraId="1CD5322C" w14:textId="08A6C30A" w:rsidR="007372FB" w:rsidRPr="007372FB" w:rsidRDefault="007372FB" w:rsidP="007372FB">
      <w:pPr>
        <w:pStyle w:val="P-Regular"/>
      </w:pPr>
      <w:r>
        <w:t xml:space="preserve">In this chapter we will be using </w:t>
      </w:r>
      <w:r w:rsidRPr="007372FB">
        <w:rPr>
          <w:rStyle w:val="P-Code"/>
        </w:rPr>
        <w:t>pandas 1.2.3</w:t>
      </w:r>
      <w:r>
        <w:t xml:space="preserve"> (released March 02, 2021) </w:t>
      </w:r>
    </w:p>
    <w:p w14:paraId="140010E4" w14:textId="27136A9C" w:rsidR="007372FB" w:rsidRDefault="007372FB" w:rsidP="007372FB">
      <w:pPr>
        <w:pStyle w:val="P-Source"/>
      </w:pPr>
      <w:proofErr w:type="spellStart"/>
      <w:r>
        <w:t>conda</w:t>
      </w:r>
      <w:proofErr w:type="spellEnd"/>
      <w:r>
        <w:t xml:space="preserve"> install pandas=1.2.3</w:t>
      </w:r>
    </w:p>
    <w:p w14:paraId="2EEDBACA" w14:textId="7123A23C" w:rsidR="007372FB" w:rsidRDefault="007372FB" w:rsidP="007372FB">
      <w:pPr>
        <w:pStyle w:val="P-Source"/>
      </w:pPr>
    </w:p>
    <w:p w14:paraId="78BC7786" w14:textId="77777777" w:rsidR="007372FB" w:rsidRDefault="007372FB" w:rsidP="007372FB">
      <w:pPr>
        <w:pStyle w:val="P-Regular"/>
      </w:pPr>
    </w:p>
    <w:p w14:paraId="4B3E2FE8" w14:textId="77777777" w:rsidR="006C34A5" w:rsidRDefault="006C34A5">
      <w:pPr>
        <w:rPr>
          <w:b/>
          <w:sz w:val="28"/>
          <w:szCs w:val="32"/>
        </w:rPr>
      </w:pPr>
      <w:r>
        <w:br w:type="page"/>
      </w:r>
    </w:p>
    <w:p w14:paraId="2F952EB9" w14:textId="549AA1CE" w:rsidR="00415ED3" w:rsidRDefault="003F7F62" w:rsidP="007372FB">
      <w:pPr>
        <w:pStyle w:val="H2-Heading"/>
      </w:pPr>
      <w:r>
        <w:lastRenderedPageBreak/>
        <w:t xml:space="preserve">Reading CSV </w:t>
      </w:r>
      <w:r w:rsidRPr="007372FB">
        <w:t>and</w:t>
      </w:r>
      <w:r>
        <w:t xml:space="preserve"> other </w:t>
      </w:r>
      <w:r w:rsidRPr="007372FB">
        <w:t>Delimited</w:t>
      </w:r>
      <w:r>
        <w:t xml:space="preserve"> files</w:t>
      </w:r>
    </w:p>
    <w:p w14:paraId="18B650FB" w14:textId="08C0796C" w:rsidR="007372FB" w:rsidRDefault="00715293" w:rsidP="007372FB">
      <w:r>
        <w:t xml:space="preserve">CSV </w:t>
      </w:r>
      <w:r w:rsidR="001B363B">
        <w:t>files are</w:t>
      </w:r>
      <w:r>
        <w:t xml:space="preserve"> probably one of the most common file formats you will encounter when working with time series data, whether searching the internet for open data, or exporting time series data from another platform. </w:t>
      </w:r>
      <w:r w:rsidR="00F47220">
        <w:t xml:space="preserve">We will be using </w:t>
      </w:r>
      <w:proofErr w:type="spellStart"/>
      <w:r w:rsidR="00F47220" w:rsidRPr="00715293">
        <w:rPr>
          <w:rStyle w:val="P-Italics"/>
        </w:rPr>
        <w:t>pandas.read_csv</w:t>
      </w:r>
      <w:proofErr w:type="spellEnd"/>
      <w:r w:rsidR="00F47220" w:rsidRPr="00715293">
        <w:rPr>
          <w:rStyle w:val="P-Italics"/>
        </w:rPr>
        <w:t>()</w:t>
      </w:r>
      <w:r w:rsidR="00F47220">
        <w:t xml:space="preserve"> function and examine the different options provided to us to ensure the data read is suitable for further analysis related to time series data. We will also look into how to create a datetime index from the data that we are reading</w:t>
      </w:r>
      <w:r w:rsidR="00EC29D4">
        <w:t xml:space="preserve"> all in one step.</w:t>
      </w:r>
    </w:p>
    <w:p w14:paraId="43933BAB" w14:textId="39E9A277" w:rsidR="00F47220" w:rsidRDefault="00F47220" w:rsidP="00F47220">
      <w:pPr>
        <w:pStyle w:val="H3-Subheading"/>
      </w:pPr>
      <w:r>
        <w:t>Getting Read</w:t>
      </w:r>
      <w:r w:rsidR="00AC1708">
        <w:t>y</w:t>
      </w:r>
    </w:p>
    <w:p w14:paraId="5A424499" w14:textId="6F6EFD83" w:rsidR="00F47220" w:rsidRDefault="00F47220" w:rsidP="00F47220">
      <w:pPr>
        <w:pStyle w:val="P-Regular"/>
        <w:rPr>
          <w:rStyle w:val="P-URL"/>
        </w:rPr>
      </w:pPr>
      <w:r>
        <w:t xml:space="preserve">We will be reading a CSV file extracted from </w:t>
      </w:r>
      <w:r w:rsidRPr="00F47220">
        <w:rPr>
          <w:rStyle w:val="P-Bold"/>
        </w:rPr>
        <w:t>Box Office Mojo</w:t>
      </w:r>
      <w:r>
        <w:t xml:space="preserve"> </w:t>
      </w:r>
      <w:r w:rsidRPr="00F47220">
        <w:t xml:space="preserve">for </w:t>
      </w:r>
      <w:r w:rsidRPr="00F47220">
        <w:rPr>
          <w:rStyle w:val="P-Italics"/>
        </w:rPr>
        <w:t xml:space="preserve">Avengers: Endgame </w:t>
      </w:r>
      <w:r>
        <w:t xml:space="preserve">movie. Here is the URL for the online version of the dataset </w:t>
      </w:r>
      <w:hyperlink r:id="rId9" w:history="1">
        <w:r w:rsidRPr="005C70EB">
          <w:rPr>
            <w:rStyle w:val="Hyperlink"/>
            <w:rFonts w:ascii="Arial" w:hAnsi="Arial"/>
            <w:shd w:val="clear" w:color="auto" w:fill="00FA00"/>
          </w:rPr>
          <w:t>https://www.boxofficemojo.com/release/rl3059975681/?ref_=bo_tt_gr_1</w:t>
        </w:r>
      </w:hyperlink>
    </w:p>
    <w:p w14:paraId="10007152" w14:textId="035D7D1E" w:rsidR="008C31EC" w:rsidRDefault="008C31EC" w:rsidP="008C31EC">
      <w:pPr>
        <w:pStyle w:val="IMG-Caption"/>
        <w:rPr>
          <w:rStyle w:val="P-URL"/>
        </w:rPr>
      </w:pPr>
      <w:r w:rsidRPr="008C31EC">
        <w:rPr>
          <w:rStyle w:val="P-URL"/>
          <w:rFonts w:asciiTheme="minorHAnsi" w:hAnsiTheme="minorHAnsi"/>
          <w:noProof/>
          <w:color w:val="FF0000"/>
          <w:sz w:val="20"/>
          <w:u w:val="none"/>
          <w:shd w:val="clear" w:color="auto" w:fill="auto"/>
        </w:rPr>
        <w:drawing>
          <wp:inline distT="0" distB="0" distL="0" distR="0" wp14:anchorId="015E7645" wp14:editId="563C0143">
            <wp:extent cx="5251450" cy="2426335"/>
            <wp:effectExtent l="0" t="0" r="635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5251450" cy="2426335"/>
                    </a:xfrm>
                    <a:prstGeom prst="rect">
                      <a:avLst/>
                    </a:prstGeom>
                  </pic:spPr>
                </pic:pic>
              </a:graphicData>
            </a:graphic>
          </wp:inline>
        </w:drawing>
      </w:r>
    </w:p>
    <w:p w14:paraId="34958B31" w14:textId="7FCE8E96" w:rsidR="008C31EC" w:rsidRPr="008C31EC" w:rsidRDefault="008C31EC" w:rsidP="008C31EC">
      <w:pPr>
        <w:pStyle w:val="IMG-Caption"/>
        <w:rPr>
          <w:rStyle w:val="P-URL"/>
          <w:rFonts w:asciiTheme="minorHAnsi" w:hAnsiTheme="minorHAnsi"/>
          <w:color w:val="FF0000"/>
          <w:sz w:val="20"/>
          <w:u w:val="none"/>
          <w:shd w:val="clear" w:color="auto" w:fill="auto"/>
        </w:rPr>
      </w:pPr>
      <w:r>
        <w:rPr>
          <w:rStyle w:val="P-URL"/>
          <w:rFonts w:asciiTheme="minorHAnsi" w:hAnsiTheme="minorHAnsi"/>
          <w:color w:val="FF0000"/>
          <w:sz w:val="20"/>
          <w:u w:val="none"/>
          <w:shd w:val="clear" w:color="auto" w:fill="auto"/>
        </w:rPr>
        <w:t xml:space="preserve">Notice the data format </w:t>
      </w:r>
    </w:p>
    <w:p w14:paraId="1D0A25DD" w14:textId="44AB13A8" w:rsidR="008C31EC" w:rsidRDefault="008C31EC" w:rsidP="00F47220">
      <w:pPr>
        <w:pStyle w:val="P-Regular"/>
        <w:rPr>
          <w:rStyle w:val="P-URL"/>
        </w:rPr>
      </w:pPr>
    </w:p>
    <w:p w14:paraId="721DFC1B" w14:textId="77777777" w:rsidR="008C31EC" w:rsidRDefault="008C31EC" w:rsidP="00F47220">
      <w:pPr>
        <w:pStyle w:val="P-Regular"/>
        <w:rPr>
          <w:rStyle w:val="P-URL"/>
        </w:rPr>
      </w:pPr>
    </w:p>
    <w:p w14:paraId="359BB4B8" w14:textId="3F1FCF71" w:rsidR="00FA338F" w:rsidRDefault="00FA338F" w:rsidP="00FA338F">
      <w:pPr>
        <w:pStyle w:val="P-Regular"/>
        <w:rPr>
          <w:rStyle w:val="P-Italics"/>
        </w:rPr>
      </w:pPr>
      <w:r>
        <w:rPr>
          <w:rStyle w:val="P-URL"/>
          <w:rFonts w:asciiTheme="minorHAnsi" w:hAnsiTheme="minorHAnsi"/>
          <w:color w:val="auto"/>
          <w:u w:val="none"/>
          <w:shd w:val="clear" w:color="auto" w:fill="auto"/>
        </w:rPr>
        <w:t xml:space="preserve">The file is provided in the GitHub repo for this book which you can find here &lt;URL&gt; the files is named </w:t>
      </w:r>
      <w:r w:rsidRPr="00FA338F">
        <w:rPr>
          <w:rStyle w:val="P-Italics"/>
        </w:rPr>
        <w:t>“boxofficemojo_avengers_endgame.csv”</w:t>
      </w:r>
    </w:p>
    <w:p w14:paraId="4265E8A2" w14:textId="1B34791A" w:rsidR="00FA338F" w:rsidRPr="00FA338F" w:rsidRDefault="00FA338F" w:rsidP="00FA338F">
      <w:pPr>
        <w:pStyle w:val="P-Regular"/>
        <w:rPr>
          <w:rStyle w:val="P-URL"/>
          <w:rFonts w:asciiTheme="minorHAnsi" w:hAnsiTheme="minorHAnsi"/>
          <w:color w:val="auto"/>
          <w:u w:val="none"/>
          <w:shd w:val="clear" w:color="auto" w:fill="auto"/>
        </w:rPr>
      </w:pPr>
      <w:r>
        <w:rPr>
          <w:rStyle w:val="P-URL"/>
          <w:rFonts w:asciiTheme="minorHAnsi" w:hAnsiTheme="minorHAnsi"/>
          <w:color w:val="auto"/>
          <w:u w:val="none"/>
          <w:shd w:val="clear" w:color="auto" w:fill="auto"/>
        </w:rPr>
        <w:t>In order read local files in pandas, it is important that we know the path to these files, in other words where are they stored in your local machine.</w:t>
      </w:r>
    </w:p>
    <w:p w14:paraId="5AE4EFAB" w14:textId="70790F37" w:rsidR="00F47220" w:rsidRDefault="00E10A9F" w:rsidP="00E10A9F">
      <w:pPr>
        <w:pStyle w:val="H3-Subheading"/>
      </w:pPr>
      <w:r>
        <w:t>How to do it…</w:t>
      </w:r>
    </w:p>
    <w:p w14:paraId="29D9B06E" w14:textId="68A1B794" w:rsidR="00FA338F" w:rsidRDefault="00FA338F" w:rsidP="00FA338F">
      <w:pPr>
        <w:pStyle w:val="L-Numbers"/>
      </w:pPr>
      <w:r>
        <w:t>Check our current working directory</w:t>
      </w:r>
    </w:p>
    <w:p w14:paraId="5940AD64" w14:textId="4355FB68" w:rsidR="00FA338F" w:rsidRDefault="007E35AF" w:rsidP="00FA338F">
      <w:pPr>
        <w:pStyle w:val="P-Source"/>
      </w:pPr>
      <w:r>
        <w:lastRenderedPageBreak/>
        <w:t xml:space="preserve">&gt;&gt;&gt; </w:t>
      </w:r>
      <w:r w:rsidR="00FA338F">
        <w:t xml:space="preserve">from </w:t>
      </w:r>
      <w:proofErr w:type="spellStart"/>
      <w:r w:rsidR="00FA338F">
        <w:t>pathlib</w:t>
      </w:r>
      <w:proofErr w:type="spellEnd"/>
      <w:r w:rsidR="00FA338F">
        <w:t xml:space="preserve"> import Path</w:t>
      </w:r>
    </w:p>
    <w:p w14:paraId="5853CBC3" w14:textId="4E0B0A41" w:rsidR="00FA338F" w:rsidRDefault="007E35AF" w:rsidP="00FA338F">
      <w:pPr>
        <w:pStyle w:val="P-Source"/>
      </w:pPr>
      <w:r>
        <w:t xml:space="preserve">&gt;&gt;&gt; </w:t>
      </w:r>
      <w:proofErr w:type="spellStart"/>
      <w:r w:rsidR="00FA338F">
        <w:t>Path.cwd</w:t>
      </w:r>
      <w:proofErr w:type="spellEnd"/>
      <w:r w:rsidR="00FA338F">
        <w:t>()</w:t>
      </w:r>
    </w:p>
    <w:p w14:paraId="53C62C98" w14:textId="64A7003E" w:rsidR="00FA338F" w:rsidRDefault="00FA338F" w:rsidP="00FA338F">
      <w:pPr>
        <w:pStyle w:val="L-Numbers"/>
      </w:pPr>
      <w:r>
        <w:t xml:space="preserve">Create our </w:t>
      </w:r>
      <w:r w:rsidRPr="008C31EC">
        <w:rPr>
          <w:rStyle w:val="P-Code"/>
        </w:rPr>
        <w:t>Path</w:t>
      </w:r>
      <w:r>
        <w:t xml:space="preserve"> object</w:t>
      </w:r>
    </w:p>
    <w:p w14:paraId="75C1445B" w14:textId="4D45EF8D" w:rsidR="00FA338F" w:rsidRDefault="007E35AF" w:rsidP="00FA338F">
      <w:pPr>
        <w:pStyle w:val="P-Source"/>
      </w:pPr>
      <w:r>
        <w:t xml:space="preserve">&gt;&gt;&gt; </w:t>
      </w:r>
      <w:proofErr w:type="spellStart"/>
      <w:r w:rsidR="00FA338F">
        <w:t>filepath</w:t>
      </w:r>
      <w:proofErr w:type="spellEnd"/>
      <w:r w:rsidR="00FA338F">
        <w:t xml:space="preserve"> = </w:t>
      </w:r>
      <w:r w:rsidR="00FA338F" w:rsidRPr="00FA338F">
        <w:t>Path('datasets/boxofficemojo_avengers_endgame.csv')</w:t>
      </w:r>
    </w:p>
    <w:p w14:paraId="51F2D45B" w14:textId="6BC97EA6" w:rsidR="00FA338F" w:rsidRDefault="00FA338F" w:rsidP="00FA338F">
      <w:pPr>
        <w:pStyle w:val="P-Source"/>
      </w:pPr>
    </w:p>
    <w:p w14:paraId="2C0C8D1C" w14:textId="3E589AE9" w:rsidR="00FA338F" w:rsidRPr="008C31EC" w:rsidRDefault="00FA338F" w:rsidP="00FA338F">
      <w:pPr>
        <w:pStyle w:val="L-Numbers"/>
        <w:rPr>
          <w:rStyle w:val="P-Code"/>
        </w:rPr>
      </w:pPr>
      <w:r>
        <w:t xml:space="preserve">Read our CSV file using </w:t>
      </w:r>
      <w:proofErr w:type="spellStart"/>
      <w:r w:rsidRPr="008C31EC">
        <w:rPr>
          <w:rStyle w:val="P-Code"/>
        </w:rPr>
        <w:t>pandas.read_csv</w:t>
      </w:r>
      <w:proofErr w:type="spellEnd"/>
      <w:r w:rsidRPr="008C31EC">
        <w:rPr>
          <w:rStyle w:val="P-Code"/>
        </w:rPr>
        <w:t>()</w:t>
      </w:r>
    </w:p>
    <w:p w14:paraId="6672A5F5" w14:textId="20509DCE" w:rsidR="00601CF3" w:rsidRDefault="00601CF3" w:rsidP="000524C4">
      <w:pPr>
        <w:pStyle w:val="P-Source"/>
      </w:pPr>
      <w:r>
        <w:t xml:space="preserve">&gt;&gt;&gt; </w:t>
      </w:r>
      <w:proofErr w:type="spellStart"/>
      <w:r>
        <w:t>ts</w:t>
      </w:r>
      <w:proofErr w:type="spellEnd"/>
      <w:r>
        <w:t xml:space="preserve"> = </w:t>
      </w:r>
      <w:proofErr w:type="spellStart"/>
      <w:r w:rsidRPr="00601CF3">
        <w:t>pd.read_csv</w:t>
      </w:r>
      <w:proofErr w:type="spellEnd"/>
      <w:r w:rsidRPr="00601CF3">
        <w:t>(</w:t>
      </w:r>
      <w:proofErr w:type="spellStart"/>
      <w:r w:rsidR="00EC6EE0" w:rsidRPr="00EC6EE0">
        <w:t>filepath_or_buffer</w:t>
      </w:r>
      <w:proofErr w:type="spellEnd"/>
      <w:r w:rsidR="00EC6EE0">
        <w:t>=</w:t>
      </w:r>
      <w:proofErr w:type="spellStart"/>
      <w:r w:rsidRPr="00601CF3">
        <w:t>filepath</w:t>
      </w:r>
      <w:proofErr w:type="spellEnd"/>
      <w:r w:rsidRPr="00601CF3">
        <w:t xml:space="preserve">, </w:t>
      </w:r>
      <w:proofErr w:type="spellStart"/>
      <w:r w:rsidR="00EC6EE0" w:rsidRPr="00EC6EE0">
        <w:t>sep</w:t>
      </w:r>
      <w:proofErr w:type="spellEnd"/>
      <w:r w:rsidR="00EC6EE0" w:rsidRPr="00EC6EE0">
        <w:t>=','</w:t>
      </w:r>
      <w:r w:rsidR="00EC6EE0">
        <w:t xml:space="preserve">, </w:t>
      </w:r>
      <w:r w:rsidRPr="00601CF3">
        <w:t xml:space="preserve">header=0, </w:t>
      </w:r>
      <w:proofErr w:type="spellStart"/>
      <w:r w:rsidRPr="00601CF3">
        <w:t>parse_dates</w:t>
      </w:r>
      <w:proofErr w:type="spellEnd"/>
      <w:r w:rsidRPr="00601CF3">
        <w:t>=[</w:t>
      </w:r>
      <w:r>
        <w:t>0</w:t>
      </w:r>
      <w:r w:rsidRPr="00601CF3">
        <w:t xml:space="preserve">], </w:t>
      </w:r>
      <w:proofErr w:type="spellStart"/>
      <w:r w:rsidRPr="00601CF3">
        <w:t>index_col</w:t>
      </w:r>
      <w:proofErr w:type="spellEnd"/>
      <w:r w:rsidRPr="00601CF3">
        <w:t>=0)</w:t>
      </w:r>
    </w:p>
    <w:p w14:paraId="48A4F884" w14:textId="391BC960" w:rsidR="007E35AF" w:rsidRDefault="007E35AF" w:rsidP="00FA338F">
      <w:pPr>
        <w:pStyle w:val="P-Source"/>
      </w:pPr>
      <w:r>
        <w:t xml:space="preserve">&gt;&gt;&gt; </w:t>
      </w:r>
      <w:proofErr w:type="spellStart"/>
      <w:r>
        <w:t>ts.head</w:t>
      </w:r>
      <w:proofErr w:type="spellEnd"/>
      <w:r>
        <w:t>()</w:t>
      </w:r>
    </w:p>
    <w:p w14:paraId="7C43AFE9" w14:textId="73A1FF27" w:rsidR="000524C4" w:rsidRDefault="00E7580D" w:rsidP="00E7580D">
      <w:pPr>
        <w:pStyle w:val="L-Regular"/>
      </w:pPr>
      <w:r>
        <w:t>The following</w:t>
      </w:r>
      <w:r w:rsidR="000B07D9">
        <w:t xml:space="preserve"> results are returned for the first 5 rows</w:t>
      </w:r>
    </w:p>
    <w:p w14:paraId="5FEB0F1B" w14:textId="77777777" w:rsidR="000B07D9" w:rsidRDefault="000B07D9" w:rsidP="000B07D9">
      <w:pPr>
        <w:pStyle w:val="P-Source"/>
      </w:pPr>
      <w:r>
        <w:t xml:space="preserve">                 DOW  Rank      Daily   %± YD %± LW  Theaters    Avg    To Date  Day  Estimated</w:t>
      </w:r>
    </w:p>
    <w:p w14:paraId="57AF586C" w14:textId="77777777" w:rsidR="000B07D9" w:rsidRDefault="000B07D9" w:rsidP="000B07D9">
      <w:pPr>
        <w:pStyle w:val="P-Source"/>
      </w:pPr>
      <w:r>
        <w:t>Date</w:t>
      </w:r>
    </w:p>
    <w:p w14:paraId="7CE00A5C" w14:textId="77777777" w:rsidR="000B07D9" w:rsidRDefault="000B07D9" w:rsidP="000B07D9">
      <w:pPr>
        <w:pStyle w:val="P-Source"/>
      </w:pPr>
      <w:r>
        <w:t>2019-04-26    Friday     1  157461641       -     -      4662  33775  157461641    1      False</w:t>
      </w:r>
    </w:p>
    <w:p w14:paraId="39FA778A" w14:textId="77777777" w:rsidR="000B07D9" w:rsidRDefault="000B07D9" w:rsidP="000B07D9">
      <w:pPr>
        <w:pStyle w:val="P-Source"/>
      </w:pPr>
      <w:r>
        <w:t>2019-04-27  Saturday     1  109264122  -30.6%     -      4662  23437  266725763    2      False</w:t>
      </w:r>
    </w:p>
    <w:p w14:paraId="58C8B662" w14:textId="77777777" w:rsidR="000B07D9" w:rsidRDefault="000B07D9" w:rsidP="000B07D9">
      <w:pPr>
        <w:pStyle w:val="P-Source"/>
      </w:pPr>
      <w:r>
        <w:t>2019-04-28    Sunday     1   90389244  -17.3%     -      4662  19388  357115007    3      False</w:t>
      </w:r>
    </w:p>
    <w:p w14:paraId="2709B1DC" w14:textId="77777777" w:rsidR="000B07D9" w:rsidRDefault="000B07D9" w:rsidP="000B07D9">
      <w:pPr>
        <w:pStyle w:val="P-Source"/>
      </w:pPr>
      <w:r>
        <w:t>2019-04-29    Monday     1   36874439  -59.2%     -      4662   7909  393989446    4      False</w:t>
      </w:r>
    </w:p>
    <w:p w14:paraId="39F8F9BF" w14:textId="77777777" w:rsidR="000B07D9" w:rsidRDefault="000B07D9" w:rsidP="000B07D9">
      <w:pPr>
        <w:pStyle w:val="P-Source"/>
      </w:pPr>
      <w:r>
        <w:t>2019-04-30   Tuesday     1   33110349  -10.2%     -      4662   7102  427099795    5      False</w:t>
      </w:r>
    </w:p>
    <w:p w14:paraId="28C67108" w14:textId="1F91F067" w:rsidR="000B07D9" w:rsidRDefault="000B07D9" w:rsidP="000B07D9">
      <w:pPr>
        <w:pStyle w:val="P-Source"/>
      </w:pPr>
    </w:p>
    <w:p w14:paraId="3CC054FE" w14:textId="1B01C953" w:rsidR="000B07D9" w:rsidRDefault="000B07D9" w:rsidP="000B07D9">
      <w:pPr>
        <w:pStyle w:val="L-Regular"/>
      </w:pPr>
      <w:r>
        <w:t xml:space="preserve">In </w:t>
      </w:r>
      <w:proofErr w:type="spellStart"/>
      <w:r>
        <w:t>Jupyter</w:t>
      </w:r>
      <w:proofErr w:type="spellEnd"/>
      <w:r>
        <w:t xml:space="preserve"> a nicer display which would appear like this</w:t>
      </w:r>
    </w:p>
    <w:p w14:paraId="2E9526FB" w14:textId="569D4585" w:rsidR="000B07D9" w:rsidRPr="000B07D9" w:rsidRDefault="000B07D9" w:rsidP="000B07D9">
      <w:pPr>
        <w:pStyle w:val="IMG-Caption"/>
      </w:pPr>
      <w:r w:rsidRPr="000B07D9">
        <w:rPr>
          <w:noProof/>
        </w:rPr>
        <w:lastRenderedPageBreak/>
        <w:drawing>
          <wp:inline distT="0" distB="0" distL="0" distR="0" wp14:anchorId="6A80DDE0" wp14:editId="1CF06552">
            <wp:extent cx="6193367" cy="1930400"/>
            <wp:effectExtent l="0" t="0" r="444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05022" cy="1934033"/>
                    </a:xfrm>
                    <a:prstGeom prst="rect">
                      <a:avLst/>
                    </a:prstGeom>
                  </pic:spPr>
                </pic:pic>
              </a:graphicData>
            </a:graphic>
          </wp:inline>
        </w:drawing>
      </w:r>
    </w:p>
    <w:p w14:paraId="596FFEDA" w14:textId="001EF587" w:rsidR="000524C4" w:rsidRDefault="000B07D9" w:rsidP="000524C4">
      <w:pPr>
        <w:pStyle w:val="L-Numbers"/>
      </w:pPr>
      <w:r>
        <w:t>Lastly, let’s</w:t>
      </w:r>
      <w:r w:rsidR="000524C4">
        <w:t xml:space="preserve"> ensure that </w:t>
      </w:r>
      <w:r w:rsidR="007E35AF">
        <w:t>the index is actually a datetime as we would expect</w:t>
      </w:r>
    </w:p>
    <w:p w14:paraId="1B516B16" w14:textId="77777777" w:rsidR="007E35AF" w:rsidRDefault="007E35AF" w:rsidP="007E35AF">
      <w:pPr>
        <w:pStyle w:val="P-Source"/>
      </w:pPr>
      <w:r>
        <w:t xml:space="preserve">&gt;&gt;&gt; </w:t>
      </w:r>
      <w:proofErr w:type="spellStart"/>
      <w:r>
        <w:t>ts.index</w:t>
      </w:r>
      <w:proofErr w:type="spellEnd"/>
    </w:p>
    <w:p w14:paraId="31337649" w14:textId="1E4D922F" w:rsidR="007E35AF" w:rsidRDefault="007E35AF" w:rsidP="007E35AF">
      <w:pPr>
        <w:pStyle w:val="P-Source"/>
      </w:pPr>
    </w:p>
    <w:p w14:paraId="20EDC960" w14:textId="2C764EBD" w:rsidR="007E35AF" w:rsidRDefault="000B07D9" w:rsidP="000B07D9">
      <w:pPr>
        <w:pStyle w:val="L-Regular"/>
      </w:pPr>
      <w:r>
        <w:t>This should return an output like this</w:t>
      </w:r>
    </w:p>
    <w:p w14:paraId="08865522" w14:textId="77777777" w:rsidR="000B07D9" w:rsidRDefault="000B07D9" w:rsidP="000B07D9">
      <w:pPr>
        <w:pStyle w:val="P-Source"/>
      </w:pPr>
      <w:proofErr w:type="spellStart"/>
      <w:r>
        <w:t>DatetimeIndex</w:t>
      </w:r>
      <w:proofErr w:type="spellEnd"/>
      <w:r>
        <w:t>(['2019-04-26', '2019-04-27', '2019-04-28', '2019-04-29',</w:t>
      </w:r>
    </w:p>
    <w:p w14:paraId="247CA51D" w14:textId="77777777" w:rsidR="000B07D9" w:rsidRDefault="000B07D9" w:rsidP="000B07D9">
      <w:pPr>
        <w:pStyle w:val="P-Source"/>
      </w:pPr>
      <w:r>
        <w:t xml:space="preserve">               '2019-04-30', '2019-05-01', '2019-05-02', '2019-05-03',</w:t>
      </w:r>
    </w:p>
    <w:p w14:paraId="5CD70002" w14:textId="77777777" w:rsidR="000B07D9" w:rsidRDefault="000B07D9" w:rsidP="000B07D9">
      <w:pPr>
        <w:pStyle w:val="P-Source"/>
      </w:pPr>
      <w:r>
        <w:t xml:space="preserve">               '2019-05-04', '2019-05-05',</w:t>
      </w:r>
    </w:p>
    <w:p w14:paraId="3F282897" w14:textId="77777777" w:rsidR="000B07D9" w:rsidRDefault="000B07D9" w:rsidP="000B07D9">
      <w:pPr>
        <w:pStyle w:val="P-Source"/>
      </w:pPr>
      <w:r>
        <w:t xml:space="preserve">               ...</w:t>
      </w:r>
    </w:p>
    <w:p w14:paraId="02A9F6DC" w14:textId="77777777" w:rsidR="000B07D9" w:rsidRDefault="000B07D9" w:rsidP="000B07D9">
      <w:pPr>
        <w:pStyle w:val="P-Source"/>
      </w:pPr>
      <w:r>
        <w:t xml:space="preserve">               '2019-09-03', '2019-09-04', '2019-09-05', '2019-09-06',</w:t>
      </w:r>
    </w:p>
    <w:p w14:paraId="4D700CC5" w14:textId="77777777" w:rsidR="000B07D9" w:rsidRDefault="000B07D9" w:rsidP="000B07D9">
      <w:pPr>
        <w:pStyle w:val="P-Source"/>
      </w:pPr>
      <w:r>
        <w:t xml:space="preserve">               '2019-09-07', '2019-09-08', '2019-09-09', '2019-09-10',</w:t>
      </w:r>
    </w:p>
    <w:p w14:paraId="5EA6B9E8" w14:textId="77777777" w:rsidR="000B07D9" w:rsidRDefault="000B07D9" w:rsidP="000B07D9">
      <w:pPr>
        <w:pStyle w:val="P-Source"/>
      </w:pPr>
      <w:r>
        <w:t xml:space="preserve">               '2019-09-11', '2019-09-12'],</w:t>
      </w:r>
    </w:p>
    <w:p w14:paraId="3D36F00B" w14:textId="77777777" w:rsidR="000B07D9" w:rsidRDefault="000B07D9" w:rsidP="000B07D9">
      <w:pPr>
        <w:pStyle w:val="P-Source"/>
      </w:pPr>
      <w:r>
        <w:t xml:space="preserve">              </w:t>
      </w:r>
      <w:proofErr w:type="spellStart"/>
      <w:r>
        <w:t>dtype</w:t>
      </w:r>
      <w:proofErr w:type="spellEnd"/>
      <w:r>
        <w:t xml:space="preserve">='datetime64[ns]', name='Date', length=140, </w:t>
      </w:r>
      <w:proofErr w:type="spellStart"/>
      <w:r>
        <w:t>freq</w:t>
      </w:r>
      <w:proofErr w:type="spellEnd"/>
      <w:r>
        <w:t>=None)</w:t>
      </w:r>
    </w:p>
    <w:p w14:paraId="51B7856C" w14:textId="77777777" w:rsidR="000B07D9" w:rsidRPr="000B07D9" w:rsidRDefault="000B07D9" w:rsidP="000B07D9">
      <w:pPr>
        <w:pStyle w:val="P-Source"/>
      </w:pPr>
    </w:p>
    <w:p w14:paraId="5CD0A960" w14:textId="42B1787B" w:rsidR="007E35AF" w:rsidRDefault="007E35AF" w:rsidP="00E7580D">
      <w:pPr>
        <w:pStyle w:val="H3-Subheading"/>
      </w:pPr>
    </w:p>
    <w:p w14:paraId="2D67E21A" w14:textId="064E67D5" w:rsidR="00CC02EF" w:rsidRDefault="00CC02EF" w:rsidP="00CC02EF">
      <w:pPr>
        <w:pStyle w:val="H3-Subheading"/>
      </w:pPr>
      <w:r>
        <w:t>How it works…</w:t>
      </w:r>
    </w:p>
    <w:p w14:paraId="08F21626" w14:textId="561F52A8" w:rsidR="00CC02EF" w:rsidRDefault="00FE3FCE" w:rsidP="00674400">
      <w:r>
        <w:lastRenderedPageBreak/>
        <w:t xml:space="preserve">We were able to read the CSV file, convert the data column from a string object to a datetime object and set it as an index to the </w:t>
      </w:r>
      <w:proofErr w:type="spellStart"/>
      <w:r>
        <w:t>dataframe</w:t>
      </w:r>
      <w:proofErr w:type="spellEnd"/>
      <w:r>
        <w:t xml:space="preserve"> all in one step.</w:t>
      </w:r>
      <w:r w:rsidR="00601CF3">
        <w:t xml:space="preserve"> We leveraged the built-in </w:t>
      </w:r>
      <w:proofErr w:type="spellStart"/>
      <w:r w:rsidR="00601CF3" w:rsidRPr="00AE6793">
        <w:rPr>
          <w:rStyle w:val="P-Italics"/>
        </w:rPr>
        <w:t>parse_dates</w:t>
      </w:r>
      <w:proofErr w:type="spellEnd"/>
      <w:r w:rsidR="00601CF3">
        <w:t xml:space="preserve"> argument and specified which column we are interested in. In this case, the first column [0]. We then set that column, after being parsed to datetime, as an index.</w:t>
      </w:r>
    </w:p>
    <w:p w14:paraId="0AB2DB5D" w14:textId="54A50F94" w:rsidR="00EC6EE0" w:rsidRDefault="00EC6EE0" w:rsidP="00674400">
      <w:r>
        <w:t>Let’s break down the arguments we used:</w:t>
      </w:r>
    </w:p>
    <w:p w14:paraId="5B538252" w14:textId="0D479759" w:rsidR="00EC6EE0" w:rsidRDefault="001755FC" w:rsidP="00EC6EE0">
      <w:pPr>
        <w:pStyle w:val="L-Bullets"/>
      </w:pPr>
      <w:proofErr w:type="spellStart"/>
      <w:r w:rsidRPr="00BE7E58">
        <w:rPr>
          <w:rStyle w:val="P-Bold"/>
        </w:rPr>
        <w:t>filepath_or_buffer</w:t>
      </w:r>
      <w:proofErr w:type="spellEnd"/>
      <w:r>
        <w:t>: here we specify our file path. This can also be a URL.</w:t>
      </w:r>
    </w:p>
    <w:p w14:paraId="044D18F6" w14:textId="0122C50F" w:rsidR="001755FC" w:rsidRDefault="001755FC" w:rsidP="00EC6EE0">
      <w:pPr>
        <w:pStyle w:val="L-Bullets"/>
      </w:pPr>
      <w:proofErr w:type="spellStart"/>
      <w:r w:rsidRPr="00BE7E58">
        <w:rPr>
          <w:rStyle w:val="P-Bold"/>
        </w:rPr>
        <w:t>sep</w:t>
      </w:r>
      <w:proofErr w:type="spellEnd"/>
      <w:r>
        <w:t>: takes a string to specify the delimiter to use, and the default is “,” which assumes comma separated values</w:t>
      </w:r>
      <w:r w:rsidR="00BE7E58">
        <w:t xml:space="preserve"> </w:t>
      </w:r>
      <w:r>
        <w:t xml:space="preserve">(csv). If the file is separated by another delimiter this can be replaced </w:t>
      </w:r>
      <w:proofErr w:type="gramStart"/>
      <w:r>
        <w:t>e.g.</w:t>
      </w:r>
      <w:proofErr w:type="gramEnd"/>
      <w:r>
        <w:t xml:space="preserve"> </w:t>
      </w:r>
      <w:proofErr w:type="spellStart"/>
      <w:r>
        <w:t>sep</w:t>
      </w:r>
      <w:proofErr w:type="spellEnd"/>
      <w:r>
        <w:t>-“|”</w:t>
      </w:r>
    </w:p>
    <w:p w14:paraId="2DEE8E7E" w14:textId="57433266" w:rsidR="00BE7E58" w:rsidRDefault="00BE7E58" w:rsidP="00BE7E58">
      <w:pPr>
        <w:pStyle w:val="L-Bullets"/>
        <w:numPr>
          <w:ilvl w:val="1"/>
          <w:numId w:val="1"/>
        </w:numPr>
      </w:pPr>
      <w:r>
        <w:t xml:space="preserve">Another alias to </w:t>
      </w:r>
      <w:proofErr w:type="spellStart"/>
      <w:r>
        <w:t>sep</w:t>
      </w:r>
      <w:proofErr w:type="spellEnd"/>
      <w:r>
        <w:t xml:space="preserve"> is delimiter which can be used as well as an argument</w:t>
      </w:r>
    </w:p>
    <w:p w14:paraId="47F161E0" w14:textId="05E4770A" w:rsidR="00BE7E58" w:rsidRDefault="00BE7E58" w:rsidP="00BE7E58">
      <w:pPr>
        <w:pStyle w:val="L-Bullets"/>
      </w:pPr>
      <w:r w:rsidRPr="00BE7E58">
        <w:rPr>
          <w:rStyle w:val="P-Bold"/>
        </w:rPr>
        <w:t>header</w:t>
      </w:r>
      <w:r>
        <w:t>: in this case we specified that the first row (0) contains the header information. The default value is “</w:t>
      </w:r>
      <w:proofErr w:type="gramStart"/>
      <w:r>
        <w:t>infer</w:t>
      </w:r>
      <w:proofErr w:type="gramEnd"/>
      <w:r>
        <w:t>” which usually works as is.</w:t>
      </w:r>
    </w:p>
    <w:p w14:paraId="28B77082" w14:textId="44022EE4" w:rsidR="00BE7E58" w:rsidRDefault="00BE7E58" w:rsidP="00BE7E58">
      <w:pPr>
        <w:pStyle w:val="L-Bullets"/>
      </w:pPr>
      <w:proofErr w:type="spellStart"/>
      <w:r w:rsidRPr="00BE7E58">
        <w:rPr>
          <w:rStyle w:val="P-Bold"/>
        </w:rPr>
        <w:t>parse_dates</w:t>
      </w:r>
      <w:proofErr w:type="spellEnd"/>
      <w:r>
        <w:t xml:space="preserve">: here we </w:t>
      </w:r>
      <w:r w:rsidR="00D81747">
        <w:t>specified</w:t>
      </w:r>
      <w:r>
        <w:t xml:space="preserve"> that the first column (0) is the column we are </w:t>
      </w:r>
      <w:proofErr w:type="spellStart"/>
      <w:r w:rsidRPr="00BE7E58">
        <w:rPr>
          <w:rStyle w:val="P-Bold"/>
        </w:rPr>
        <w:t>intersted</w:t>
      </w:r>
      <w:proofErr w:type="spellEnd"/>
      <w:r>
        <w:t xml:space="preserve"> in parsing. The argument takes a list of columns e.g. [0,3] indicating first column indexed at 0, and fourth column indexed at 3. </w:t>
      </w:r>
    </w:p>
    <w:p w14:paraId="5DA204C2" w14:textId="1EAED719" w:rsidR="00AE6793" w:rsidRPr="00AE6793" w:rsidRDefault="00601CF3" w:rsidP="00EC6EE0">
      <w:pPr>
        <w:pStyle w:val="H3-Subheading"/>
      </w:pPr>
      <w:r>
        <w:t>There’s more…</w:t>
      </w:r>
    </w:p>
    <w:p w14:paraId="28EDD84A" w14:textId="617180EC" w:rsidR="00601CF3" w:rsidRDefault="001E2E7B" w:rsidP="00601CF3">
      <w:r>
        <w:t xml:space="preserve">There are situations were </w:t>
      </w:r>
      <w:proofErr w:type="spellStart"/>
      <w:r w:rsidRPr="00756BDB">
        <w:rPr>
          <w:rStyle w:val="P-Italics"/>
        </w:rPr>
        <w:t>parse_dates</w:t>
      </w:r>
      <w:proofErr w:type="spellEnd"/>
      <w:r>
        <w:t xml:space="preserve"> may not be sufficient or may not produce the desired results. In most cases, were it fails, the column</w:t>
      </w:r>
      <w:r w:rsidR="00152A7D">
        <w:t xml:space="preserve"> will be returned </w:t>
      </w:r>
      <w:proofErr w:type="gramStart"/>
      <w:r w:rsidR="00756BDB">
        <w:t>unchanged</w:t>
      </w:r>
      <w:r w:rsidR="00152A7D">
        <w:t>.</w:t>
      </w:r>
      <w:proofErr w:type="gramEnd"/>
      <w:r w:rsidR="00152A7D">
        <w:t xml:space="preserve"> This where we the </w:t>
      </w:r>
      <w:proofErr w:type="spellStart"/>
      <w:r w:rsidR="00152A7D" w:rsidRPr="00756BDB">
        <w:rPr>
          <w:rStyle w:val="P-Italics"/>
        </w:rPr>
        <w:t>date_parser</w:t>
      </w:r>
      <w:proofErr w:type="spellEnd"/>
      <w:r w:rsidR="00152A7D">
        <w:t xml:space="preserve"> comes in handy. </w:t>
      </w:r>
    </w:p>
    <w:p w14:paraId="2172907B" w14:textId="790A5539" w:rsidR="00152A7D" w:rsidRDefault="00152A7D" w:rsidP="00601CF3">
      <w:r>
        <w:t>We can still use this method on the same dataset, even though it is not needed, it is a good way to demonstrated how it works.</w:t>
      </w:r>
    </w:p>
    <w:p w14:paraId="2F57BC0D" w14:textId="062472C7" w:rsidR="00152A7D" w:rsidRPr="000524C4" w:rsidRDefault="00152A7D" w:rsidP="00152A7D">
      <w:pPr>
        <w:pStyle w:val="P-Source"/>
      </w:pPr>
      <w:r>
        <w:t xml:space="preserve">&gt;&gt;&gt; </w:t>
      </w:r>
      <w:r w:rsidRPr="000524C4">
        <w:t>from datetime import datetime</w:t>
      </w:r>
    </w:p>
    <w:p w14:paraId="53D60D06" w14:textId="77777777" w:rsidR="00152A7D" w:rsidRPr="000524C4" w:rsidRDefault="00152A7D" w:rsidP="00152A7D">
      <w:pPr>
        <w:pStyle w:val="P-Source"/>
      </w:pPr>
      <w:r>
        <w:t xml:space="preserve">&gt;&gt;&gt; </w:t>
      </w:r>
      <w:proofErr w:type="spellStart"/>
      <w:r w:rsidRPr="000524C4">
        <w:t>date_parser</w:t>
      </w:r>
      <w:proofErr w:type="spellEnd"/>
      <w:r w:rsidRPr="000524C4">
        <w:t xml:space="preserve"> = lambda x: </w:t>
      </w:r>
      <w:proofErr w:type="spellStart"/>
      <w:r w:rsidRPr="000524C4">
        <w:t>datetime.strptime</w:t>
      </w:r>
      <w:proofErr w:type="spellEnd"/>
      <w:r w:rsidRPr="000524C4">
        <w:t>(x, "%b %d, %Y")</w:t>
      </w:r>
    </w:p>
    <w:p w14:paraId="55BE71E6" w14:textId="01DCBEBC" w:rsidR="00152A7D" w:rsidRDefault="00152A7D" w:rsidP="00152A7D">
      <w:pPr>
        <w:pStyle w:val="P-Source"/>
      </w:pPr>
      <w:r w:rsidRPr="007E35AF">
        <w:t xml:space="preserve">&gt;&gt;&gt; </w:t>
      </w:r>
      <w:proofErr w:type="spellStart"/>
      <w:r w:rsidRPr="007E35AF">
        <w:t>ts</w:t>
      </w:r>
      <w:proofErr w:type="spellEnd"/>
      <w:r w:rsidRPr="007E35AF">
        <w:t xml:space="preserve"> = </w:t>
      </w:r>
      <w:proofErr w:type="spellStart"/>
      <w:r w:rsidRPr="007E35AF">
        <w:t>pd.read_csv</w:t>
      </w:r>
      <w:proofErr w:type="spellEnd"/>
      <w:r w:rsidRPr="007E35AF">
        <w:t>(</w:t>
      </w:r>
      <w:proofErr w:type="spellStart"/>
      <w:r w:rsidR="00EC6EE0" w:rsidRPr="00EC6EE0">
        <w:t>filepath_or_buffer</w:t>
      </w:r>
      <w:r w:rsidRPr="007E35AF">
        <w:t>filepath</w:t>
      </w:r>
      <w:proofErr w:type="spellEnd"/>
      <w:r w:rsidRPr="007E35AF">
        <w:t xml:space="preserve">, </w:t>
      </w:r>
      <w:proofErr w:type="spellStart"/>
      <w:r w:rsidR="00EC6EE0" w:rsidRPr="00EC6EE0">
        <w:t>sep</w:t>
      </w:r>
      <w:proofErr w:type="spellEnd"/>
      <w:r w:rsidR="00EC6EE0" w:rsidRPr="00EC6EE0">
        <w:t>=','</w:t>
      </w:r>
      <w:r w:rsidR="00EC6EE0">
        <w:t xml:space="preserve">, </w:t>
      </w:r>
      <w:r w:rsidRPr="007E35AF">
        <w:t xml:space="preserve">header=0, </w:t>
      </w:r>
      <w:proofErr w:type="spellStart"/>
      <w:r w:rsidRPr="007E35AF">
        <w:t>index_col</w:t>
      </w:r>
      <w:proofErr w:type="spellEnd"/>
      <w:r w:rsidRPr="007E35AF">
        <w:t>=0,</w:t>
      </w:r>
      <w:r>
        <w:t xml:space="preserve"> </w:t>
      </w:r>
      <w:proofErr w:type="spellStart"/>
      <w:r>
        <w:t>parse_dates</w:t>
      </w:r>
      <w:proofErr w:type="spellEnd"/>
      <w:r>
        <w:t xml:space="preserve">=[0], </w:t>
      </w:r>
      <w:proofErr w:type="spellStart"/>
      <w:r w:rsidRPr="007E35AF">
        <w:t>date_parser</w:t>
      </w:r>
      <w:proofErr w:type="spellEnd"/>
      <w:r w:rsidRPr="007E35AF">
        <w:t>=</w:t>
      </w:r>
      <w:proofErr w:type="spellStart"/>
      <w:r w:rsidRPr="007E35AF">
        <w:t>date_parser</w:t>
      </w:r>
      <w:proofErr w:type="spellEnd"/>
      <w:r w:rsidRPr="007E35AF">
        <w:t>)</w:t>
      </w:r>
    </w:p>
    <w:p w14:paraId="1C7455BC" w14:textId="3F53F730" w:rsidR="00152A7D" w:rsidRDefault="00152A7D" w:rsidP="00152A7D">
      <w:pPr>
        <w:pStyle w:val="P-Source"/>
      </w:pPr>
    </w:p>
    <w:p w14:paraId="133EBD70" w14:textId="5D9447F4" w:rsidR="00152A7D" w:rsidRPr="00152A7D" w:rsidRDefault="00152A7D" w:rsidP="00152A7D">
      <w:pPr>
        <w:pStyle w:val="P-Regular"/>
      </w:pPr>
      <w:r>
        <w:t>Let’s break it down:</w:t>
      </w:r>
    </w:p>
    <w:p w14:paraId="63055D6C" w14:textId="431C28FE" w:rsidR="00FE3FCE" w:rsidRDefault="00FE3FCE" w:rsidP="00FE3FCE">
      <w:pPr>
        <w:pStyle w:val="L-Numbers"/>
        <w:numPr>
          <w:ilvl w:val="0"/>
          <w:numId w:val="9"/>
        </w:numPr>
      </w:pPr>
      <w:r>
        <w:t xml:space="preserve">Since the date is coming as text in the format “Apr 26, 2019”, we will need to use the </w:t>
      </w:r>
      <w:proofErr w:type="spellStart"/>
      <w:r w:rsidRPr="00152A7D">
        <w:rPr>
          <w:rStyle w:val="P-Italics"/>
        </w:rPr>
        <w:t>date_parser</w:t>
      </w:r>
      <w:proofErr w:type="spellEnd"/>
      <w:r>
        <w:t xml:space="preserve"> argument in </w:t>
      </w:r>
      <w:proofErr w:type="spellStart"/>
      <w:r w:rsidRPr="00152A7D">
        <w:rPr>
          <w:rStyle w:val="P-Italics"/>
        </w:rPr>
        <w:t>pandas.read_csv</w:t>
      </w:r>
      <w:proofErr w:type="spellEnd"/>
      <w:r>
        <w:t xml:space="preserve"> to convert the sequence of string </w:t>
      </w:r>
      <w:r>
        <w:lastRenderedPageBreak/>
        <w:t xml:space="preserve">columns to an array of datetime instances. The </w:t>
      </w:r>
      <w:proofErr w:type="spellStart"/>
      <w:r w:rsidRPr="00152A7D">
        <w:rPr>
          <w:rStyle w:val="P-Italics"/>
        </w:rPr>
        <w:t>date_parser</w:t>
      </w:r>
      <w:proofErr w:type="spellEnd"/>
      <w:r>
        <w:t xml:space="preserve"> argument, which is </w:t>
      </w:r>
      <w:r w:rsidR="00674400">
        <w:t xml:space="preserve">an </w:t>
      </w:r>
      <w:r>
        <w:t>optional</w:t>
      </w:r>
      <w:r w:rsidR="00674400">
        <w:t xml:space="preserve"> argument</w:t>
      </w:r>
      <w:r>
        <w:t xml:space="preserve">, takes a function that will be applied </w:t>
      </w:r>
      <w:r w:rsidR="00674400">
        <w:t>on the specified date column.</w:t>
      </w:r>
    </w:p>
    <w:p w14:paraId="5CFA497B" w14:textId="12FC4E9A" w:rsidR="00FE3FCE" w:rsidRDefault="00FE3FCE" w:rsidP="00FE3FCE">
      <w:pPr>
        <w:pStyle w:val="L-Numbers"/>
        <w:numPr>
          <w:ilvl w:val="0"/>
          <w:numId w:val="9"/>
        </w:numPr>
      </w:pPr>
      <w:r>
        <w:t xml:space="preserve">Using </w:t>
      </w:r>
      <w:proofErr w:type="spellStart"/>
      <w:r w:rsidRPr="00674400">
        <w:rPr>
          <w:rStyle w:val="P-Italics"/>
        </w:rPr>
        <w:t>datetime.strptime</w:t>
      </w:r>
      <w:proofErr w:type="spellEnd"/>
      <w:r>
        <w:t xml:space="preserve"> </w:t>
      </w:r>
      <w:r w:rsidR="00674400">
        <w:t xml:space="preserve">to create a datetime object from a string. Here we create a lambda function that we can later pass to </w:t>
      </w:r>
      <w:proofErr w:type="spellStart"/>
      <w:r w:rsidR="00674400" w:rsidRPr="00674400">
        <w:rPr>
          <w:rStyle w:val="P-Italics"/>
        </w:rPr>
        <w:t>date_parser</w:t>
      </w:r>
      <w:proofErr w:type="spellEnd"/>
      <w:r w:rsidR="00674400">
        <w:t xml:space="preserve"> argument in the </w:t>
      </w:r>
      <w:proofErr w:type="spellStart"/>
      <w:r w:rsidR="00674400" w:rsidRPr="00674400">
        <w:rPr>
          <w:rStyle w:val="P-Italics"/>
        </w:rPr>
        <w:t>pandas.read_csv</w:t>
      </w:r>
      <w:proofErr w:type="spellEnd"/>
      <w:r w:rsidR="00674400">
        <w:t xml:space="preserve">. For convenience, we saved this function under a variable named </w:t>
      </w:r>
      <w:proofErr w:type="spellStart"/>
      <w:r w:rsidR="00674400">
        <w:t>date_parser</w:t>
      </w:r>
      <w:proofErr w:type="spellEnd"/>
      <w:r w:rsidR="00674400">
        <w:t xml:space="preserve"> </w:t>
      </w:r>
      <w:r w:rsidRPr="00674400">
        <w:rPr>
          <w:rStyle w:val="P-Code"/>
        </w:rPr>
        <w:t xml:space="preserve">lambda x: </w:t>
      </w:r>
      <w:proofErr w:type="spellStart"/>
      <w:r w:rsidRPr="00674400">
        <w:rPr>
          <w:rStyle w:val="P-Code"/>
        </w:rPr>
        <w:t>datetime.strptime</w:t>
      </w:r>
      <w:proofErr w:type="spellEnd"/>
      <w:r w:rsidRPr="00674400">
        <w:rPr>
          <w:rStyle w:val="P-Code"/>
        </w:rPr>
        <w:t>(x, "%b %d, %Y")</w:t>
      </w:r>
      <w:r w:rsidR="00674400">
        <w:t xml:space="preserve">. For </w:t>
      </w:r>
      <w:proofErr w:type="spellStart"/>
      <w:r w:rsidR="00674400" w:rsidRPr="00674400">
        <w:rPr>
          <w:rStyle w:val="P-Italics"/>
        </w:rPr>
        <w:t>strptime</w:t>
      </w:r>
      <w:proofErr w:type="spellEnd"/>
      <w:r w:rsidR="00674400">
        <w:t xml:space="preserve"> we provide two arguments, the string date that we want to transform, and the format code. </w:t>
      </w:r>
    </w:p>
    <w:p w14:paraId="122EBE9C" w14:textId="181704F1" w:rsidR="00674400" w:rsidRDefault="00674400" w:rsidP="00674400">
      <w:pPr>
        <w:pStyle w:val="L-Numbers"/>
        <w:numPr>
          <w:ilvl w:val="1"/>
          <w:numId w:val="9"/>
        </w:numPr>
      </w:pPr>
      <w:r w:rsidRPr="00152A7D">
        <w:rPr>
          <w:rStyle w:val="P-Bold"/>
        </w:rPr>
        <w:t>%b</w:t>
      </w:r>
      <w:r>
        <w:t xml:space="preserve"> for the abbreviated month name </w:t>
      </w:r>
      <w:proofErr w:type="gramStart"/>
      <w:r>
        <w:t>e.g.</w:t>
      </w:r>
      <w:proofErr w:type="gramEnd"/>
      <w:r>
        <w:t xml:space="preserve"> Apr, May, Jun</w:t>
      </w:r>
    </w:p>
    <w:p w14:paraId="6D89C1D7" w14:textId="07D18E5F" w:rsidR="00674400" w:rsidRDefault="00674400" w:rsidP="00674400">
      <w:pPr>
        <w:pStyle w:val="L-Numbers"/>
        <w:numPr>
          <w:ilvl w:val="1"/>
          <w:numId w:val="9"/>
        </w:numPr>
      </w:pPr>
      <w:r w:rsidRPr="00152A7D">
        <w:rPr>
          <w:rStyle w:val="P-Bold"/>
        </w:rPr>
        <w:t>%d</w:t>
      </w:r>
      <w:r>
        <w:t xml:space="preserve"> for the day of the month e.g. 01, 02,</w:t>
      </w:r>
      <w:proofErr w:type="gramStart"/>
      <w:r>
        <w:t xml:space="preserve"> ..</w:t>
      </w:r>
      <w:proofErr w:type="gramEnd"/>
      <w:r>
        <w:t>26, 28</w:t>
      </w:r>
    </w:p>
    <w:p w14:paraId="1FC2E63F" w14:textId="74602C07" w:rsidR="00674400" w:rsidRDefault="00674400" w:rsidP="00674400">
      <w:pPr>
        <w:pStyle w:val="L-Numbers"/>
        <w:numPr>
          <w:ilvl w:val="1"/>
          <w:numId w:val="9"/>
        </w:numPr>
      </w:pPr>
      <w:r w:rsidRPr="00152A7D">
        <w:rPr>
          <w:rStyle w:val="P-Bold"/>
        </w:rPr>
        <w:t>%Y</w:t>
      </w:r>
      <w:r>
        <w:t xml:space="preserve"> for 4-digit year e.g. 2019, 2020, 2021</w:t>
      </w:r>
      <w:proofErr w:type="gramStart"/>
      <w:r>
        <w:t xml:space="preserve"> ..</w:t>
      </w:r>
      <w:proofErr w:type="spellStart"/>
      <w:proofErr w:type="gramEnd"/>
      <w:r>
        <w:t>etc</w:t>
      </w:r>
      <w:proofErr w:type="spellEnd"/>
    </w:p>
    <w:p w14:paraId="288610B0" w14:textId="69600614" w:rsidR="00674400" w:rsidRDefault="00674400" w:rsidP="00674400">
      <w:pPr>
        <w:pStyle w:val="L-Numbers"/>
        <w:numPr>
          <w:ilvl w:val="0"/>
          <w:numId w:val="9"/>
        </w:numPr>
      </w:pPr>
      <w:r>
        <w:t xml:space="preserve">We used the </w:t>
      </w:r>
      <w:proofErr w:type="spellStart"/>
      <w:r w:rsidRPr="00AE6793">
        <w:rPr>
          <w:rStyle w:val="P-Italics"/>
        </w:rPr>
        <w:t>parse_dates</w:t>
      </w:r>
      <w:proofErr w:type="spellEnd"/>
      <w:r>
        <w:t xml:space="preserve"> argument and provided a list of columns that we want to parse. In our case, it is just the first column [0].</w:t>
      </w:r>
      <w:r w:rsidR="00601CF3">
        <w:t xml:space="preserve"> This is used by </w:t>
      </w:r>
      <w:proofErr w:type="spellStart"/>
      <w:r w:rsidR="00601CF3" w:rsidRPr="00AE6793">
        <w:rPr>
          <w:rStyle w:val="P-Italics"/>
        </w:rPr>
        <w:t>date_parser</w:t>
      </w:r>
      <w:proofErr w:type="spellEnd"/>
      <w:r w:rsidR="00601CF3">
        <w:t xml:space="preserve"> as a reference to identify which columns we are applying the </w:t>
      </w:r>
      <w:proofErr w:type="spellStart"/>
      <w:r w:rsidR="00601CF3" w:rsidRPr="00AE6793">
        <w:rPr>
          <w:rStyle w:val="P-Italics"/>
        </w:rPr>
        <w:t>date_parser</w:t>
      </w:r>
      <w:proofErr w:type="spellEnd"/>
      <w:r w:rsidR="00601CF3">
        <w:t xml:space="preserve"> on.</w:t>
      </w:r>
      <w:r>
        <w:t xml:space="preserve"> </w:t>
      </w:r>
    </w:p>
    <w:p w14:paraId="23D61378" w14:textId="50146CE4" w:rsidR="00601CF3" w:rsidRDefault="00601CF3" w:rsidP="00674400">
      <w:pPr>
        <w:pStyle w:val="L-Numbers"/>
        <w:numPr>
          <w:ilvl w:val="0"/>
          <w:numId w:val="9"/>
        </w:numPr>
      </w:pPr>
      <w:r>
        <w:t xml:space="preserve">Lastly, the </w:t>
      </w:r>
      <w:proofErr w:type="spellStart"/>
      <w:r w:rsidRPr="00AE6793">
        <w:rPr>
          <w:rStyle w:val="P-Italics"/>
        </w:rPr>
        <w:t>index_col</w:t>
      </w:r>
      <w:proofErr w:type="spellEnd"/>
      <w:r>
        <w:t xml:space="preserve"> argument let’s panda know which column we want to move as an index. In this case, after the ‘Date’ column is parsed to datetime, it becomes an index for our </w:t>
      </w:r>
      <w:proofErr w:type="spellStart"/>
      <w:r>
        <w:t>dataframe</w:t>
      </w:r>
      <w:proofErr w:type="spellEnd"/>
      <w:r>
        <w:t xml:space="preserve"> and removed from the columns list. </w:t>
      </w:r>
    </w:p>
    <w:p w14:paraId="02A52273" w14:textId="1427479C" w:rsidR="00D54806" w:rsidRDefault="00D54806" w:rsidP="00D54806">
      <w:pPr>
        <w:pStyle w:val="L-Numbers"/>
        <w:numPr>
          <w:ilvl w:val="0"/>
          <w:numId w:val="0"/>
        </w:numPr>
        <w:ind w:left="717" w:hanging="360"/>
      </w:pPr>
    </w:p>
    <w:p w14:paraId="41F2D722" w14:textId="59AB45EF" w:rsidR="00D54806" w:rsidRDefault="00D54806" w:rsidP="00D54806">
      <w:pPr>
        <w:pStyle w:val="H3-Subheading"/>
      </w:pPr>
      <w:r>
        <w:t>See also</w:t>
      </w:r>
    </w:p>
    <w:p w14:paraId="1AA6CA6E" w14:textId="75AED100" w:rsidR="00D54806" w:rsidRDefault="00D54806" w:rsidP="00D54806">
      <w:r>
        <w:t>According to pandas</w:t>
      </w:r>
      <w:r w:rsidR="00E27C72">
        <w:t>’</w:t>
      </w:r>
      <w:r>
        <w:t xml:space="preserve"> documentation, </w:t>
      </w:r>
      <w:proofErr w:type="spellStart"/>
      <w:r w:rsidRPr="00E27C72">
        <w:rPr>
          <w:rStyle w:val="P-Italics"/>
        </w:rPr>
        <w:t>infer_datetime_format</w:t>
      </w:r>
      <w:proofErr w:type="spellEnd"/>
      <w:r>
        <w:t xml:space="preserve"> can speed the parsing by 5-10x. Here is how we can add this to our original script</w:t>
      </w:r>
    </w:p>
    <w:p w14:paraId="41C00BB1" w14:textId="49BC3382" w:rsidR="001E1DC3" w:rsidRDefault="00D54806" w:rsidP="001E1DC3">
      <w:pPr>
        <w:pStyle w:val="P-Source"/>
      </w:pPr>
      <w:r>
        <w:t>&gt;</w:t>
      </w:r>
      <w:r w:rsidR="001E1DC3">
        <w:t xml:space="preserve">&gt;&gt; </w:t>
      </w:r>
      <w:proofErr w:type="spellStart"/>
      <w:r w:rsidR="001E1DC3">
        <w:t>ts</w:t>
      </w:r>
      <w:proofErr w:type="spellEnd"/>
      <w:r w:rsidR="001E1DC3">
        <w:t xml:space="preserve"> = </w:t>
      </w:r>
      <w:proofErr w:type="spellStart"/>
      <w:r w:rsidR="001E1DC3">
        <w:t>pd.read_csv</w:t>
      </w:r>
      <w:proofErr w:type="spellEnd"/>
      <w:r w:rsidR="001E1DC3">
        <w:t>(</w:t>
      </w:r>
      <w:proofErr w:type="spellStart"/>
      <w:r w:rsidR="001E1DC3">
        <w:t>filepath_or_buffer</w:t>
      </w:r>
      <w:proofErr w:type="spellEnd"/>
      <w:r w:rsidR="001E1DC3">
        <w:t>=</w:t>
      </w:r>
      <w:proofErr w:type="spellStart"/>
      <w:r w:rsidR="001E1DC3">
        <w:t>filepath</w:t>
      </w:r>
      <w:proofErr w:type="spellEnd"/>
      <w:r w:rsidR="001E1DC3">
        <w:t>,</w:t>
      </w:r>
    </w:p>
    <w:p w14:paraId="7F8D63EF" w14:textId="77777777" w:rsidR="001E1DC3" w:rsidRDefault="001E1DC3" w:rsidP="001E1DC3">
      <w:pPr>
        <w:pStyle w:val="P-Source"/>
      </w:pPr>
      <w:r>
        <w:t xml:space="preserve">                </w:t>
      </w:r>
      <w:proofErr w:type="spellStart"/>
      <w:r>
        <w:t>sep</w:t>
      </w:r>
      <w:proofErr w:type="spellEnd"/>
      <w:r>
        <w:t>=',',</w:t>
      </w:r>
    </w:p>
    <w:p w14:paraId="6E3FB178" w14:textId="77777777" w:rsidR="001E1DC3" w:rsidRDefault="001E1DC3" w:rsidP="001E1DC3">
      <w:pPr>
        <w:pStyle w:val="P-Source"/>
      </w:pPr>
      <w:r>
        <w:t xml:space="preserve">                header=0,</w:t>
      </w:r>
    </w:p>
    <w:p w14:paraId="1C884D4B" w14:textId="77777777" w:rsidR="001E1DC3" w:rsidRDefault="001E1DC3" w:rsidP="001E1DC3">
      <w:pPr>
        <w:pStyle w:val="P-Source"/>
      </w:pPr>
      <w:r>
        <w:t xml:space="preserve">                </w:t>
      </w:r>
      <w:proofErr w:type="spellStart"/>
      <w:r>
        <w:t>parse_dates</w:t>
      </w:r>
      <w:proofErr w:type="spellEnd"/>
      <w:r>
        <w:t>=[0],</w:t>
      </w:r>
    </w:p>
    <w:p w14:paraId="340A0419" w14:textId="77777777" w:rsidR="001E1DC3" w:rsidRDefault="001E1DC3" w:rsidP="001E1DC3">
      <w:pPr>
        <w:pStyle w:val="P-Source"/>
      </w:pPr>
      <w:r>
        <w:t xml:space="preserve">                </w:t>
      </w:r>
      <w:proofErr w:type="spellStart"/>
      <w:r>
        <w:t>index_col</w:t>
      </w:r>
      <w:proofErr w:type="spellEnd"/>
      <w:r>
        <w:t>=0,</w:t>
      </w:r>
    </w:p>
    <w:p w14:paraId="00CEA179" w14:textId="02654ACD" w:rsidR="001E1DC3" w:rsidRDefault="001E1DC3" w:rsidP="001E1DC3">
      <w:pPr>
        <w:pStyle w:val="P-Source"/>
      </w:pPr>
      <w:r>
        <w:t xml:space="preserve">                </w:t>
      </w:r>
      <w:proofErr w:type="spellStart"/>
      <w:r>
        <w:t>infer_datetime_format</w:t>
      </w:r>
      <w:proofErr w:type="spellEnd"/>
      <w:r>
        <w:t>=</w:t>
      </w:r>
      <w:r w:rsidR="00E27C72">
        <w:t>True</w:t>
      </w:r>
      <w:r>
        <w:t>)</w:t>
      </w:r>
    </w:p>
    <w:p w14:paraId="088D694A" w14:textId="27D06565" w:rsidR="00E71248" w:rsidRDefault="00E71248" w:rsidP="001E1DC3">
      <w:pPr>
        <w:pStyle w:val="P-Regular"/>
      </w:pPr>
      <w:r>
        <w:t>Note, that given our dataset being small, the improvement in speed may be insignificant.</w:t>
      </w:r>
    </w:p>
    <w:p w14:paraId="4F04FDFA" w14:textId="2D85D323" w:rsidR="009048A1" w:rsidRDefault="009048A1" w:rsidP="00546A70">
      <w:pPr>
        <w:pStyle w:val="L-Bullets"/>
        <w:rPr>
          <w:rStyle w:val="P-URL"/>
        </w:rPr>
      </w:pPr>
      <w:r>
        <w:lastRenderedPageBreak/>
        <w:t xml:space="preserve">For more </w:t>
      </w:r>
      <w:proofErr w:type="gramStart"/>
      <w:r>
        <w:t>information</w:t>
      </w:r>
      <w:proofErr w:type="gramEnd"/>
      <w:r>
        <w:t xml:space="preserve"> please refer to </w:t>
      </w:r>
      <w:proofErr w:type="spellStart"/>
      <w:r>
        <w:t>pandas.read_csv</w:t>
      </w:r>
      <w:proofErr w:type="spellEnd"/>
      <w:r>
        <w:t xml:space="preserve"> documentation </w:t>
      </w:r>
      <w:hyperlink r:id="rId12" w:history="1">
        <w:r w:rsidR="00546A70" w:rsidRPr="005C70EB">
          <w:rPr>
            <w:rStyle w:val="Hyperlink"/>
            <w:rFonts w:ascii="Arial" w:hAnsi="Arial"/>
            <w:shd w:val="clear" w:color="auto" w:fill="00FA00"/>
          </w:rPr>
          <w:t>https://pandas.pydata.org/docs/reference/api/pandas.read_csv.html</w:t>
        </w:r>
      </w:hyperlink>
    </w:p>
    <w:p w14:paraId="0201AE66" w14:textId="4F81F086" w:rsidR="00546A70" w:rsidRDefault="00D7706C" w:rsidP="00546A70">
      <w:pPr>
        <w:pStyle w:val="L-Bullets"/>
        <w:rPr>
          <w:rStyle w:val="P-URL"/>
        </w:rPr>
      </w:pPr>
      <w:r>
        <w:t xml:space="preserve">For more information on </w:t>
      </w:r>
      <w:r w:rsidR="00546A70">
        <w:t xml:space="preserve">Python’s </w:t>
      </w:r>
      <w:proofErr w:type="spellStart"/>
      <w:r w:rsidR="00546A70">
        <w:t>str</w:t>
      </w:r>
      <w:r>
        <w:t>ptime</w:t>
      </w:r>
      <w:proofErr w:type="spellEnd"/>
      <w:r>
        <w:t xml:space="preserve"> and </w:t>
      </w:r>
      <w:proofErr w:type="spellStart"/>
      <w:r>
        <w:t>strftime</w:t>
      </w:r>
      <w:proofErr w:type="spellEnd"/>
      <w:r>
        <w:t xml:space="preserve"> format codes visit </w:t>
      </w:r>
      <w:r w:rsidRPr="00D7706C">
        <w:rPr>
          <w:rStyle w:val="P-URL"/>
        </w:rPr>
        <w:t>https://strftime.org</w:t>
      </w:r>
    </w:p>
    <w:p w14:paraId="2C8A6F7B" w14:textId="08FB7B8C" w:rsidR="00546A70" w:rsidRDefault="00546A70" w:rsidP="00E71248">
      <w:pPr>
        <w:pStyle w:val="P-Regular"/>
        <w:rPr>
          <w:rStyle w:val="P-URL"/>
        </w:rPr>
      </w:pPr>
    </w:p>
    <w:p w14:paraId="0FD25322" w14:textId="78F9B182" w:rsidR="00D4613C" w:rsidRDefault="00D4613C">
      <w:r>
        <w:br w:type="page"/>
      </w:r>
    </w:p>
    <w:p w14:paraId="26156ACC" w14:textId="182ECDF5" w:rsidR="00546A70" w:rsidRDefault="00D4613C" w:rsidP="00EC6EE0">
      <w:pPr>
        <w:pStyle w:val="H2-Heading"/>
      </w:pPr>
      <w:r>
        <w:lastRenderedPageBreak/>
        <w:t>Reading data from an Excel file</w:t>
      </w:r>
    </w:p>
    <w:p w14:paraId="5F215BD6" w14:textId="06CF807E" w:rsidR="00AC1708" w:rsidRDefault="00E83847" w:rsidP="00AC1708">
      <w:r>
        <w:t>I</w:t>
      </w:r>
      <w:r w:rsidR="00AC1708">
        <w:t xml:space="preserve">n business </w:t>
      </w:r>
      <w:r>
        <w:t xml:space="preserve">setting you will encounter Excel files that contain time </w:t>
      </w:r>
      <w:r w:rsidR="00AC1708">
        <w:t>series data</w:t>
      </w:r>
      <w:r>
        <w:t>. Quite often, these files will contain multiple sheets. Sometimes the data is partitioned in a way that each sheet will contain specific data that belongs to a particular</w:t>
      </w:r>
      <w:r w:rsidR="00AC1708">
        <w:t xml:space="preserve"> month, quarter, or </w:t>
      </w:r>
      <w:r>
        <w:t xml:space="preserve">a </w:t>
      </w:r>
      <w:r w:rsidR="00AC1708">
        <w:t xml:space="preserve">year. In This recipe we will be using </w:t>
      </w:r>
      <w:proofErr w:type="spellStart"/>
      <w:r w:rsidR="00AC1708" w:rsidRPr="001B363B">
        <w:rPr>
          <w:rStyle w:val="P-Code"/>
        </w:rPr>
        <w:t>pandas.read_excel</w:t>
      </w:r>
      <w:proofErr w:type="spellEnd"/>
      <w:r w:rsidR="00AC1708" w:rsidRPr="001B363B">
        <w:rPr>
          <w:rStyle w:val="P-Code"/>
        </w:rPr>
        <w:t>()</w:t>
      </w:r>
      <w:r w:rsidR="00AC1708">
        <w:t xml:space="preserve"> function to read in daily sales data. The data contains 2017 and 2018 data</w:t>
      </w:r>
      <w:r w:rsidR="00EC6E4F">
        <w:t>,</w:t>
      </w:r>
      <w:r w:rsidR="00AC1708">
        <w:t xml:space="preserve"> and thus broken into two worksheets for </w:t>
      </w:r>
      <w:r w:rsidR="00EC6E4F">
        <w:t xml:space="preserve">one for </w:t>
      </w:r>
      <w:r w:rsidR="00AC1708">
        <w:t>each year.</w:t>
      </w:r>
    </w:p>
    <w:p w14:paraId="5D25E73F" w14:textId="0C8EF43E" w:rsidR="00AC1708" w:rsidRDefault="00AC1708" w:rsidP="00AC1708">
      <w:pPr>
        <w:pStyle w:val="H3-Subheading"/>
      </w:pPr>
      <w:r>
        <w:t>G</w:t>
      </w:r>
      <w:r w:rsidR="00393C6A">
        <w:t>etting Ready</w:t>
      </w:r>
    </w:p>
    <w:p w14:paraId="35705525" w14:textId="77777777" w:rsidR="002A20A5" w:rsidRDefault="00393C6A" w:rsidP="00393C6A">
      <w:r>
        <w:t xml:space="preserve">In order to use </w:t>
      </w:r>
      <w:proofErr w:type="spellStart"/>
      <w:r w:rsidRPr="001B363B">
        <w:rPr>
          <w:rStyle w:val="P-Code"/>
        </w:rPr>
        <w:t>pandas.read_excel</w:t>
      </w:r>
      <w:proofErr w:type="spellEnd"/>
      <w:r w:rsidRPr="001B363B">
        <w:rPr>
          <w:rStyle w:val="P-Code"/>
        </w:rPr>
        <w:t>()</w:t>
      </w:r>
      <w:r>
        <w:t xml:space="preserve"> we will need to have </w:t>
      </w:r>
      <w:r w:rsidR="002A20A5">
        <w:t xml:space="preserve">a particular </w:t>
      </w:r>
      <w:r>
        <w:t xml:space="preserve">library installed that specifies how to read/write excel files. In </w:t>
      </w:r>
      <w:proofErr w:type="spellStart"/>
      <w:r w:rsidRPr="001B363B">
        <w:rPr>
          <w:rStyle w:val="P-Code"/>
        </w:rPr>
        <w:t>pandas.read_excel</w:t>
      </w:r>
      <w:proofErr w:type="spellEnd"/>
      <w:r w:rsidRPr="001B363B">
        <w:rPr>
          <w:rStyle w:val="P-Code"/>
        </w:rPr>
        <w:t>()</w:t>
      </w:r>
      <w:r>
        <w:t xml:space="preserve"> this is referenced under the argument </w:t>
      </w:r>
      <w:r w:rsidRPr="002A20A5">
        <w:rPr>
          <w:rStyle w:val="P-Bold"/>
        </w:rPr>
        <w:t>engine</w:t>
      </w:r>
      <w:r>
        <w:t xml:space="preserve"> in which we can specify which engine to use. </w:t>
      </w:r>
      <w:r w:rsidR="002A20A5">
        <w:t>Hence, the type of library to install will depend on which engine we plan on using.</w:t>
      </w:r>
    </w:p>
    <w:p w14:paraId="3150DCE7" w14:textId="57B0D1E0" w:rsidR="00393C6A" w:rsidRDefault="00393C6A" w:rsidP="00393C6A">
      <w:r>
        <w:t xml:space="preserve">The supported engines include: </w:t>
      </w:r>
      <w:proofErr w:type="spellStart"/>
      <w:r w:rsidRPr="00393C6A">
        <w:rPr>
          <w:rStyle w:val="P-Italics"/>
        </w:rPr>
        <w:t>xlrd</w:t>
      </w:r>
      <w:proofErr w:type="spellEnd"/>
      <w:r>
        <w:t xml:space="preserve">, </w:t>
      </w:r>
      <w:proofErr w:type="spellStart"/>
      <w:r w:rsidRPr="00393C6A">
        <w:rPr>
          <w:rStyle w:val="P-Italics"/>
        </w:rPr>
        <w:t>openpyxl</w:t>
      </w:r>
      <w:proofErr w:type="spellEnd"/>
      <w:r>
        <w:t xml:space="preserve">, </w:t>
      </w:r>
      <w:proofErr w:type="spellStart"/>
      <w:r w:rsidRPr="00393C6A">
        <w:rPr>
          <w:rStyle w:val="P-Italics"/>
        </w:rPr>
        <w:t>odf</w:t>
      </w:r>
      <w:proofErr w:type="spellEnd"/>
      <w:r>
        <w:t xml:space="preserve">, and </w:t>
      </w:r>
      <w:proofErr w:type="spellStart"/>
      <w:r w:rsidRPr="00393C6A">
        <w:rPr>
          <w:rStyle w:val="P-Italics"/>
        </w:rPr>
        <w:t>pyxlsb</w:t>
      </w:r>
      <w:proofErr w:type="spellEnd"/>
      <w:r>
        <w:t xml:space="preserve">. The most common ones when working with Microsoft Excel are usually </w:t>
      </w:r>
      <w:proofErr w:type="spellStart"/>
      <w:r w:rsidRPr="00393C6A">
        <w:rPr>
          <w:rStyle w:val="P-Italics"/>
        </w:rPr>
        <w:t>xlrd</w:t>
      </w:r>
      <w:proofErr w:type="spellEnd"/>
      <w:r>
        <w:t xml:space="preserve"> and </w:t>
      </w:r>
      <w:proofErr w:type="spellStart"/>
      <w:r w:rsidRPr="00393C6A">
        <w:rPr>
          <w:rStyle w:val="P-Italics"/>
        </w:rPr>
        <w:t>openpyxl</w:t>
      </w:r>
      <w:proofErr w:type="spellEnd"/>
      <w:r>
        <w:t xml:space="preserve">. </w:t>
      </w:r>
    </w:p>
    <w:p w14:paraId="7D3B49EC" w14:textId="2E95DC52" w:rsidR="00393C6A" w:rsidRDefault="00393C6A" w:rsidP="00393C6A">
      <w:r>
        <w:t xml:space="preserve">In pandas, as of version 1.2.0, they made changes were </w:t>
      </w:r>
      <w:proofErr w:type="spellStart"/>
      <w:r w:rsidRPr="00393C6A">
        <w:rPr>
          <w:rStyle w:val="P-Italics"/>
        </w:rPr>
        <w:t>xlrd</w:t>
      </w:r>
      <w:proofErr w:type="spellEnd"/>
      <w:r>
        <w:t xml:space="preserve"> now only supports </w:t>
      </w:r>
      <w:r w:rsidRPr="00393C6A">
        <w:rPr>
          <w:rStyle w:val="P-Italics"/>
        </w:rPr>
        <w:t>.</w:t>
      </w:r>
      <w:proofErr w:type="spellStart"/>
      <w:r w:rsidRPr="00393C6A">
        <w:rPr>
          <w:rStyle w:val="P-Italics"/>
        </w:rPr>
        <w:t>xls</w:t>
      </w:r>
      <w:proofErr w:type="spellEnd"/>
      <w:r>
        <w:t xml:space="preserve"> files. So, if you are working with an older excel format e.g. </w:t>
      </w:r>
      <w:r w:rsidRPr="00393C6A">
        <w:rPr>
          <w:rStyle w:val="P-Italics"/>
        </w:rPr>
        <w:t>.</w:t>
      </w:r>
      <w:proofErr w:type="spellStart"/>
      <w:r w:rsidRPr="00393C6A">
        <w:rPr>
          <w:rStyle w:val="P-Italics"/>
        </w:rPr>
        <w:t>xls</w:t>
      </w:r>
      <w:proofErr w:type="spellEnd"/>
      <w:r>
        <w:t xml:space="preserve"> then </w:t>
      </w:r>
      <w:proofErr w:type="spellStart"/>
      <w:r w:rsidRPr="00393C6A">
        <w:rPr>
          <w:rStyle w:val="P-Italics"/>
        </w:rPr>
        <w:t>xlrd</w:t>
      </w:r>
      <w:proofErr w:type="spellEnd"/>
      <w:r>
        <w:t xml:space="preserve"> will </w:t>
      </w:r>
      <w:r w:rsidR="00652F27">
        <w:t>do</w:t>
      </w:r>
      <w:r>
        <w:t xml:space="preserve"> just fine. For newer Excel format</w:t>
      </w:r>
      <w:r w:rsidR="00F63591">
        <w:t>s</w:t>
      </w:r>
      <w:r>
        <w:t xml:space="preserve"> such as </w:t>
      </w:r>
      <w:r w:rsidRPr="00393C6A">
        <w:rPr>
          <w:rStyle w:val="P-Italics"/>
        </w:rPr>
        <w:t>.xlsx</w:t>
      </w:r>
      <w:r>
        <w:t xml:space="preserve"> for instance, we will need a different engine, and in</w:t>
      </w:r>
      <w:r w:rsidR="009752CA">
        <w:t xml:space="preserve"> </w:t>
      </w:r>
      <w:r>
        <w:t xml:space="preserve">this case </w:t>
      </w:r>
      <w:proofErr w:type="spellStart"/>
      <w:r w:rsidRPr="00393C6A">
        <w:rPr>
          <w:rStyle w:val="P-Italics"/>
        </w:rPr>
        <w:t>openpyxl</w:t>
      </w:r>
      <w:proofErr w:type="spellEnd"/>
      <w:r>
        <w:t xml:space="preserve"> would be the recommendation to go with. </w:t>
      </w:r>
    </w:p>
    <w:p w14:paraId="377EEE2B" w14:textId="02B491E7" w:rsidR="009752CA" w:rsidRDefault="009752CA" w:rsidP="00393C6A">
      <w:pPr>
        <w:rPr>
          <w:rStyle w:val="P-Italics"/>
        </w:rPr>
      </w:pPr>
      <w:r>
        <w:t xml:space="preserve">To install </w:t>
      </w:r>
      <w:proofErr w:type="spellStart"/>
      <w:r w:rsidRPr="009752CA">
        <w:rPr>
          <w:rStyle w:val="P-Italics"/>
        </w:rPr>
        <w:t>openpyxl</w:t>
      </w:r>
      <w:proofErr w:type="spellEnd"/>
    </w:p>
    <w:p w14:paraId="75521174" w14:textId="5B752BA9" w:rsidR="009752CA" w:rsidRDefault="009752CA" w:rsidP="009752CA">
      <w:pPr>
        <w:pStyle w:val="P-Source"/>
      </w:pPr>
      <w:r>
        <w:t xml:space="preserve">&gt;&gt;&gt; </w:t>
      </w:r>
      <w:proofErr w:type="spellStart"/>
      <w:r>
        <w:t>conda</w:t>
      </w:r>
      <w:proofErr w:type="spellEnd"/>
      <w:r>
        <w:t xml:space="preserve"> install </w:t>
      </w:r>
      <w:proofErr w:type="spellStart"/>
      <w:r>
        <w:t>openpyxl</w:t>
      </w:r>
      <w:proofErr w:type="spellEnd"/>
    </w:p>
    <w:p w14:paraId="644E08CF" w14:textId="291D0045" w:rsidR="009752CA" w:rsidRDefault="009752CA" w:rsidP="009752CA">
      <w:pPr>
        <w:pStyle w:val="P-Regular"/>
      </w:pPr>
      <w:r>
        <w:t>Or</w:t>
      </w:r>
    </w:p>
    <w:p w14:paraId="42F06C4B" w14:textId="15577B13" w:rsidR="009752CA" w:rsidRDefault="009752CA" w:rsidP="009752CA">
      <w:pPr>
        <w:pStyle w:val="P-Source"/>
      </w:pPr>
      <w:r>
        <w:t xml:space="preserve">&gt;&gt;&gt; pip install </w:t>
      </w:r>
      <w:proofErr w:type="spellStart"/>
      <w:r>
        <w:t>openpyxl</w:t>
      </w:r>
      <w:proofErr w:type="spellEnd"/>
    </w:p>
    <w:p w14:paraId="5819377B" w14:textId="5A7250A2" w:rsidR="009A20CD" w:rsidRDefault="009A20CD" w:rsidP="009A20CD">
      <w:pPr>
        <w:pStyle w:val="P-Regular"/>
      </w:pPr>
    </w:p>
    <w:p w14:paraId="6E8C46B8" w14:textId="678362C1" w:rsidR="009A20CD" w:rsidRDefault="007B6BB5" w:rsidP="007B6BB5">
      <w:pPr>
        <w:pStyle w:val="H3-Subheading"/>
      </w:pPr>
      <w:r>
        <w:t>How to do it…</w:t>
      </w:r>
    </w:p>
    <w:p w14:paraId="4F880D55" w14:textId="77777777" w:rsidR="00624485" w:rsidRDefault="00624485" w:rsidP="00624485">
      <w:pPr>
        <w:pStyle w:val="L-Numbers"/>
        <w:numPr>
          <w:ilvl w:val="0"/>
          <w:numId w:val="11"/>
        </w:numPr>
      </w:pPr>
      <w:r>
        <w:t>Check our current working directory</w:t>
      </w:r>
    </w:p>
    <w:p w14:paraId="3174673F" w14:textId="77777777" w:rsidR="00624485" w:rsidRDefault="00624485" w:rsidP="00624485">
      <w:pPr>
        <w:pStyle w:val="P-Source"/>
      </w:pPr>
      <w:r>
        <w:t xml:space="preserve">&gt;&gt;&gt; from </w:t>
      </w:r>
      <w:proofErr w:type="spellStart"/>
      <w:r>
        <w:t>pathlib</w:t>
      </w:r>
      <w:proofErr w:type="spellEnd"/>
      <w:r>
        <w:t xml:space="preserve"> import Path</w:t>
      </w:r>
    </w:p>
    <w:p w14:paraId="59A9AEE8" w14:textId="77777777" w:rsidR="00624485" w:rsidRDefault="00624485" w:rsidP="00624485">
      <w:pPr>
        <w:pStyle w:val="P-Source"/>
      </w:pPr>
      <w:r>
        <w:t xml:space="preserve">&gt;&gt;&gt; </w:t>
      </w:r>
      <w:proofErr w:type="spellStart"/>
      <w:r>
        <w:t>Path.cwd</w:t>
      </w:r>
      <w:proofErr w:type="spellEnd"/>
      <w:r>
        <w:t>()</w:t>
      </w:r>
    </w:p>
    <w:p w14:paraId="5DA7DE02" w14:textId="77777777" w:rsidR="00624485" w:rsidRDefault="00624485" w:rsidP="00624485">
      <w:pPr>
        <w:pStyle w:val="L-Numbers"/>
      </w:pPr>
      <w:r>
        <w:t xml:space="preserve">Create our </w:t>
      </w:r>
      <w:r w:rsidRPr="008C31EC">
        <w:rPr>
          <w:rStyle w:val="P-Code"/>
        </w:rPr>
        <w:t>Path</w:t>
      </w:r>
      <w:r>
        <w:t xml:space="preserve"> object</w:t>
      </w:r>
    </w:p>
    <w:p w14:paraId="0BFCE9DE" w14:textId="4C43C0F5" w:rsidR="00624485" w:rsidRDefault="00624485" w:rsidP="00624485">
      <w:pPr>
        <w:pStyle w:val="P-Source"/>
      </w:pPr>
      <w:r>
        <w:t xml:space="preserve">&gt;&gt;&gt; </w:t>
      </w:r>
      <w:proofErr w:type="spellStart"/>
      <w:r>
        <w:t>filepath</w:t>
      </w:r>
      <w:proofErr w:type="spellEnd"/>
      <w:r>
        <w:t xml:space="preserve"> = </w:t>
      </w:r>
      <w:r w:rsidRPr="00FA338F">
        <w:t>Path('datasets/</w:t>
      </w:r>
      <w:r w:rsidRPr="00624485">
        <w:t>sales_trx_data.xlsx</w:t>
      </w:r>
      <w:r w:rsidRPr="00FA338F">
        <w:t>)</w:t>
      </w:r>
    </w:p>
    <w:p w14:paraId="00A495C9" w14:textId="77777777" w:rsidR="00624485" w:rsidRDefault="00624485" w:rsidP="00624485">
      <w:pPr>
        <w:pStyle w:val="P-Source"/>
      </w:pPr>
    </w:p>
    <w:p w14:paraId="4512F2F9" w14:textId="603F5318" w:rsidR="00624485" w:rsidRPr="004E1FF0" w:rsidRDefault="00624485" w:rsidP="00624485">
      <w:pPr>
        <w:pStyle w:val="L-Numbers"/>
      </w:pPr>
      <w:r>
        <w:lastRenderedPageBreak/>
        <w:t xml:space="preserve">Read </w:t>
      </w:r>
      <w:proofErr w:type="gramStart"/>
      <w:r>
        <w:t>our</w:t>
      </w:r>
      <w:proofErr w:type="gramEnd"/>
      <w:r>
        <w:t xml:space="preserve"> </w:t>
      </w:r>
      <w:r w:rsidR="004E1FF0" w:rsidRPr="001B363B">
        <w:rPr>
          <w:rStyle w:val="P-Italics"/>
        </w:rPr>
        <w:t>.</w:t>
      </w:r>
      <w:proofErr w:type="spellStart"/>
      <w:r w:rsidR="004E1FF0" w:rsidRPr="001B363B">
        <w:rPr>
          <w:rStyle w:val="P-Italics"/>
        </w:rPr>
        <w:t>xlxs</w:t>
      </w:r>
      <w:proofErr w:type="spellEnd"/>
      <w:r w:rsidR="004E1FF0">
        <w:t xml:space="preserve"> Excel</w:t>
      </w:r>
      <w:r>
        <w:t xml:space="preserve"> file using </w:t>
      </w:r>
      <w:proofErr w:type="spellStart"/>
      <w:r w:rsidRPr="008C31EC">
        <w:rPr>
          <w:rStyle w:val="P-Code"/>
        </w:rPr>
        <w:t>pandas.read</w:t>
      </w:r>
      <w:r w:rsidR="004E1FF0">
        <w:rPr>
          <w:rStyle w:val="P-Code"/>
        </w:rPr>
        <w:t>_excel</w:t>
      </w:r>
      <w:proofErr w:type="spellEnd"/>
      <w:r w:rsidRPr="008C31EC">
        <w:rPr>
          <w:rStyle w:val="P-Code"/>
        </w:rPr>
        <w:t>()</w:t>
      </w:r>
      <w:r w:rsidR="004E1FF0">
        <w:rPr>
          <w:rStyle w:val="P-Code"/>
        </w:rPr>
        <w:t xml:space="preserve"> </w:t>
      </w:r>
      <w:r w:rsidR="004E1FF0" w:rsidRPr="004E1FF0">
        <w:t>by default pandas will read for the first sheet since the default value</w:t>
      </w:r>
      <w:r w:rsidR="004E1FF0">
        <w:t xml:space="preserve"> for </w:t>
      </w:r>
      <w:proofErr w:type="spellStart"/>
      <w:r w:rsidR="004E1FF0" w:rsidRPr="001B363B">
        <w:rPr>
          <w:rStyle w:val="P-Italics"/>
        </w:rPr>
        <w:t>sheet_name</w:t>
      </w:r>
      <w:proofErr w:type="spellEnd"/>
      <w:r w:rsidR="004E1FF0">
        <w:t xml:space="preserve"> argument</w:t>
      </w:r>
      <w:r w:rsidR="004E1FF0" w:rsidRPr="004E1FF0">
        <w:t xml:space="preserve"> is </w:t>
      </w:r>
      <w:r w:rsidR="004E1FF0" w:rsidRPr="001B363B">
        <w:rPr>
          <w:rStyle w:val="P-Code"/>
        </w:rPr>
        <w:t>0</w:t>
      </w:r>
      <w:r w:rsidR="004E1FF0" w:rsidRPr="004E1FF0">
        <w:t>.</w:t>
      </w:r>
      <w:r w:rsidR="004E1FF0">
        <w:t xml:space="preserve"> Since we have two sheets to read from, and our desire is to combine the data into one </w:t>
      </w:r>
      <w:proofErr w:type="spellStart"/>
      <w:r w:rsidR="004E1FF0">
        <w:t>dataframe</w:t>
      </w:r>
      <w:proofErr w:type="spellEnd"/>
      <w:r w:rsidR="004E1FF0">
        <w:t xml:space="preserve"> for time series analysis we will use two approaches that are pretty similar.</w:t>
      </w:r>
    </w:p>
    <w:p w14:paraId="5A99A620" w14:textId="6079CC96" w:rsidR="004E1FF0" w:rsidRPr="004E1FF0" w:rsidRDefault="004E1FF0" w:rsidP="004E1FF0">
      <w:pPr>
        <w:pStyle w:val="L-Numbers"/>
        <w:numPr>
          <w:ilvl w:val="1"/>
          <w:numId w:val="2"/>
        </w:numPr>
        <w:rPr>
          <w:rStyle w:val="P-Code"/>
          <w:rFonts w:asciiTheme="minorHAnsi" w:hAnsiTheme="minorHAnsi"/>
          <w:shd w:val="clear" w:color="auto" w:fill="auto"/>
        </w:rPr>
      </w:pPr>
      <w:r w:rsidRPr="001B363B">
        <w:rPr>
          <w:rStyle w:val="P-Bold"/>
        </w:rPr>
        <w:t>Approach 1</w:t>
      </w:r>
      <w:r>
        <w:rPr>
          <w:rStyle w:val="P-Code"/>
          <w:rFonts w:asciiTheme="minorHAnsi" w:hAnsiTheme="minorHAnsi"/>
          <w:shd w:val="clear" w:color="auto" w:fill="auto"/>
        </w:rPr>
        <w:t xml:space="preserve">: We can specify the sheets that we are interested in by updating the </w:t>
      </w:r>
      <w:proofErr w:type="spellStart"/>
      <w:r w:rsidRPr="001B363B">
        <w:rPr>
          <w:rStyle w:val="P-Italics"/>
        </w:rPr>
        <w:t>sheet_name</w:t>
      </w:r>
      <w:proofErr w:type="spellEnd"/>
      <w:r>
        <w:rPr>
          <w:rStyle w:val="P-Code"/>
          <w:rFonts w:asciiTheme="minorHAnsi" w:hAnsiTheme="minorHAnsi"/>
          <w:shd w:val="clear" w:color="auto" w:fill="auto"/>
        </w:rPr>
        <w:t xml:space="preserve"> with a list to read both first and second sheets. This will return a dictionary </w:t>
      </w:r>
      <w:proofErr w:type="gramStart"/>
      <w:r>
        <w:rPr>
          <w:rStyle w:val="P-Code"/>
          <w:rFonts w:asciiTheme="minorHAnsi" w:hAnsiTheme="minorHAnsi"/>
          <w:shd w:val="clear" w:color="auto" w:fill="auto"/>
        </w:rPr>
        <w:t>objects</w:t>
      </w:r>
      <w:proofErr w:type="gramEnd"/>
      <w:r>
        <w:rPr>
          <w:rStyle w:val="P-Code"/>
          <w:rFonts w:asciiTheme="minorHAnsi" w:hAnsiTheme="minorHAnsi"/>
          <w:shd w:val="clear" w:color="auto" w:fill="auto"/>
        </w:rPr>
        <w:t xml:space="preserve"> with two </w:t>
      </w:r>
      <w:proofErr w:type="spellStart"/>
      <w:r>
        <w:rPr>
          <w:rStyle w:val="P-Code"/>
          <w:rFonts w:asciiTheme="minorHAnsi" w:hAnsiTheme="minorHAnsi"/>
          <w:shd w:val="clear" w:color="auto" w:fill="auto"/>
        </w:rPr>
        <w:t>dataframes</w:t>
      </w:r>
      <w:proofErr w:type="spellEnd"/>
      <w:r>
        <w:rPr>
          <w:rStyle w:val="P-Code"/>
          <w:rFonts w:asciiTheme="minorHAnsi" w:hAnsiTheme="minorHAnsi"/>
          <w:shd w:val="clear" w:color="auto" w:fill="auto"/>
        </w:rPr>
        <w:t>.</w:t>
      </w:r>
    </w:p>
    <w:p w14:paraId="7B5A4926" w14:textId="629B421C" w:rsidR="004E1FF0" w:rsidRDefault="004E1FF0" w:rsidP="004E1FF0">
      <w:pPr>
        <w:pStyle w:val="P-Source"/>
      </w:pPr>
      <w:r w:rsidRPr="004E1FF0">
        <w:t xml:space="preserve">&gt;&gt;&gt; </w:t>
      </w:r>
      <w:proofErr w:type="spellStart"/>
      <w:r w:rsidRPr="004E1FF0">
        <w:t>ts</w:t>
      </w:r>
      <w:proofErr w:type="spellEnd"/>
      <w:r w:rsidRPr="004E1FF0">
        <w:t xml:space="preserve"> = </w:t>
      </w:r>
      <w:proofErr w:type="spellStart"/>
      <w:r w:rsidRPr="004E1FF0">
        <w:t>pd.read_excel</w:t>
      </w:r>
      <w:proofErr w:type="spellEnd"/>
      <w:r w:rsidRPr="004E1FF0">
        <w:t xml:space="preserve">(io= </w:t>
      </w:r>
      <w:proofErr w:type="spellStart"/>
      <w:r w:rsidRPr="004E1FF0">
        <w:t>filepath</w:t>
      </w:r>
      <w:proofErr w:type="spellEnd"/>
      <w:r w:rsidRPr="004E1FF0">
        <w:t>, engine='</w:t>
      </w:r>
      <w:proofErr w:type="spellStart"/>
      <w:r w:rsidRPr="004E1FF0">
        <w:t>openpyxl</w:t>
      </w:r>
      <w:proofErr w:type="spellEnd"/>
      <w:r w:rsidRPr="004E1FF0">
        <w:t xml:space="preserve">', </w:t>
      </w:r>
      <w:proofErr w:type="spellStart"/>
      <w:r w:rsidRPr="004E1FF0">
        <w:t>index_col</w:t>
      </w:r>
      <w:proofErr w:type="spellEnd"/>
      <w:r w:rsidRPr="004E1FF0">
        <w:t xml:space="preserve">=1, </w:t>
      </w:r>
      <w:proofErr w:type="spellStart"/>
      <w:r w:rsidRPr="004E1FF0">
        <w:t>sheet_name</w:t>
      </w:r>
      <w:proofErr w:type="spellEnd"/>
      <w:r w:rsidRPr="004E1FF0">
        <w:t>=[0,1])</w:t>
      </w:r>
    </w:p>
    <w:p w14:paraId="10042297" w14:textId="22B803E7" w:rsidR="004E1FF0" w:rsidRDefault="004E1FF0" w:rsidP="004E1FF0">
      <w:pPr>
        <w:pStyle w:val="P-Source"/>
      </w:pPr>
      <w:r>
        <w:t xml:space="preserve">&gt;&gt; </w:t>
      </w:r>
      <w:proofErr w:type="spellStart"/>
      <w:r>
        <w:t>ts.keys</w:t>
      </w:r>
      <w:proofErr w:type="spellEnd"/>
      <w:r>
        <w:t>()</w:t>
      </w:r>
    </w:p>
    <w:p w14:paraId="087A77D5" w14:textId="4AD2647B" w:rsidR="004E1FF0" w:rsidRDefault="004E1FF0" w:rsidP="004E1FF0">
      <w:pPr>
        <w:pStyle w:val="L-Regular"/>
      </w:pPr>
      <w:r>
        <w:t>This will print out the keys as follow</w:t>
      </w:r>
    </w:p>
    <w:p w14:paraId="0C3BB870" w14:textId="22C1DE34" w:rsidR="004E1FF0" w:rsidRDefault="004E1FF0" w:rsidP="004E1FF0">
      <w:pPr>
        <w:pStyle w:val="P-Source"/>
      </w:pPr>
      <w:proofErr w:type="spellStart"/>
      <w:r>
        <w:t>dict_keys</w:t>
      </w:r>
      <w:proofErr w:type="spellEnd"/>
      <w:r>
        <w:t>([0,1])</w:t>
      </w:r>
    </w:p>
    <w:p w14:paraId="02764291" w14:textId="60DF21FB" w:rsidR="004E1FF0" w:rsidRDefault="004E1FF0" w:rsidP="004E1FF0">
      <w:pPr>
        <w:pStyle w:val="L-Regular"/>
      </w:pPr>
      <w:r>
        <w:t xml:space="preserve">We can use </w:t>
      </w:r>
      <w:proofErr w:type="spellStart"/>
      <w:r w:rsidRPr="001B363B">
        <w:rPr>
          <w:rStyle w:val="P-Code"/>
        </w:rPr>
        <w:t>pd.concat</w:t>
      </w:r>
      <w:proofErr w:type="spellEnd"/>
      <w:r w:rsidRPr="001B363B">
        <w:rPr>
          <w:rStyle w:val="P-Code"/>
        </w:rPr>
        <w:t>()</w:t>
      </w:r>
      <w:r>
        <w:t xml:space="preserve"> to combine (stack) the two </w:t>
      </w:r>
      <w:proofErr w:type="spellStart"/>
      <w:r>
        <w:t>dataframes</w:t>
      </w:r>
      <w:proofErr w:type="spellEnd"/>
      <w:r>
        <w:t xml:space="preserve"> </w:t>
      </w:r>
    </w:p>
    <w:p w14:paraId="6B278661" w14:textId="099C7717" w:rsidR="004E1FF0" w:rsidRDefault="004E1FF0" w:rsidP="004E1FF0">
      <w:pPr>
        <w:pStyle w:val="P-Source"/>
      </w:pPr>
      <w:r>
        <w:t xml:space="preserve">&gt;&gt; </w:t>
      </w:r>
      <w:proofErr w:type="spellStart"/>
      <w:r>
        <w:t>ts_combined</w:t>
      </w:r>
      <w:proofErr w:type="spellEnd"/>
      <w:r>
        <w:t xml:space="preserve"> = </w:t>
      </w:r>
      <w:proofErr w:type="spellStart"/>
      <w:r>
        <w:t>pd.concat</w:t>
      </w:r>
      <w:proofErr w:type="spellEnd"/>
      <w:r>
        <w:t>(</w:t>
      </w:r>
      <w:proofErr w:type="spellStart"/>
      <w:r>
        <w:t>ts</w:t>
      </w:r>
      <w:proofErr w:type="spellEnd"/>
      <w:r>
        <w:t>)</w:t>
      </w:r>
    </w:p>
    <w:p w14:paraId="52916D7E" w14:textId="35ED18B6" w:rsidR="004E1FF0" w:rsidRDefault="004E1FF0" w:rsidP="004E1FF0">
      <w:pPr>
        <w:pStyle w:val="L-Regular"/>
      </w:pPr>
      <w:r>
        <w:t xml:space="preserve">This approach is great if we want to specify exactly which </w:t>
      </w:r>
      <w:proofErr w:type="gramStart"/>
      <w:r>
        <w:t>sheets</w:t>
      </w:r>
      <w:proofErr w:type="gramEnd"/>
      <w:r>
        <w:t xml:space="preserve"> we are interested in.</w:t>
      </w:r>
    </w:p>
    <w:p w14:paraId="63D9C48C" w14:textId="0D1E8A69" w:rsidR="004E1FF0" w:rsidRDefault="004E1FF0" w:rsidP="004E1FF0">
      <w:pPr>
        <w:pStyle w:val="L-Numbers"/>
        <w:numPr>
          <w:ilvl w:val="1"/>
          <w:numId w:val="2"/>
        </w:numPr>
      </w:pPr>
      <w:r w:rsidRPr="001B363B">
        <w:rPr>
          <w:rStyle w:val="P-Bold"/>
        </w:rPr>
        <w:t>Approach 2</w:t>
      </w:r>
      <w:r>
        <w:t xml:space="preserve">: If we specify </w:t>
      </w:r>
      <w:proofErr w:type="spellStart"/>
      <w:r w:rsidRPr="001B363B">
        <w:rPr>
          <w:rStyle w:val="SC-Highlight"/>
        </w:rPr>
        <w:t>sheet_name</w:t>
      </w:r>
      <w:proofErr w:type="spellEnd"/>
      <w:r w:rsidRPr="001B363B">
        <w:rPr>
          <w:rStyle w:val="SC-Highlight"/>
        </w:rPr>
        <w:t xml:space="preserve"> = None</w:t>
      </w:r>
      <w:r>
        <w:t xml:space="preserve"> it will grab all the sheets. We can then concatenate the </w:t>
      </w:r>
      <w:proofErr w:type="spellStart"/>
      <w:r>
        <w:t>dataframes</w:t>
      </w:r>
      <w:proofErr w:type="spellEnd"/>
      <w:r>
        <w:t xml:space="preserve"> all in one step </w:t>
      </w:r>
    </w:p>
    <w:p w14:paraId="67B0A5D9" w14:textId="35A0F5BD" w:rsidR="004E1FF0" w:rsidRDefault="004E1FF0" w:rsidP="004E1FF0">
      <w:pPr>
        <w:pStyle w:val="P-Source"/>
      </w:pPr>
      <w:r>
        <w:t xml:space="preserve">&gt;&gt; </w:t>
      </w:r>
      <w:proofErr w:type="spellStart"/>
      <w:r>
        <w:t>ts</w:t>
      </w:r>
      <w:proofErr w:type="spellEnd"/>
      <w:r>
        <w:t xml:space="preserve"> = </w:t>
      </w:r>
      <w:proofErr w:type="spellStart"/>
      <w:r w:rsidRPr="004E1FF0">
        <w:t>pd.read_excel</w:t>
      </w:r>
      <w:proofErr w:type="spellEnd"/>
      <w:r w:rsidRPr="004E1FF0">
        <w:t>(io=</w:t>
      </w:r>
      <w:proofErr w:type="spellStart"/>
      <w:r w:rsidRPr="004E1FF0">
        <w:t>filepath</w:t>
      </w:r>
      <w:proofErr w:type="spellEnd"/>
      <w:r w:rsidRPr="004E1FF0">
        <w:t>, engine='</w:t>
      </w:r>
      <w:proofErr w:type="spellStart"/>
      <w:r w:rsidRPr="004E1FF0">
        <w:t>openpyxl</w:t>
      </w:r>
      <w:proofErr w:type="spellEnd"/>
      <w:r w:rsidRPr="004E1FF0">
        <w:t xml:space="preserve">', </w:t>
      </w:r>
      <w:proofErr w:type="spellStart"/>
      <w:r w:rsidRPr="004E1FF0">
        <w:t>index_col</w:t>
      </w:r>
      <w:proofErr w:type="spellEnd"/>
      <w:r w:rsidRPr="004E1FF0">
        <w:t xml:space="preserve">=1, </w:t>
      </w:r>
      <w:proofErr w:type="spellStart"/>
      <w:r w:rsidRPr="004E1FF0">
        <w:t>sheet_name</w:t>
      </w:r>
      <w:proofErr w:type="spellEnd"/>
      <w:r w:rsidRPr="004E1FF0">
        <w:t>=None))</w:t>
      </w:r>
    </w:p>
    <w:p w14:paraId="7B0012AC" w14:textId="566822FC" w:rsidR="004E1FF0" w:rsidRDefault="004E1FF0" w:rsidP="004E1FF0">
      <w:pPr>
        <w:pStyle w:val="P-Source"/>
      </w:pPr>
      <w:r>
        <w:t xml:space="preserve">&gt;&gt; </w:t>
      </w:r>
      <w:proofErr w:type="spellStart"/>
      <w:r>
        <w:t>ts_combined</w:t>
      </w:r>
      <w:proofErr w:type="spellEnd"/>
      <w:r>
        <w:t xml:space="preserve"> = </w:t>
      </w:r>
      <w:proofErr w:type="spellStart"/>
      <w:r>
        <w:t>pd.concat</w:t>
      </w:r>
      <w:proofErr w:type="spellEnd"/>
      <w:r>
        <w:t>(</w:t>
      </w:r>
      <w:proofErr w:type="spellStart"/>
      <w:r>
        <w:t>ts</w:t>
      </w:r>
      <w:proofErr w:type="spellEnd"/>
      <w:r>
        <w:t>)</w:t>
      </w:r>
    </w:p>
    <w:p w14:paraId="7412F3DD" w14:textId="162248B8" w:rsidR="004E1FF0" w:rsidRDefault="004E1FF0" w:rsidP="004E1FF0">
      <w:pPr>
        <w:pStyle w:val="P-Source"/>
      </w:pPr>
    </w:p>
    <w:p w14:paraId="3212838C" w14:textId="0B4D597F" w:rsidR="004E1FF0" w:rsidRDefault="004E1FF0" w:rsidP="004E1FF0">
      <w:pPr>
        <w:pStyle w:val="P-Regular"/>
      </w:pPr>
    </w:p>
    <w:p w14:paraId="316F0320" w14:textId="6D0D6B8E" w:rsidR="004E1FF0" w:rsidRDefault="004E1FF0" w:rsidP="004E1FF0">
      <w:pPr>
        <w:pStyle w:val="P-Regular"/>
      </w:pPr>
      <w:r>
        <w:t xml:space="preserve">We can combine </w:t>
      </w:r>
      <w:r w:rsidR="00A66C20">
        <w:t xml:space="preserve">the two steps above </w:t>
      </w:r>
      <w:r>
        <w:t xml:space="preserve">into one step </w:t>
      </w:r>
      <w:r w:rsidR="00A66C20">
        <w:t>like the following example</w:t>
      </w:r>
    </w:p>
    <w:p w14:paraId="783CA6D3" w14:textId="36E40F90" w:rsidR="004E1FF0" w:rsidRDefault="004E1FF0" w:rsidP="004E1FF0">
      <w:pPr>
        <w:pStyle w:val="P-Source"/>
        <w:jc w:val="both"/>
      </w:pPr>
      <w:r>
        <w:t xml:space="preserve">&gt;&gt; </w:t>
      </w:r>
      <w:proofErr w:type="spellStart"/>
      <w:r>
        <w:t>ts</w:t>
      </w:r>
      <w:proofErr w:type="spellEnd"/>
      <w:r>
        <w:t xml:space="preserve"> = </w:t>
      </w:r>
      <w:proofErr w:type="spellStart"/>
      <w:r w:rsidRPr="004E1FF0">
        <w:t>pd.concat</w:t>
      </w:r>
      <w:proofErr w:type="spellEnd"/>
      <w:r w:rsidRPr="004E1FF0">
        <w:t>(</w:t>
      </w:r>
      <w:proofErr w:type="spellStart"/>
      <w:r w:rsidRPr="004E1FF0">
        <w:t>pd.read_excel</w:t>
      </w:r>
      <w:proofErr w:type="spellEnd"/>
      <w:r w:rsidRPr="004E1FF0">
        <w:t>(io=</w:t>
      </w:r>
      <w:proofErr w:type="spellStart"/>
      <w:r w:rsidRPr="004E1FF0">
        <w:t>filepath</w:t>
      </w:r>
      <w:proofErr w:type="spellEnd"/>
      <w:r w:rsidRPr="004E1FF0">
        <w:t>, engine='</w:t>
      </w:r>
      <w:proofErr w:type="spellStart"/>
      <w:r w:rsidRPr="004E1FF0">
        <w:t>openpyxl</w:t>
      </w:r>
      <w:proofErr w:type="spellEnd"/>
      <w:r w:rsidRPr="004E1FF0">
        <w:t xml:space="preserve">', </w:t>
      </w:r>
      <w:proofErr w:type="spellStart"/>
      <w:r w:rsidRPr="004E1FF0">
        <w:t>index_col</w:t>
      </w:r>
      <w:proofErr w:type="spellEnd"/>
      <w:r w:rsidRPr="004E1FF0">
        <w:t xml:space="preserve">=1, </w:t>
      </w:r>
      <w:proofErr w:type="spellStart"/>
      <w:r w:rsidRPr="004E1FF0">
        <w:t>sheet_name</w:t>
      </w:r>
      <w:proofErr w:type="spellEnd"/>
      <w:r w:rsidRPr="004E1FF0">
        <w:t>=None))</w:t>
      </w:r>
    </w:p>
    <w:p w14:paraId="6635CD38" w14:textId="390EC93E" w:rsidR="00A66C20" w:rsidRDefault="00A66C20" w:rsidP="004E1FF0">
      <w:pPr>
        <w:pStyle w:val="P-Source"/>
        <w:jc w:val="both"/>
      </w:pPr>
    </w:p>
    <w:p w14:paraId="3F5C6840" w14:textId="77777777" w:rsidR="00D517B8" w:rsidRDefault="00D517B8" w:rsidP="00D517B8">
      <w:pPr>
        <w:pStyle w:val="L-Numbers"/>
      </w:pPr>
      <w:r>
        <w:t>To ensure that both sheets have been read, all data is combined we can print a simple summary</w:t>
      </w:r>
    </w:p>
    <w:p w14:paraId="074B1895" w14:textId="063D5FB3" w:rsidR="00A66C20" w:rsidRDefault="00D517B8" w:rsidP="00D517B8">
      <w:pPr>
        <w:pStyle w:val="P-Source"/>
      </w:pPr>
      <w:r>
        <w:lastRenderedPageBreak/>
        <w:t xml:space="preserve"> &gt;&gt;&gt; </w:t>
      </w:r>
      <w:r w:rsidRPr="00D517B8">
        <w:t>ts.info()</w:t>
      </w:r>
    </w:p>
    <w:p w14:paraId="7B8CFF29" w14:textId="73D10A2D" w:rsidR="00D517B8" w:rsidRDefault="00D517B8" w:rsidP="00D517B8">
      <w:pPr>
        <w:pStyle w:val="L-Regular"/>
      </w:pPr>
      <w:r>
        <w:t xml:space="preserve">This will produce the following output </w:t>
      </w:r>
    </w:p>
    <w:p w14:paraId="5673E56C" w14:textId="77777777" w:rsidR="00D517B8" w:rsidRPr="00D517B8" w:rsidRDefault="00D517B8" w:rsidP="00D517B8">
      <w:pPr>
        <w:pStyle w:val="P-Source"/>
        <w:rPr>
          <w:lang w:val="en-US"/>
        </w:rPr>
      </w:pPr>
      <w:r w:rsidRPr="00D517B8">
        <w:rPr>
          <w:lang w:val="en-US"/>
        </w:rPr>
        <w:t>&lt;class '</w:t>
      </w:r>
      <w:proofErr w:type="spellStart"/>
      <w:r w:rsidRPr="00D517B8">
        <w:rPr>
          <w:lang w:val="en-US"/>
        </w:rPr>
        <w:t>pandas.core.frame.DataFrame</w:t>
      </w:r>
      <w:proofErr w:type="spellEnd"/>
      <w:r w:rsidRPr="00D517B8">
        <w:rPr>
          <w:lang w:val="en-US"/>
        </w:rPr>
        <w:t>'&gt;</w:t>
      </w:r>
    </w:p>
    <w:p w14:paraId="3735417E" w14:textId="77777777" w:rsidR="00D517B8" w:rsidRPr="00D517B8" w:rsidRDefault="00D517B8" w:rsidP="00D517B8">
      <w:pPr>
        <w:pStyle w:val="P-Source"/>
        <w:rPr>
          <w:lang w:val="en-US"/>
        </w:rPr>
      </w:pPr>
      <w:proofErr w:type="spellStart"/>
      <w:r w:rsidRPr="00D517B8">
        <w:rPr>
          <w:lang w:val="en-US"/>
        </w:rPr>
        <w:t>MultiIndex</w:t>
      </w:r>
      <w:proofErr w:type="spellEnd"/>
      <w:r w:rsidRPr="00D517B8">
        <w:rPr>
          <w:lang w:val="en-US"/>
        </w:rPr>
        <w:t>: 74124 entries, ('sales_2017', Timestamp('2017-01-01 00:00:00')) to ('sales_2018', Timestamp('2018-12-31 00:00:00'))</w:t>
      </w:r>
    </w:p>
    <w:p w14:paraId="111E4FC6" w14:textId="77777777" w:rsidR="00D517B8" w:rsidRPr="00D517B8" w:rsidRDefault="00D517B8" w:rsidP="00D517B8">
      <w:pPr>
        <w:pStyle w:val="P-Source"/>
        <w:rPr>
          <w:lang w:val="en-US"/>
        </w:rPr>
      </w:pPr>
      <w:r w:rsidRPr="00D517B8">
        <w:rPr>
          <w:lang w:val="en-US"/>
        </w:rPr>
        <w:t>Data columns (total 4 columns):</w:t>
      </w:r>
    </w:p>
    <w:p w14:paraId="52E71FF7" w14:textId="77777777" w:rsidR="00D517B8" w:rsidRPr="00D517B8" w:rsidRDefault="00D517B8" w:rsidP="00D517B8">
      <w:pPr>
        <w:pStyle w:val="P-Source"/>
        <w:rPr>
          <w:lang w:val="en-US"/>
        </w:rPr>
      </w:pPr>
      <w:r w:rsidRPr="00D517B8">
        <w:rPr>
          <w:lang w:val="en-US"/>
        </w:rPr>
        <w:t xml:space="preserve"> #   Column              Non-Null Count  </w:t>
      </w:r>
      <w:proofErr w:type="spellStart"/>
      <w:r w:rsidRPr="00D517B8">
        <w:rPr>
          <w:lang w:val="en-US"/>
        </w:rPr>
        <w:t>Dtype</w:t>
      </w:r>
      <w:proofErr w:type="spellEnd"/>
      <w:r w:rsidRPr="00D517B8">
        <w:rPr>
          <w:lang w:val="en-US"/>
        </w:rPr>
        <w:t xml:space="preserve"> </w:t>
      </w:r>
    </w:p>
    <w:p w14:paraId="07C23A0D" w14:textId="77777777" w:rsidR="00D517B8" w:rsidRPr="00D517B8" w:rsidRDefault="00D517B8" w:rsidP="00D517B8">
      <w:pPr>
        <w:pStyle w:val="P-Source"/>
        <w:rPr>
          <w:lang w:val="en-US"/>
        </w:rPr>
      </w:pPr>
      <w:r w:rsidRPr="00D517B8">
        <w:rPr>
          <w:lang w:val="en-US"/>
        </w:rPr>
        <w:t xml:space="preserve">---  ------              --------------  ----- </w:t>
      </w:r>
    </w:p>
    <w:p w14:paraId="4139A6BE" w14:textId="77777777" w:rsidR="00D517B8" w:rsidRPr="00D517B8" w:rsidRDefault="00D517B8" w:rsidP="00D517B8">
      <w:pPr>
        <w:pStyle w:val="P-Source"/>
        <w:rPr>
          <w:lang w:val="en-US"/>
        </w:rPr>
      </w:pPr>
      <w:r w:rsidRPr="00D517B8">
        <w:rPr>
          <w:lang w:val="en-US"/>
        </w:rPr>
        <w:t xml:space="preserve"> 0   </w:t>
      </w:r>
      <w:proofErr w:type="spellStart"/>
      <w:r w:rsidRPr="00D517B8">
        <w:rPr>
          <w:lang w:val="en-US"/>
        </w:rPr>
        <w:t>Line_Item_ID</w:t>
      </w:r>
      <w:proofErr w:type="spellEnd"/>
      <w:r w:rsidRPr="00D517B8">
        <w:rPr>
          <w:lang w:val="en-US"/>
        </w:rPr>
        <w:t xml:space="preserve">        74124 non-null  int64 </w:t>
      </w:r>
    </w:p>
    <w:p w14:paraId="5BBE8C55" w14:textId="77777777" w:rsidR="00D517B8" w:rsidRPr="00D517B8" w:rsidRDefault="00D517B8" w:rsidP="00D517B8">
      <w:pPr>
        <w:pStyle w:val="P-Source"/>
        <w:rPr>
          <w:lang w:val="en-US"/>
        </w:rPr>
      </w:pPr>
      <w:r w:rsidRPr="00D517B8">
        <w:rPr>
          <w:lang w:val="en-US"/>
        </w:rPr>
        <w:t xml:space="preserve"> 1   </w:t>
      </w:r>
      <w:proofErr w:type="spellStart"/>
      <w:r w:rsidRPr="00D517B8">
        <w:rPr>
          <w:lang w:val="en-US"/>
        </w:rPr>
        <w:t>Credit_Card_Number</w:t>
      </w:r>
      <w:proofErr w:type="spellEnd"/>
      <w:r w:rsidRPr="00D517B8">
        <w:rPr>
          <w:lang w:val="en-US"/>
        </w:rPr>
        <w:t xml:space="preserve">  74124 non-null  int64 </w:t>
      </w:r>
    </w:p>
    <w:p w14:paraId="381A7365" w14:textId="77777777" w:rsidR="00D517B8" w:rsidRPr="00D517B8" w:rsidRDefault="00D517B8" w:rsidP="00D517B8">
      <w:pPr>
        <w:pStyle w:val="P-Source"/>
        <w:rPr>
          <w:lang w:val="en-US"/>
        </w:rPr>
      </w:pPr>
      <w:r w:rsidRPr="00D517B8">
        <w:rPr>
          <w:lang w:val="en-US"/>
        </w:rPr>
        <w:t xml:space="preserve"> 2   Quantity            74124 non-null  int64 </w:t>
      </w:r>
    </w:p>
    <w:p w14:paraId="69C9AD59" w14:textId="77777777" w:rsidR="00D517B8" w:rsidRPr="00D517B8" w:rsidRDefault="00D517B8" w:rsidP="00D517B8">
      <w:pPr>
        <w:pStyle w:val="P-Source"/>
        <w:rPr>
          <w:lang w:val="en-US"/>
        </w:rPr>
      </w:pPr>
      <w:r w:rsidRPr="00D517B8">
        <w:rPr>
          <w:lang w:val="en-US"/>
        </w:rPr>
        <w:t xml:space="preserve"> 3   </w:t>
      </w:r>
      <w:proofErr w:type="spellStart"/>
      <w:r w:rsidRPr="00D517B8">
        <w:rPr>
          <w:lang w:val="en-US"/>
        </w:rPr>
        <w:t>Menu_Item</w:t>
      </w:r>
      <w:proofErr w:type="spellEnd"/>
      <w:r w:rsidRPr="00D517B8">
        <w:rPr>
          <w:lang w:val="en-US"/>
        </w:rPr>
        <w:t xml:space="preserve">           74124 non-null  object</w:t>
      </w:r>
    </w:p>
    <w:p w14:paraId="790C305B" w14:textId="77777777" w:rsidR="00D517B8" w:rsidRPr="00D517B8" w:rsidRDefault="00D517B8" w:rsidP="00D517B8">
      <w:pPr>
        <w:pStyle w:val="P-Source"/>
        <w:rPr>
          <w:lang w:val="en-US"/>
        </w:rPr>
      </w:pPr>
      <w:proofErr w:type="spellStart"/>
      <w:r w:rsidRPr="00D517B8">
        <w:rPr>
          <w:lang w:val="en-US"/>
        </w:rPr>
        <w:t>dtypes</w:t>
      </w:r>
      <w:proofErr w:type="spellEnd"/>
      <w:r w:rsidRPr="00D517B8">
        <w:rPr>
          <w:lang w:val="en-US"/>
        </w:rPr>
        <w:t>: int64(3), object(1)</w:t>
      </w:r>
    </w:p>
    <w:p w14:paraId="63A80B04" w14:textId="77777777" w:rsidR="00D517B8" w:rsidRPr="00D517B8" w:rsidRDefault="00D517B8" w:rsidP="00D517B8">
      <w:pPr>
        <w:pStyle w:val="P-Source"/>
        <w:rPr>
          <w:lang w:val="en-US"/>
        </w:rPr>
      </w:pPr>
      <w:r w:rsidRPr="00D517B8">
        <w:rPr>
          <w:lang w:val="en-US"/>
        </w:rPr>
        <w:t>memory usage: 2.5+ MB</w:t>
      </w:r>
    </w:p>
    <w:p w14:paraId="3580541D" w14:textId="3109708B" w:rsidR="00D517B8" w:rsidRDefault="00D517B8" w:rsidP="00D517B8">
      <w:pPr>
        <w:pStyle w:val="P-Source"/>
      </w:pPr>
    </w:p>
    <w:p w14:paraId="522F435C" w14:textId="7A380978" w:rsidR="00D517B8" w:rsidRDefault="00D517B8" w:rsidP="00D517B8">
      <w:pPr>
        <w:pStyle w:val="P-Regular"/>
      </w:pPr>
    </w:p>
    <w:p w14:paraId="52D033C2" w14:textId="64270BAE" w:rsidR="00D517B8" w:rsidRDefault="00D517B8" w:rsidP="00D517B8">
      <w:pPr>
        <w:pStyle w:val="H3-Subheading"/>
      </w:pPr>
      <w:r>
        <w:t>How it works…</w:t>
      </w:r>
    </w:p>
    <w:p w14:paraId="48F80CDE" w14:textId="0DD3F7E0" w:rsidR="00D517B8" w:rsidRDefault="00D517B8" w:rsidP="00D517B8"/>
    <w:p w14:paraId="17D91489" w14:textId="7DF57C2B" w:rsidR="007F6E9F" w:rsidRDefault="007F6E9F">
      <w:r>
        <w:br w:type="page"/>
      </w:r>
    </w:p>
    <w:p w14:paraId="4DA98ADC" w14:textId="6C81B011" w:rsidR="007F6E9F" w:rsidRDefault="007F6E9F" w:rsidP="007F6E9F">
      <w:pPr>
        <w:pStyle w:val="H2-Heading"/>
      </w:pPr>
      <w:r>
        <w:lastRenderedPageBreak/>
        <w:t xml:space="preserve">Reading data from </w:t>
      </w:r>
      <w:proofErr w:type="spellStart"/>
      <w:r>
        <w:t>InfluxDB</w:t>
      </w:r>
      <w:proofErr w:type="spellEnd"/>
    </w:p>
    <w:p w14:paraId="464C6AD8" w14:textId="0BA3DD1D" w:rsidR="00B17E63" w:rsidRPr="00B17E63" w:rsidRDefault="005C3418" w:rsidP="00B17E63">
      <w:r>
        <w:t xml:space="preserve">Time series databases are optimized for time series data and provide improved </w:t>
      </w:r>
      <w:r w:rsidR="00311513">
        <w:t>performance</w:t>
      </w:r>
      <w:r>
        <w:t xml:space="preserve"> especially when working with large datasets such as IoT data, or sensor data. </w:t>
      </w:r>
      <w:proofErr w:type="spellStart"/>
      <w:r w:rsidR="004265CE">
        <w:t>InfluxDB</w:t>
      </w:r>
      <w:proofErr w:type="spellEnd"/>
      <w:r w:rsidR="004265CE">
        <w:t xml:space="preserve"> is a popular </w:t>
      </w:r>
      <w:proofErr w:type="gramStart"/>
      <w:r>
        <w:t>open source</w:t>
      </w:r>
      <w:proofErr w:type="gramEnd"/>
      <w:r>
        <w:t xml:space="preserve"> </w:t>
      </w:r>
      <w:r w:rsidR="004265CE">
        <w:t>time series database</w:t>
      </w:r>
      <w:r>
        <w:t xml:space="preserve"> with a large community base</w:t>
      </w:r>
      <w:r w:rsidR="004265CE">
        <w:t xml:space="preserve">. In this recipe we will be using </w:t>
      </w:r>
      <w:proofErr w:type="spellStart"/>
      <w:r w:rsidR="004265CE">
        <w:t>InfluxDB</w:t>
      </w:r>
      <w:proofErr w:type="spellEnd"/>
      <w:r w:rsidR="004265CE">
        <w:t xml:space="preserve"> latest release v2.0.4. The latest </w:t>
      </w:r>
      <w:proofErr w:type="spellStart"/>
      <w:r w:rsidR="004265CE">
        <w:t>InfluxDB</w:t>
      </w:r>
      <w:proofErr w:type="spellEnd"/>
      <w:r w:rsidR="004265CE">
        <w:t xml:space="preserve"> introduces the Flux </w:t>
      </w:r>
      <w:r w:rsidR="008027DB">
        <w:t>data scripting</w:t>
      </w:r>
      <w:r w:rsidR="004265CE">
        <w:t xml:space="preserve"> language</w:t>
      </w:r>
      <w:r w:rsidR="008027DB">
        <w:t>, which we will use with the Python API to query the time series data.</w:t>
      </w:r>
    </w:p>
    <w:p w14:paraId="7E6B496E" w14:textId="7EAF562C" w:rsidR="00EE5703" w:rsidRDefault="00EE5703" w:rsidP="00C0798D">
      <w:pPr>
        <w:pStyle w:val="H3-Subheading"/>
      </w:pPr>
      <w:r>
        <w:t>Getting read</w:t>
      </w:r>
      <w:r w:rsidR="00C0798D">
        <w:t>y</w:t>
      </w:r>
    </w:p>
    <w:p w14:paraId="2789D1B1" w14:textId="48C1E766" w:rsidR="008027DB" w:rsidRDefault="008027DB" w:rsidP="008027DB">
      <w:r>
        <w:t xml:space="preserve">In this recipe we will query the NOAA Water Sample data. In Chapter 11, </w:t>
      </w:r>
      <w:r w:rsidR="00855419" w:rsidRPr="007239B0">
        <w:rPr>
          <w:rStyle w:val="P-Italics"/>
        </w:rPr>
        <w:t>Working with Time Series Databases</w:t>
      </w:r>
      <w:r w:rsidR="00855419">
        <w:t xml:space="preserve">, </w:t>
      </w:r>
      <w:r>
        <w:t xml:space="preserve">we will discuss in more depth how to setup </w:t>
      </w:r>
      <w:r w:rsidR="00311513">
        <w:t>an</w:t>
      </w:r>
      <w:r>
        <w:t xml:space="preserve"> Influ</w:t>
      </w:r>
      <w:proofErr w:type="spellStart"/>
      <w:r>
        <w:t>xDB</w:t>
      </w:r>
      <w:proofErr w:type="spellEnd"/>
      <w:r>
        <w:t xml:space="preserve"> instance using Docker, load sample data, query the data, and finally write to the database in Python. </w:t>
      </w:r>
    </w:p>
    <w:p w14:paraId="125A04CB" w14:textId="3F8F176F" w:rsidR="008027DB" w:rsidRPr="008027DB" w:rsidRDefault="008027DB" w:rsidP="008027DB">
      <w:r>
        <w:t xml:space="preserve">In this recipe it assumes a local instance of the </w:t>
      </w:r>
      <w:proofErr w:type="spellStart"/>
      <w:r>
        <w:t>InfluxDB</w:t>
      </w:r>
      <w:proofErr w:type="spellEnd"/>
      <w:r>
        <w:t xml:space="preserve"> is running to demonstrate how to query the </w:t>
      </w:r>
      <w:proofErr w:type="spellStart"/>
      <w:r>
        <w:t>databse</w:t>
      </w:r>
      <w:proofErr w:type="spellEnd"/>
      <w:r>
        <w:t xml:space="preserve"> and convert the output into a Pandas </w:t>
      </w:r>
      <w:proofErr w:type="spellStart"/>
      <w:r>
        <w:t>DataFrame</w:t>
      </w:r>
      <w:proofErr w:type="spellEnd"/>
      <w:r>
        <w:t xml:space="preserve"> for further analysis. </w:t>
      </w:r>
    </w:p>
    <w:p w14:paraId="245EFE7F" w14:textId="05756FDE" w:rsidR="00C0798D" w:rsidRDefault="00077D80" w:rsidP="00C0798D">
      <w:r>
        <w:t xml:space="preserve">First things first, we will need to install the Python library for </w:t>
      </w:r>
      <w:proofErr w:type="spellStart"/>
      <w:r>
        <w:t>InfluxDB</w:t>
      </w:r>
      <w:proofErr w:type="spellEnd"/>
      <w:r>
        <w:t xml:space="preserve">. </w:t>
      </w:r>
    </w:p>
    <w:p w14:paraId="7FCA2529" w14:textId="27236EBE" w:rsidR="0098530A" w:rsidRPr="00C0798D" w:rsidRDefault="0098530A" w:rsidP="0098530A">
      <w:pPr>
        <w:pStyle w:val="P-Source"/>
      </w:pPr>
      <w:r>
        <w:t xml:space="preserve">$ </w:t>
      </w:r>
      <w:r w:rsidR="003505F3" w:rsidRPr="003505F3">
        <w:t xml:space="preserve">pip install </w:t>
      </w:r>
      <w:proofErr w:type="spellStart"/>
      <w:r w:rsidR="003505F3" w:rsidRPr="003505F3">
        <w:t>influxdb</w:t>
      </w:r>
      <w:proofErr w:type="spellEnd"/>
      <w:r w:rsidR="003505F3" w:rsidRPr="003505F3">
        <w:t>-client</w:t>
      </w:r>
    </w:p>
    <w:p w14:paraId="0C83BF78" w14:textId="77777777" w:rsidR="00077F64" w:rsidRDefault="00077F64" w:rsidP="00490151">
      <w:pPr>
        <w:pStyle w:val="H3-Subheading"/>
      </w:pPr>
    </w:p>
    <w:p w14:paraId="0FC241F5" w14:textId="6F899771" w:rsidR="00490151" w:rsidRDefault="00490151" w:rsidP="00490151">
      <w:pPr>
        <w:pStyle w:val="H3-Subheading"/>
      </w:pPr>
      <w:r>
        <w:t>How to do it…</w:t>
      </w:r>
    </w:p>
    <w:p w14:paraId="28AE03B5" w14:textId="3D9478CF" w:rsidR="007239B0" w:rsidRPr="007239B0" w:rsidRDefault="007239B0" w:rsidP="007239B0">
      <w:pPr>
        <w:pStyle w:val="L-Numbers"/>
        <w:numPr>
          <w:ilvl w:val="0"/>
          <w:numId w:val="13"/>
        </w:numPr>
      </w:pPr>
      <w:r>
        <w:t xml:space="preserve">Import our </w:t>
      </w:r>
      <w:proofErr w:type="spellStart"/>
      <w:r>
        <w:t>InfluxDBClient</w:t>
      </w:r>
      <w:proofErr w:type="spellEnd"/>
    </w:p>
    <w:p w14:paraId="2CB7DAEA" w14:textId="7214B390" w:rsidR="00490151" w:rsidRDefault="00490151" w:rsidP="00490151">
      <w:pPr>
        <w:pStyle w:val="P-Source"/>
      </w:pPr>
      <w:r>
        <w:t xml:space="preserve">&gt;&gt;&gt; </w:t>
      </w:r>
      <w:r>
        <w:t xml:space="preserve">from </w:t>
      </w:r>
      <w:proofErr w:type="spellStart"/>
      <w:r>
        <w:t>influxdb</w:t>
      </w:r>
      <w:r w:rsidR="003505F3">
        <w:t>_client</w:t>
      </w:r>
      <w:proofErr w:type="spellEnd"/>
      <w:r>
        <w:t xml:space="preserve"> import </w:t>
      </w:r>
      <w:proofErr w:type="spellStart"/>
      <w:r>
        <w:t>InfluxDBClient</w:t>
      </w:r>
      <w:proofErr w:type="spellEnd"/>
    </w:p>
    <w:p w14:paraId="5ADC88DD" w14:textId="7BE78D00" w:rsidR="00490151" w:rsidRDefault="00490151" w:rsidP="00490151">
      <w:pPr>
        <w:pStyle w:val="P-Source"/>
      </w:pPr>
      <w:r>
        <w:t xml:space="preserve">&gt;&gt;&gt; </w:t>
      </w:r>
      <w:r>
        <w:t>import pandas as pd</w:t>
      </w:r>
    </w:p>
    <w:p w14:paraId="7D1940FE" w14:textId="350DC4E4" w:rsidR="007239B0" w:rsidRDefault="007239B0" w:rsidP="00490151">
      <w:pPr>
        <w:pStyle w:val="P-Source"/>
      </w:pPr>
      <w:r>
        <w:t xml:space="preserve">&gt;&gt;&gt; import </w:t>
      </w:r>
      <w:proofErr w:type="spellStart"/>
      <w:r>
        <w:t>matplotlib.pyplot</w:t>
      </w:r>
      <w:proofErr w:type="spellEnd"/>
      <w:r>
        <w:t xml:space="preserve"> as </w:t>
      </w:r>
      <w:proofErr w:type="spellStart"/>
      <w:r>
        <w:t>plt</w:t>
      </w:r>
      <w:proofErr w:type="spellEnd"/>
    </w:p>
    <w:p w14:paraId="02675B3D" w14:textId="5FAE805D" w:rsidR="00490151" w:rsidRDefault="00490151" w:rsidP="00490151">
      <w:pPr>
        <w:pStyle w:val="P-Source"/>
      </w:pPr>
    </w:p>
    <w:p w14:paraId="447F46ED" w14:textId="179BD060" w:rsidR="007239B0" w:rsidRDefault="007239B0" w:rsidP="007239B0">
      <w:pPr>
        <w:pStyle w:val="L-Numbers"/>
      </w:pPr>
      <w:r>
        <w:t>Will configure our variables: token, org, and bucket</w:t>
      </w:r>
    </w:p>
    <w:p w14:paraId="6CFC619B" w14:textId="77777777" w:rsidR="007239B0" w:rsidRDefault="007239B0" w:rsidP="007239B0">
      <w:pPr>
        <w:pStyle w:val="P-Source"/>
      </w:pPr>
      <w:r>
        <w:t>token = "QOWwDHWHJZLNtIq5oqKD8XFdX1LnCtb7wTXxIfJ8TXXtSx7USomYbtLxIaHXQeVEMy82HN5ipyodqUmnxn-Veg=="</w:t>
      </w:r>
    </w:p>
    <w:p w14:paraId="293955CB" w14:textId="77777777" w:rsidR="007239B0" w:rsidRDefault="007239B0" w:rsidP="007239B0">
      <w:pPr>
        <w:pStyle w:val="P-Source"/>
      </w:pPr>
      <w:r>
        <w:t>org = "my-org"</w:t>
      </w:r>
    </w:p>
    <w:p w14:paraId="179D2889" w14:textId="77777777" w:rsidR="007239B0" w:rsidRDefault="007239B0" w:rsidP="007239B0">
      <w:pPr>
        <w:pStyle w:val="P-Source"/>
      </w:pPr>
      <w:r>
        <w:t>bucket = "</w:t>
      </w:r>
      <w:proofErr w:type="spellStart"/>
      <w:r>
        <w:t>noaa</w:t>
      </w:r>
      <w:proofErr w:type="spellEnd"/>
      <w:r>
        <w:t>"</w:t>
      </w:r>
    </w:p>
    <w:p w14:paraId="0328D6CE" w14:textId="2449BA4D" w:rsidR="007239B0" w:rsidRDefault="007239B0" w:rsidP="007239B0">
      <w:pPr>
        <w:pStyle w:val="L-Numbers"/>
      </w:pPr>
      <w:r>
        <w:t xml:space="preserve">Establish our connection by providing our </w:t>
      </w:r>
      <w:proofErr w:type="spellStart"/>
      <w:r>
        <w:t>url</w:t>
      </w:r>
      <w:proofErr w:type="spellEnd"/>
      <w:r>
        <w:t>, token, and org</w:t>
      </w:r>
    </w:p>
    <w:p w14:paraId="5C1CA1C6" w14:textId="42CDCA87" w:rsidR="007239B0" w:rsidRDefault="007239B0" w:rsidP="007239B0">
      <w:pPr>
        <w:pStyle w:val="P-Source"/>
      </w:pPr>
      <w:r>
        <w:lastRenderedPageBreak/>
        <w:t xml:space="preserve">client = </w:t>
      </w:r>
      <w:proofErr w:type="spellStart"/>
      <w:r>
        <w:t>InfluxDBClient</w:t>
      </w:r>
      <w:proofErr w:type="spellEnd"/>
      <w:r>
        <w:t>(</w:t>
      </w:r>
      <w:proofErr w:type="spellStart"/>
      <w:r>
        <w:t>url</w:t>
      </w:r>
      <w:proofErr w:type="spellEnd"/>
      <w:r>
        <w:t>="http://localhost:8086", token=token, org=org)</w:t>
      </w:r>
    </w:p>
    <w:p w14:paraId="6BDF71C9" w14:textId="74E21FD6" w:rsidR="007239B0" w:rsidRDefault="007239B0" w:rsidP="007239B0">
      <w:pPr>
        <w:pStyle w:val="L-Numbers"/>
      </w:pPr>
      <w:r>
        <w:t xml:space="preserve">We will instantiate our </w:t>
      </w:r>
      <w:proofErr w:type="spellStart"/>
      <w:r>
        <w:t>query_api</w:t>
      </w:r>
      <w:proofErr w:type="spellEnd"/>
    </w:p>
    <w:p w14:paraId="464F8C7A" w14:textId="374690E2" w:rsidR="007239B0" w:rsidRDefault="007239B0" w:rsidP="007239B0">
      <w:pPr>
        <w:pStyle w:val="P-Source"/>
      </w:pPr>
      <w:proofErr w:type="spellStart"/>
      <w:r>
        <w:t>query_api</w:t>
      </w:r>
      <w:proofErr w:type="spellEnd"/>
      <w:r>
        <w:t xml:space="preserve"> = </w:t>
      </w:r>
      <w:proofErr w:type="spellStart"/>
      <w:r>
        <w:t>client.query_api</w:t>
      </w:r>
      <w:proofErr w:type="spellEnd"/>
      <w:r>
        <w:t>()</w:t>
      </w:r>
    </w:p>
    <w:p w14:paraId="2930FD74" w14:textId="3D7E64D1" w:rsidR="007239B0" w:rsidRDefault="007239B0" w:rsidP="007239B0">
      <w:pPr>
        <w:pStyle w:val="L-Numbers"/>
      </w:pPr>
      <w:r>
        <w:t xml:space="preserve">We will then pass our query and request the results to be in a Pandas </w:t>
      </w:r>
      <w:proofErr w:type="spellStart"/>
      <w:r>
        <w:t>dataframe</w:t>
      </w:r>
      <w:proofErr w:type="spellEnd"/>
      <w:r>
        <w:t xml:space="preserve"> format</w:t>
      </w:r>
    </w:p>
    <w:p w14:paraId="1D6C00D8" w14:textId="77777777" w:rsidR="007239B0" w:rsidRDefault="007239B0" w:rsidP="007239B0">
      <w:pPr>
        <w:pStyle w:val="P-Source"/>
      </w:pPr>
      <w:r>
        <w:t>query = 'from(bucket: "</w:t>
      </w:r>
      <w:proofErr w:type="spellStart"/>
      <w:r>
        <w:t>noaa</w:t>
      </w:r>
      <w:proofErr w:type="spellEnd"/>
      <w:r>
        <w:t>")\</w:t>
      </w:r>
    </w:p>
    <w:p w14:paraId="53691B3C" w14:textId="77777777" w:rsidR="007239B0" w:rsidRDefault="007239B0" w:rsidP="007239B0">
      <w:pPr>
        <w:pStyle w:val="P-Source"/>
      </w:pPr>
      <w:r>
        <w:t xml:space="preserve">  |&gt; range(start: 2019-09-01T00:00:00Z)\</w:t>
      </w:r>
    </w:p>
    <w:p w14:paraId="0246B28E" w14:textId="77777777" w:rsidR="007239B0" w:rsidRDefault="007239B0" w:rsidP="007239B0">
      <w:pPr>
        <w:pStyle w:val="P-Source"/>
      </w:pPr>
      <w:r>
        <w:t xml:space="preserve">  |&gt; filter(</w:t>
      </w:r>
      <w:proofErr w:type="spellStart"/>
      <w:r>
        <w:t>fn</w:t>
      </w:r>
      <w:proofErr w:type="spellEnd"/>
      <w:r>
        <w:t xml:space="preserve">: (r) =&gt; </w:t>
      </w:r>
      <w:proofErr w:type="spellStart"/>
      <w:r>
        <w:t>r._measurement</w:t>
      </w:r>
      <w:proofErr w:type="spellEnd"/>
      <w:r>
        <w:t xml:space="preserve"> == "</w:t>
      </w:r>
      <w:proofErr w:type="spellStart"/>
      <w:r>
        <w:t>average_temperature</w:t>
      </w:r>
      <w:proofErr w:type="spellEnd"/>
      <w:r>
        <w:t>")'</w:t>
      </w:r>
    </w:p>
    <w:p w14:paraId="6D3C9852" w14:textId="77777777" w:rsidR="007239B0" w:rsidRDefault="007239B0" w:rsidP="007239B0">
      <w:pPr>
        <w:pStyle w:val="P-Source"/>
      </w:pPr>
    </w:p>
    <w:p w14:paraId="1C7CBC1B" w14:textId="5BEA8A12" w:rsidR="007239B0" w:rsidRDefault="007239B0" w:rsidP="007239B0">
      <w:pPr>
        <w:pStyle w:val="P-Source"/>
      </w:pPr>
      <w:r>
        <w:t xml:space="preserve">result = </w:t>
      </w:r>
      <w:proofErr w:type="spellStart"/>
      <w:r>
        <w:t>client.query_api</w:t>
      </w:r>
      <w:proofErr w:type="spellEnd"/>
      <w:r>
        <w:t>().</w:t>
      </w:r>
      <w:proofErr w:type="spellStart"/>
      <w:r>
        <w:t>query_data_frame</w:t>
      </w:r>
      <w:proofErr w:type="spellEnd"/>
      <w:r>
        <w:t>(org='my-org', query=query)</w:t>
      </w:r>
    </w:p>
    <w:p w14:paraId="4FBFBBDD" w14:textId="1949516B" w:rsidR="007239B0" w:rsidRDefault="007239B0" w:rsidP="007239B0">
      <w:pPr>
        <w:pStyle w:val="L-Numbers"/>
      </w:pPr>
      <w:r>
        <w:t xml:space="preserve">Let’s inspect our </w:t>
      </w:r>
      <w:proofErr w:type="spellStart"/>
      <w:r>
        <w:t>DataFrame</w:t>
      </w:r>
      <w:proofErr w:type="spellEnd"/>
    </w:p>
    <w:p w14:paraId="2CC5271A" w14:textId="56BBA6B7" w:rsidR="007239B0" w:rsidRDefault="007239B0" w:rsidP="007239B0">
      <w:pPr>
        <w:pStyle w:val="P-Source"/>
      </w:pPr>
      <w:r>
        <w:t>result.info()</w:t>
      </w:r>
    </w:p>
    <w:p w14:paraId="77F79D88" w14:textId="3ED9AA32" w:rsidR="007239B0" w:rsidRDefault="007239B0" w:rsidP="007239B0">
      <w:pPr>
        <w:pStyle w:val="L-Regular"/>
      </w:pPr>
      <w:r>
        <w:t>which will produce the following output. Pay attention to the data types</w:t>
      </w:r>
    </w:p>
    <w:p w14:paraId="729BB0B1" w14:textId="77777777" w:rsidR="007239B0" w:rsidRDefault="007239B0" w:rsidP="007239B0">
      <w:pPr>
        <w:pStyle w:val="P-Source"/>
      </w:pPr>
      <w:r>
        <w:t>&lt;class '</w:t>
      </w:r>
      <w:proofErr w:type="spellStart"/>
      <w:r>
        <w:t>pandas.core.frame.DataFrame</w:t>
      </w:r>
      <w:proofErr w:type="spellEnd"/>
      <w:r>
        <w:t>'&gt;</w:t>
      </w:r>
    </w:p>
    <w:p w14:paraId="59D65B3A" w14:textId="77777777" w:rsidR="007239B0" w:rsidRDefault="007239B0" w:rsidP="007239B0">
      <w:pPr>
        <w:pStyle w:val="P-Source"/>
      </w:pPr>
      <w:r>
        <w:t>Int64Index: 15256 entries, 0 to 15255</w:t>
      </w:r>
    </w:p>
    <w:p w14:paraId="0F76B3B0" w14:textId="77777777" w:rsidR="007239B0" w:rsidRDefault="007239B0" w:rsidP="007239B0">
      <w:pPr>
        <w:pStyle w:val="P-Source"/>
      </w:pPr>
      <w:r>
        <w:t>Data columns (total 9 columns):</w:t>
      </w:r>
    </w:p>
    <w:p w14:paraId="57D824D4" w14:textId="77777777" w:rsidR="007239B0" w:rsidRDefault="007239B0" w:rsidP="007239B0">
      <w:pPr>
        <w:pStyle w:val="P-Source"/>
      </w:pPr>
      <w:r>
        <w:t xml:space="preserve"> #   Column        Non-Null Count  </w:t>
      </w:r>
      <w:proofErr w:type="spellStart"/>
      <w:r>
        <w:t>Dtype</w:t>
      </w:r>
      <w:proofErr w:type="spellEnd"/>
      <w:r>
        <w:t xml:space="preserve">                  </w:t>
      </w:r>
    </w:p>
    <w:p w14:paraId="1A09B435" w14:textId="77777777" w:rsidR="007239B0" w:rsidRDefault="007239B0" w:rsidP="007239B0">
      <w:pPr>
        <w:pStyle w:val="P-Source"/>
      </w:pPr>
      <w:r>
        <w:t xml:space="preserve">---  ------        --------------  -----                  </w:t>
      </w:r>
    </w:p>
    <w:p w14:paraId="01530AE8" w14:textId="77777777" w:rsidR="007239B0" w:rsidRDefault="007239B0" w:rsidP="007239B0">
      <w:pPr>
        <w:pStyle w:val="P-Source"/>
      </w:pPr>
      <w:r>
        <w:t xml:space="preserve"> 0   result        15256 non-null  object                 </w:t>
      </w:r>
    </w:p>
    <w:p w14:paraId="69D61BDA" w14:textId="77777777" w:rsidR="007239B0" w:rsidRDefault="007239B0" w:rsidP="007239B0">
      <w:pPr>
        <w:pStyle w:val="P-Source"/>
      </w:pPr>
      <w:r>
        <w:t xml:space="preserve"> 1   table         15256 non-null  object                 </w:t>
      </w:r>
    </w:p>
    <w:p w14:paraId="55F77587" w14:textId="77777777" w:rsidR="007239B0" w:rsidRDefault="007239B0" w:rsidP="007239B0">
      <w:pPr>
        <w:pStyle w:val="P-Source"/>
      </w:pPr>
      <w:r>
        <w:t xml:space="preserve"> 2   _start        15256 non-null  datetime64[ns, </w:t>
      </w:r>
      <w:proofErr w:type="spellStart"/>
      <w:r>
        <w:t>tzutc</w:t>
      </w:r>
      <w:proofErr w:type="spellEnd"/>
      <w:r>
        <w:t>()]</w:t>
      </w:r>
    </w:p>
    <w:p w14:paraId="1164A09A" w14:textId="77777777" w:rsidR="007239B0" w:rsidRDefault="007239B0" w:rsidP="007239B0">
      <w:pPr>
        <w:pStyle w:val="P-Source"/>
      </w:pPr>
      <w:r>
        <w:t xml:space="preserve"> 3   _stop         15256 non-null  datetime64[ns, </w:t>
      </w:r>
      <w:proofErr w:type="spellStart"/>
      <w:r>
        <w:t>tzutc</w:t>
      </w:r>
      <w:proofErr w:type="spellEnd"/>
      <w:r>
        <w:t>()]</w:t>
      </w:r>
    </w:p>
    <w:p w14:paraId="5C71DE47" w14:textId="77777777" w:rsidR="007239B0" w:rsidRDefault="007239B0" w:rsidP="007239B0">
      <w:pPr>
        <w:pStyle w:val="P-Source"/>
      </w:pPr>
      <w:r>
        <w:t xml:space="preserve"> 4   _time         15256 non-null  datetime64[ns, </w:t>
      </w:r>
      <w:proofErr w:type="spellStart"/>
      <w:r>
        <w:t>tzutc</w:t>
      </w:r>
      <w:proofErr w:type="spellEnd"/>
      <w:r>
        <w:t>()]</w:t>
      </w:r>
    </w:p>
    <w:p w14:paraId="17693BB0" w14:textId="77777777" w:rsidR="007239B0" w:rsidRDefault="007239B0" w:rsidP="007239B0">
      <w:pPr>
        <w:pStyle w:val="P-Source"/>
      </w:pPr>
      <w:r>
        <w:t xml:space="preserve"> 5   _value        15256 non-null  float64                </w:t>
      </w:r>
    </w:p>
    <w:p w14:paraId="3B238603" w14:textId="77777777" w:rsidR="007239B0" w:rsidRDefault="007239B0" w:rsidP="007239B0">
      <w:pPr>
        <w:pStyle w:val="P-Source"/>
      </w:pPr>
      <w:r>
        <w:t xml:space="preserve"> 6   _field        15256 non-null  object                 </w:t>
      </w:r>
    </w:p>
    <w:p w14:paraId="5CD8E7F8" w14:textId="77777777" w:rsidR="007239B0" w:rsidRDefault="007239B0" w:rsidP="007239B0">
      <w:pPr>
        <w:pStyle w:val="P-Source"/>
      </w:pPr>
      <w:r>
        <w:t xml:space="preserve"> 7   _measurement  15256 non-null  object                 </w:t>
      </w:r>
    </w:p>
    <w:p w14:paraId="08480EDB" w14:textId="77777777" w:rsidR="007239B0" w:rsidRDefault="007239B0" w:rsidP="007239B0">
      <w:pPr>
        <w:pStyle w:val="P-Source"/>
      </w:pPr>
      <w:r>
        <w:lastRenderedPageBreak/>
        <w:t xml:space="preserve"> 8   location      15256 non-null  object                 </w:t>
      </w:r>
    </w:p>
    <w:p w14:paraId="4F6EA167" w14:textId="77777777" w:rsidR="007239B0" w:rsidRDefault="007239B0" w:rsidP="007239B0">
      <w:pPr>
        <w:pStyle w:val="P-Source"/>
      </w:pPr>
      <w:proofErr w:type="spellStart"/>
      <w:r>
        <w:t>dtypes</w:t>
      </w:r>
      <w:proofErr w:type="spellEnd"/>
      <w:r>
        <w:t xml:space="preserve">: datetime64[ns, </w:t>
      </w:r>
      <w:proofErr w:type="spellStart"/>
      <w:r>
        <w:t>tzutc</w:t>
      </w:r>
      <w:proofErr w:type="spellEnd"/>
      <w:r>
        <w:t>()](3), float64(1), object(5)</w:t>
      </w:r>
    </w:p>
    <w:p w14:paraId="3F631848" w14:textId="4681D99A" w:rsidR="007239B0" w:rsidRDefault="007239B0" w:rsidP="007239B0">
      <w:pPr>
        <w:pStyle w:val="P-Source"/>
      </w:pPr>
      <w:r>
        <w:t>memory usage: 1.2+ MB</w:t>
      </w:r>
    </w:p>
    <w:p w14:paraId="7E85B9CA" w14:textId="51A70DC7" w:rsidR="007239B0" w:rsidRDefault="007239B0" w:rsidP="007239B0">
      <w:pPr>
        <w:pStyle w:val="L-Numbers"/>
      </w:pPr>
      <w:r>
        <w:t xml:space="preserve">We can inspect the first 5 rows of our dataset </w:t>
      </w:r>
    </w:p>
    <w:p w14:paraId="10C87339" w14:textId="1A454DCA" w:rsidR="007239B0" w:rsidRPr="007239B0" w:rsidRDefault="007239B0" w:rsidP="007239B0">
      <w:pPr>
        <w:pStyle w:val="P-Source"/>
      </w:pPr>
      <w:proofErr w:type="spellStart"/>
      <w:r>
        <w:t>result.head</w:t>
      </w:r>
      <w:proofErr w:type="spellEnd"/>
      <w:r>
        <w:t>()</w:t>
      </w:r>
    </w:p>
    <w:p w14:paraId="607F5821" w14:textId="28E4B941" w:rsidR="00356B30" w:rsidRDefault="00356B30" w:rsidP="007239B0">
      <w:pPr>
        <w:pStyle w:val="IMG-Caption"/>
        <w:jc w:val="left"/>
      </w:pPr>
      <w:r w:rsidRPr="00356B30">
        <w:drawing>
          <wp:inline distT="0" distB="0" distL="0" distR="0" wp14:anchorId="72711819" wp14:editId="1CD3FD54">
            <wp:extent cx="5251450" cy="1301115"/>
            <wp:effectExtent l="0" t="0" r="635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3"/>
                    <a:stretch>
                      <a:fillRect/>
                    </a:stretch>
                  </pic:blipFill>
                  <pic:spPr>
                    <a:xfrm>
                      <a:off x="0" y="0"/>
                      <a:ext cx="5251450" cy="1301115"/>
                    </a:xfrm>
                    <a:prstGeom prst="rect">
                      <a:avLst/>
                    </a:prstGeom>
                  </pic:spPr>
                </pic:pic>
              </a:graphicData>
            </a:graphic>
          </wp:inline>
        </w:drawing>
      </w:r>
    </w:p>
    <w:p w14:paraId="69A3BF7D" w14:textId="163FFF24" w:rsidR="00E54809" w:rsidRDefault="007239B0" w:rsidP="007239B0">
      <w:pPr>
        <w:pStyle w:val="L-Numbers"/>
      </w:pPr>
      <w:r>
        <w:t>Finally, we can properly set our index for the time series data</w:t>
      </w:r>
    </w:p>
    <w:p w14:paraId="1AE09014" w14:textId="18576B4B" w:rsidR="007239B0" w:rsidRDefault="007239B0" w:rsidP="00E54809">
      <w:pPr>
        <w:pStyle w:val="P-Source"/>
      </w:pPr>
      <w:proofErr w:type="spellStart"/>
      <w:r w:rsidRPr="007239B0">
        <w:t>result.set_index</w:t>
      </w:r>
      <w:proofErr w:type="spellEnd"/>
      <w:r w:rsidRPr="007239B0">
        <w:t xml:space="preserve">('_time', </w:t>
      </w:r>
      <w:proofErr w:type="spellStart"/>
      <w:r w:rsidRPr="007239B0">
        <w:t>inplace</w:t>
      </w:r>
      <w:proofErr w:type="spellEnd"/>
      <w:r w:rsidRPr="007239B0">
        <w:t>=True)</w:t>
      </w:r>
    </w:p>
    <w:p w14:paraId="7A390824" w14:textId="302BC991" w:rsidR="00E54809" w:rsidRDefault="00E54809" w:rsidP="00E54809">
      <w:pPr>
        <w:pStyle w:val="P-Source"/>
      </w:pPr>
      <w:proofErr w:type="spellStart"/>
      <w:r w:rsidRPr="00E54809">
        <w:t>result.head</w:t>
      </w:r>
      <w:proofErr w:type="spellEnd"/>
      <w:r w:rsidRPr="00E54809">
        <w:t>()</w:t>
      </w:r>
    </w:p>
    <w:p w14:paraId="59BEEB75" w14:textId="6CBBE1A1" w:rsidR="00E54809" w:rsidRDefault="00E54809" w:rsidP="00E54809">
      <w:pPr>
        <w:pStyle w:val="P-Regular"/>
      </w:pPr>
      <w:r w:rsidRPr="00E54809">
        <w:drawing>
          <wp:inline distT="0" distB="0" distL="0" distR="0" wp14:anchorId="2CCFFA7E" wp14:editId="29866FE9">
            <wp:extent cx="5251450" cy="1545590"/>
            <wp:effectExtent l="0" t="0" r="635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a:stretch>
                      <a:fillRect/>
                    </a:stretch>
                  </pic:blipFill>
                  <pic:spPr>
                    <a:xfrm>
                      <a:off x="0" y="0"/>
                      <a:ext cx="5251450" cy="1545590"/>
                    </a:xfrm>
                    <a:prstGeom prst="rect">
                      <a:avLst/>
                    </a:prstGeom>
                  </pic:spPr>
                </pic:pic>
              </a:graphicData>
            </a:graphic>
          </wp:inline>
        </w:drawing>
      </w:r>
    </w:p>
    <w:p w14:paraId="7ECBBEF7" w14:textId="4BBB028B" w:rsidR="007239B0" w:rsidRDefault="007239B0" w:rsidP="007239B0">
      <w:pPr>
        <w:pStyle w:val="L-Numbers"/>
      </w:pPr>
      <w:r>
        <w:t xml:space="preserve">Finally, we can plot the first 100 records </w:t>
      </w:r>
    </w:p>
    <w:p w14:paraId="3634E59B" w14:textId="605D7825" w:rsidR="00E54809" w:rsidRDefault="00E54809" w:rsidP="00E54809">
      <w:pPr>
        <w:pStyle w:val="P-Source"/>
      </w:pPr>
      <w:proofErr w:type="spellStart"/>
      <w:r w:rsidRPr="00E54809">
        <w:t>result.head</w:t>
      </w:r>
      <w:proofErr w:type="spellEnd"/>
      <w:r w:rsidRPr="00E54809">
        <w:t>(100)['_value'].plot()</w:t>
      </w:r>
    </w:p>
    <w:p w14:paraId="7CD7019F" w14:textId="1BE5E438" w:rsidR="007239B0" w:rsidRDefault="007239B0" w:rsidP="00E54809">
      <w:pPr>
        <w:pStyle w:val="P-Source"/>
      </w:pPr>
      <w:proofErr w:type="spellStart"/>
      <w:r>
        <w:t>plt.show</w:t>
      </w:r>
      <w:proofErr w:type="spellEnd"/>
      <w:r>
        <w:t>()</w:t>
      </w:r>
    </w:p>
    <w:p w14:paraId="5D70EC7E" w14:textId="3562B887" w:rsidR="00DC2160" w:rsidRDefault="00DC2160" w:rsidP="00DC2160">
      <w:pPr>
        <w:pStyle w:val="L-Regular"/>
      </w:pPr>
      <w:r>
        <w:t>or</w:t>
      </w:r>
    </w:p>
    <w:p w14:paraId="274DE58A" w14:textId="0DF7A898" w:rsidR="00DC2160" w:rsidRDefault="00DC2160" w:rsidP="00DC2160">
      <w:pPr>
        <w:pStyle w:val="P-Source"/>
      </w:pPr>
      <w:proofErr w:type="spellStart"/>
      <w:r w:rsidRPr="00DC2160">
        <w:t>result.iloc</w:t>
      </w:r>
      <w:proofErr w:type="spellEnd"/>
      <w:r w:rsidRPr="00DC2160">
        <w:t>[0:100]['_value'].plot()</w:t>
      </w:r>
    </w:p>
    <w:p w14:paraId="710B93DA" w14:textId="04F613B5" w:rsidR="00DC2160" w:rsidRPr="00E54809" w:rsidRDefault="00DC2160" w:rsidP="00DC2160">
      <w:pPr>
        <w:pStyle w:val="P-Source"/>
      </w:pPr>
      <w:proofErr w:type="spellStart"/>
      <w:r>
        <w:t>plt.show</w:t>
      </w:r>
      <w:proofErr w:type="spellEnd"/>
      <w:r>
        <w:t>()</w:t>
      </w:r>
    </w:p>
    <w:p w14:paraId="419DC30E" w14:textId="128DF6E4" w:rsidR="00E54809" w:rsidRDefault="00E54809" w:rsidP="00E54809">
      <w:pPr>
        <w:pStyle w:val="IMG-Caption"/>
        <w:rPr>
          <w:rFonts w:ascii="Times New Roman" w:eastAsia="Times New Roman" w:hAnsi="Times New Roman" w:cs="Times New Roman"/>
          <w:sz w:val="24"/>
          <w:szCs w:val="24"/>
        </w:rPr>
      </w:pPr>
      <w:r w:rsidRPr="00E54809">
        <w:lastRenderedPageBreak/>
        <w:drawing>
          <wp:inline distT="0" distB="0" distL="0" distR="0" wp14:anchorId="1113D9F8" wp14:editId="30E1DB7B">
            <wp:extent cx="3283830" cy="228063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8117" cy="2283607"/>
                    </a:xfrm>
                    <a:prstGeom prst="rect">
                      <a:avLst/>
                    </a:prstGeom>
                    <a:noFill/>
                    <a:ln>
                      <a:noFill/>
                    </a:ln>
                  </pic:spPr>
                </pic:pic>
              </a:graphicData>
            </a:graphic>
          </wp:inline>
        </w:drawing>
      </w:r>
    </w:p>
    <w:p w14:paraId="3BA1FDC8" w14:textId="72FBB96A" w:rsidR="00E54809" w:rsidRDefault="00077F64" w:rsidP="00077F64">
      <w:pPr>
        <w:pStyle w:val="H3-Subheading"/>
      </w:pPr>
      <w:r>
        <w:t>How it works…</w:t>
      </w:r>
    </w:p>
    <w:p w14:paraId="3E05098D" w14:textId="77777777" w:rsidR="00783698" w:rsidRPr="00783698" w:rsidRDefault="00783698" w:rsidP="00783698"/>
    <w:p w14:paraId="06C56B23" w14:textId="77777777" w:rsidR="00077F64" w:rsidRPr="00077F64" w:rsidRDefault="00077F64" w:rsidP="00077F64"/>
    <w:sectPr w:rsidR="00077F64" w:rsidRPr="00077F64" w:rsidSect="008F7FC4">
      <w:pgSz w:w="12240" w:h="15840" w:code="1"/>
      <w:pgMar w:top="1985" w:right="1985" w:bottom="1985" w:left="1985"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067EE"/>
    <w:multiLevelType w:val="hybridMultilevel"/>
    <w:tmpl w:val="1C46F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A6FC2"/>
    <w:multiLevelType w:val="hybridMultilevel"/>
    <w:tmpl w:val="60D43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285FC6"/>
    <w:multiLevelType w:val="hybridMultilevel"/>
    <w:tmpl w:val="D180B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314A25"/>
    <w:multiLevelType w:val="hybridMultilevel"/>
    <w:tmpl w:val="4EDE0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0F57DF"/>
    <w:multiLevelType w:val="hybridMultilevel"/>
    <w:tmpl w:val="68E455B2"/>
    <w:lvl w:ilvl="0" w:tplc="FDB6BA12">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lvlOverride w:ilvl="0">
      <w:startOverride w:val="1"/>
    </w:lvlOverride>
  </w:num>
  <w:num w:numId="3">
    <w:abstractNumId w:val="5"/>
    <w:lvlOverride w:ilvl="0">
      <w:startOverride w:val="1"/>
    </w:lvlOverride>
  </w:num>
  <w:num w:numId="4">
    <w:abstractNumId w:val="5"/>
    <w:lvlOverride w:ilvl="0">
      <w:startOverride w:val="1"/>
    </w:lvlOverride>
  </w:num>
  <w:num w:numId="5">
    <w:abstractNumId w:val="5"/>
    <w:lvlOverride w:ilvl="0">
      <w:startOverride w:val="1"/>
    </w:lvlOverride>
  </w:num>
  <w:num w:numId="6">
    <w:abstractNumId w:val="4"/>
  </w:num>
  <w:num w:numId="7">
    <w:abstractNumId w:val="2"/>
  </w:num>
  <w:num w:numId="8">
    <w:abstractNumId w:val="5"/>
  </w:num>
  <w:num w:numId="9">
    <w:abstractNumId w:val="5"/>
    <w:lvlOverride w:ilvl="0">
      <w:startOverride w:val="1"/>
    </w:lvlOverride>
  </w:num>
  <w:num w:numId="10">
    <w:abstractNumId w:val="0"/>
  </w:num>
  <w:num w:numId="11">
    <w:abstractNumId w:val="5"/>
    <w:lvlOverride w:ilvl="0">
      <w:startOverride w:val="1"/>
    </w:lvlOverride>
  </w:num>
  <w:num w:numId="12">
    <w:abstractNumId w:val="1"/>
  </w:num>
  <w:num w:numId="13">
    <w:abstractNumId w:val="5"/>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848"/>
    <w:rsid w:val="00002A0E"/>
    <w:rsid w:val="00004ABA"/>
    <w:rsid w:val="000060EC"/>
    <w:rsid w:val="000112F6"/>
    <w:rsid w:val="00035535"/>
    <w:rsid w:val="00042F71"/>
    <w:rsid w:val="0004373F"/>
    <w:rsid w:val="000524C4"/>
    <w:rsid w:val="00054906"/>
    <w:rsid w:val="0006743D"/>
    <w:rsid w:val="00077D80"/>
    <w:rsid w:val="00077F64"/>
    <w:rsid w:val="00083210"/>
    <w:rsid w:val="00083424"/>
    <w:rsid w:val="00086DB5"/>
    <w:rsid w:val="00095108"/>
    <w:rsid w:val="000A31C7"/>
    <w:rsid w:val="000A4FD0"/>
    <w:rsid w:val="000B07D9"/>
    <w:rsid w:val="000B6564"/>
    <w:rsid w:val="000B76AE"/>
    <w:rsid w:val="000C17A5"/>
    <w:rsid w:val="000E393D"/>
    <w:rsid w:val="000E731F"/>
    <w:rsid w:val="000F0DA4"/>
    <w:rsid w:val="000F673A"/>
    <w:rsid w:val="00123A1A"/>
    <w:rsid w:val="00126961"/>
    <w:rsid w:val="0013120B"/>
    <w:rsid w:val="00152A7D"/>
    <w:rsid w:val="00160D93"/>
    <w:rsid w:val="001755FC"/>
    <w:rsid w:val="001A19BA"/>
    <w:rsid w:val="001B0084"/>
    <w:rsid w:val="001B1A8B"/>
    <w:rsid w:val="001B33D1"/>
    <w:rsid w:val="001B363B"/>
    <w:rsid w:val="001D6199"/>
    <w:rsid w:val="001E1DC3"/>
    <w:rsid w:val="001E2350"/>
    <w:rsid w:val="001E2E7B"/>
    <w:rsid w:val="001E5C25"/>
    <w:rsid w:val="001F6984"/>
    <w:rsid w:val="0020073A"/>
    <w:rsid w:val="002022A1"/>
    <w:rsid w:val="00204BA3"/>
    <w:rsid w:val="0021161F"/>
    <w:rsid w:val="00212253"/>
    <w:rsid w:val="00217116"/>
    <w:rsid w:val="00217A7E"/>
    <w:rsid w:val="00227917"/>
    <w:rsid w:val="00235DDE"/>
    <w:rsid w:val="00237B09"/>
    <w:rsid w:val="0025053C"/>
    <w:rsid w:val="00251F34"/>
    <w:rsid w:val="0027216A"/>
    <w:rsid w:val="00283AA0"/>
    <w:rsid w:val="00286C73"/>
    <w:rsid w:val="002A17B7"/>
    <w:rsid w:val="002A20A5"/>
    <w:rsid w:val="002A32AA"/>
    <w:rsid w:val="002A7053"/>
    <w:rsid w:val="002B3E85"/>
    <w:rsid w:val="002B575F"/>
    <w:rsid w:val="002C4237"/>
    <w:rsid w:val="002C5F33"/>
    <w:rsid w:val="002C6862"/>
    <w:rsid w:val="002D3AE1"/>
    <w:rsid w:val="002F0EEE"/>
    <w:rsid w:val="00301A24"/>
    <w:rsid w:val="00311513"/>
    <w:rsid w:val="0031343B"/>
    <w:rsid w:val="003165FF"/>
    <w:rsid w:val="00332C0D"/>
    <w:rsid w:val="00334CFA"/>
    <w:rsid w:val="0034036F"/>
    <w:rsid w:val="00345CE1"/>
    <w:rsid w:val="00345F46"/>
    <w:rsid w:val="00347F9F"/>
    <w:rsid w:val="003505F3"/>
    <w:rsid w:val="00356B30"/>
    <w:rsid w:val="00360977"/>
    <w:rsid w:val="003714A4"/>
    <w:rsid w:val="00377AF5"/>
    <w:rsid w:val="00386256"/>
    <w:rsid w:val="00393C6A"/>
    <w:rsid w:val="003B5E6D"/>
    <w:rsid w:val="003B6E22"/>
    <w:rsid w:val="003C3021"/>
    <w:rsid w:val="003C45C6"/>
    <w:rsid w:val="003C5D63"/>
    <w:rsid w:val="003C7B5C"/>
    <w:rsid w:val="003D580F"/>
    <w:rsid w:val="003E5B44"/>
    <w:rsid w:val="003F7F62"/>
    <w:rsid w:val="00401CE8"/>
    <w:rsid w:val="004072D5"/>
    <w:rsid w:val="00415ED3"/>
    <w:rsid w:val="004177C3"/>
    <w:rsid w:val="004265CE"/>
    <w:rsid w:val="0043035F"/>
    <w:rsid w:val="004433E0"/>
    <w:rsid w:val="00443DE1"/>
    <w:rsid w:val="00461E0A"/>
    <w:rsid w:val="004637C4"/>
    <w:rsid w:val="00464348"/>
    <w:rsid w:val="0047308D"/>
    <w:rsid w:val="00477D89"/>
    <w:rsid w:val="00477F51"/>
    <w:rsid w:val="00490151"/>
    <w:rsid w:val="00490E46"/>
    <w:rsid w:val="004911ED"/>
    <w:rsid w:val="004A2484"/>
    <w:rsid w:val="004A6BF9"/>
    <w:rsid w:val="004B0B40"/>
    <w:rsid w:val="004C0374"/>
    <w:rsid w:val="004D108B"/>
    <w:rsid w:val="004E11BB"/>
    <w:rsid w:val="004E1FF0"/>
    <w:rsid w:val="004E2120"/>
    <w:rsid w:val="004F5E87"/>
    <w:rsid w:val="00507747"/>
    <w:rsid w:val="00511551"/>
    <w:rsid w:val="00521547"/>
    <w:rsid w:val="00526D7C"/>
    <w:rsid w:val="0053083F"/>
    <w:rsid w:val="00546A70"/>
    <w:rsid w:val="005558E7"/>
    <w:rsid w:val="00570370"/>
    <w:rsid w:val="00573BF7"/>
    <w:rsid w:val="00587F72"/>
    <w:rsid w:val="005A21F1"/>
    <w:rsid w:val="005C1F1F"/>
    <w:rsid w:val="005C3418"/>
    <w:rsid w:val="005D5EFE"/>
    <w:rsid w:val="00601CF3"/>
    <w:rsid w:val="006039A5"/>
    <w:rsid w:val="0060629A"/>
    <w:rsid w:val="00615C05"/>
    <w:rsid w:val="00622D3F"/>
    <w:rsid w:val="00624485"/>
    <w:rsid w:val="0062483C"/>
    <w:rsid w:val="00624A0A"/>
    <w:rsid w:val="00625700"/>
    <w:rsid w:val="00625848"/>
    <w:rsid w:val="00633AB2"/>
    <w:rsid w:val="00641D62"/>
    <w:rsid w:val="006466B7"/>
    <w:rsid w:val="00652F27"/>
    <w:rsid w:val="006739BB"/>
    <w:rsid w:val="00674400"/>
    <w:rsid w:val="00683D19"/>
    <w:rsid w:val="00697465"/>
    <w:rsid w:val="006A2F38"/>
    <w:rsid w:val="006A78B7"/>
    <w:rsid w:val="006C34A5"/>
    <w:rsid w:val="006C6498"/>
    <w:rsid w:val="006D4A74"/>
    <w:rsid w:val="006E051C"/>
    <w:rsid w:val="0070441F"/>
    <w:rsid w:val="007118F7"/>
    <w:rsid w:val="00714E28"/>
    <w:rsid w:val="00715293"/>
    <w:rsid w:val="007239B0"/>
    <w:rsid w:val="007316C2"/>
    <w:rsid w:val="00733CC1"/>
    <w:rsid w:val="007354F2"/>
    <w:rsid w:val="007372FB"/>
    <w:rsid w:val="007459BC"/>
    <w:rsid w:val="00746E07"/>
    <w:rsid w:val="00756BDB"/>
    <w:rsid w:val="00757BA6"/>
    <w:rsid w:val="00760A21"/>
    <w:rsid w:val="00764A39"/>
    <w:rsid w:val="00780C03"/>
    <w:rsid w:val="00780ED8"/>
    <w:rsid w:val="00783698"/>
    <w:rsid w:val="00784456"/>
    <w:rsid w:val="00784C29"/>
    <w:rsid w:val="00791C12"/>
    <w:rsid w:val="00794157"/>
    <w:rsid w:val="007B6BB5"/>
    <w:rsid w:val="007B7BCE"/>
    <w:rsid w:val="007C0EDF"/>
    <w:rsid w:val="007C7E9A"/>
    <w:rsid w:val="007E11E0"/>
    <w:rsid w:val="007E35AF"/>
    <w:rsid w:val="007F17A7"/>
    <w:rsid w:val="007F6E9F"/>
    <w:rsid w:val="008027DB"/>
    <w:rsid w:val="008031EC"/>
    <w:rsid w:val="00805409"/>
    <w:rsid w:val="00811673"/>
    <w:rsid w:val="00812A91"/>
    <w:rsid w:val="00816DC3"/>
    <w:rsid w:val="00817526"/>
    <w:rsid w:val="00817B17"/>
    <w:rsid w:val="00825196"/>
    <w:rsid w:val="00837A47"/>
    <w:rsid w:val="00837C4C"/>
    <w:rsid w:val="00855419"/>
    <w:rsid w:val="00866E89"/>
    <w:rsid w:val="0086774E"/>
    <w:rsid w:val="00872A56"/>
    <w:rsid w:val="008846D8"/>
    <w:rsid w:val="00886F82"/>
    <w:rsid w:val="00887581"/>
    <w:rsid w:val="0089201C"/>
    <w:rsid w:val="008A18F2"/>
    <w:rsid w:val="008A41D3"/>
    <w:rsid w:val="008A6754"/>
    <w:rsid w:val="008B771C"/>
    <w:rsid w:val="008C31EC"/>
    <w:rsid w:val="008D0B73"/>
    <w:rsid w:val="008D1668"/>
    <w:rsid w:val="008D1ABD"/>
    <w:rsid w:val="008E5952"/>
    <w:rsid w:val="008E5B6C"/>
    <w:rsid w:val="008F7FC4"/>
    <w:rsid w:val="0090482A"/>
    <w:rsid w:val="009048A1"/>
    <w:rsid w:val="00906EB8"/>
    <w:rsid w:val="00910223"/>
    <w:rsid w:val="00912C9D"/>
    <w:rsid w:val="00914D46"/>
    <w:rsid w:val="0092260C"/>
    <w:rsid w:val="009258DE"/>
    <w:rsid w:val="0092630E"/>
    <w:rsid w:val="00940E1A"/>
    <w:rsid w:val="00956561"/>
    <w:rsid w:val="00967DCC"/>
    <w:rsid w:val="009752CA"/>
    <w:rsid w:val="00982587"/>
    <w:rsid w:val="0098530A"/>
    <w:rsid w:val="009A20CD"/>
    <w:rsid w:val="009B4270"/>
    <w:rsid w:val="009D3898"/>
    <w:rsid w:val="009E1B26"/>
    <w:rsid w:val="00A14F90"/>
    <w:rsid w:val="00A17D79"/>
    <w:rsid w:val="00A240C1"/>
    <w:rsid w:val="00A24927"/>
    <w:rsid w:val="00A2528D"/>
    <w:rsid w:val="00A30D44"/>
    <w:rsid w:val="00A40E2E"/>
    <w:rsid w:val="00A42540"/>
    <w:rsid w:val="00A51293"/>
    <w:rsid w:val="00A52252"/>
    <w:rsid w:val="00A55F8D"/>
    <w:rsid w:val="00A617F7"/>
    <w:rsid w:val="00A6433C"/>
    <w:rsid w:val="00A66C20"/>
    <w:rsid w:val="00A7100E"/>
    <w:rsid w:val="00A82BF4"/>
    <w:rsid w:val="00A833A5"/>
    <w:rsid w:val="00A84E25"/>
    <w:rsid w:val="00A869C3"/>
    <w:rsid w:val="00A91249"/>
    <w:rsid w:val="00A97AB0"/>
    <w:rsid w:val="00AA1BDD"/>
    <w:rsid w:val="00AB7A1C"/>
    <w:rsid w:val="00AC1708"/>
    <w:rsid w:val="00AD3779"/>
    <w:rsid w:val="00AD5BE5"/>
    <w:rsid w:val="00AE6793"/>
    <w:rsid w:val="00B107C7"/>
    <w:rsid w:val="00B12B70"/>
    <w:rsid w:val="00B17E63"/>
    <w:rsid w:val="00B34934"/>
    <w:rsid w:val="00B354DF"/>
    <w:rsid w:val="00B37D98"/>
    <w:rsid w:val="00B400CD"/>
    <w:rsid w:val="00B60A08"/>
    <w:rsid w:val="00B62217"/>
    <w:rsid w:val="00B72559"/>
    <w:rsid w:val="00B8090D"/>
    <w:rsid w:val="00B853EE"/>
    <w:rsid w:val="00B973CB"/>
    <w:rsid w:val="00BA7BF2"/>
    <w:rsid w:val="00BA7F42"/>
    <w:rsid w:val="00BB12A8"/>
    <w:rsid w:val="00BB155C"/>
    <w:rsid w:val="00BC7B92"/>
    <w:rsid w:val="00BD0C70"/>
    <w:rsid w:val="00BE7E58"/>
    <w:rsid w:val="00BF478F"/>
    <w:rsid w:val="00C0772E"/>
    <w:rsid w:val="00C0798D"/>
    <w:rsid w:val="00C170A9"/>
    <w:rsid w:val="00C4470B"/>
    <w:rsid w:val="00C45B47"/>
    <w:rsid w:val="00C91CE6"/>
    <w:rsid w:val="00CA0D4D"/>
    <w:rsid w:val="00CA1874"/>
    <w:rsid w:val="00CA6204"/>
    <w:rsid w:val="00CA6394"/>
    <w:rsid w:val="00CB21A3"/>
    <w:rsid w:val="00CB75DA"/>
    <w:rsid w:val="00CC02EF"/>
    <w:rsid w:val="00CC53DA"/>
    <w:rsid w:val="00CD7433"/>
    <w:rsid w:val="00D4613C"/>
    <w:rsid w:val="00D469DC"/>
    <w:rsid w:val="00D517B8"/>
    <w:rsid w:val="00D54806"/>
    <w:rsid w:val="00D5505B"/>
    <w:rsid w:val="00D5597B"/>
    <w:rsid w:val="00D57345"/>
    <w:rsid w:val="00D61752"/>
    <w:rsid w:val="00D62D2A"/>
    <w:rsid w:val="00D63E36"/>
    <w:rsid w:val="00D651AC"/>
    <w:rsid w:val="00D74532"/>
    <w:rsid w:val="00D7706C"/>
    <w:rsid w:val="00D807C3"/>
    <w:rsid w:val="00D81747"/>
    <w:rsid w:val="00D903FB"/>
    <w:rsid w:val="00DB0C69"/>
    <w:rsid w:val="00DB66E3"/>
    <w:rsid w:val="00DC2160"/>
    <w:rsid w:val="00DD51A0"/>
    <w:rsid w:val="00DE5438"/>
    <w:rsid w:val="00DF3D10"/>
    <w:rsid w:val="00E10A9F"/>
    <w:rsid w:val="00E14446"/>
    <w:rsid w:val="00E20017"/>
    <w:rsid w:val="00E230ED"/>
    <w:rsid w:val="00E24FDA"/>
    <w:rsid w:val="00E27C72"/>
    <w:rsid w:val="00E32E2E"/>
    <w:rsid w:val="00E3710B"/>
    <w:rsid w:val="00E54809"/>
    <w:rsid w:val="00E55358"/>
    <w:rsid w:val="00E67BDE"/>
    <w:rsid w:val="00E710F2"/>
    <w:rsid w:val="00E71248"/>
    <w:rsid w:val="00E7580D"/>
    <w:rsid w:val="00E83847"/>
    <w:rsid w:val="00E90E41"/>
    <w:rsid w:val="00E9286C"/>
    <w:rsid w:val="00E97C81"/>
    <w:rsid w:val="00EB0283"/>
    <w:rsid w:val="00EB592B"/>
    <w:rsid w:val="00EC132E"/>
    <w:rsid w:val="00EC29D4"/>
    <w:rsid w:val="00EC6E4F"/>
    <w:rsid w:val="00EC6EE0"/>
    <w:rsid w:val="00ED0FD9"/>
    <w:rsid w:val="00EE5703"/>
    <w:rsid w:val="00EF4CE4"/>
    <w:rsid w:val="00F06E41"/>
    <w:rsid w:val="00F1192D"/>
    <w:rsid w:val="00F12AF9"/>
    <w:rsid w:val="00F13015"/>
    <w:rsid w:val="00F26228"/>
    <w:rsid w:val="00F355EE"/>
    <w:rsid w:val="00F47220"/>
    <w:rsid w:val="00F520C9"/>
    <w:rsid w:val="00F543EA"/>
    <w:rsid w:val="00F63591"/>
    <w:rsid w:val="00F64BB0"/>
    <w:rsid w:val="00F66887"/>
    <w:rsid w:val="00F75D75"/>
    <w:rsid w:val="00F80B8F"/>
    <w:rsid w:val="00F8327D"/>
    <w:rsid w:val="00F961D2"/>
    <w:rsid w:val="00FA338F"/>
    <w:rsid w:val="00FA63E6"/>
    <w:rsid w:val="00FC7DE3"/>
    <w:rsid w:val="00FD3BD8"/>
    <w:rsid w:val="00FD564D"/>
    <w:rsid w:val="00FD7FE1"/>
    <w:rsid w:val="00FE3FCE"/>
    <w:rsid w:val="00FF1DF3"/>
    <w:rsid w:val="00FF2698"/>
    <w:rsid w:val="00FF29DB"/>
    <w:rsid w:val="220381D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5C4EA"/>
  <w15:chartTrackingRefBased/>
  <w15:docId w15:val="{C4DBF809-E063-4ABB-B7C6-0C355E85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3C3021"/>
    <w:rPr>
      <w:lang w:val="en-US"/>
    </w:rPr>
  </w:style>
  <w:style w:type="paragraph" w:styleId="Heading1">
    <w:name w:val="heading 1"/>
    <w:basedOn w:val="Normal"/>
    <w:next w:val="Normal"/>
    <w:link w:val="Heading1Char"/>
    <w:uiPriority w:val="9"/>
    <w:rsid w:val="003C3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3C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3C30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3C30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3C3021"/>
    <w:pPr>
      <w:keepNext/>
      <w:keepLines/>
      <w:spacing w:before="240" w:after="80"/>
      <w:outlineLvl w:val="4"/>
    </w:pPr>
    <w:rPr>
      <w:sz w:val="20"/>
    </w:rPr>
  </w:style>
  <w:style w:type="paragraph" w:styleId="Heading6">
    <w:name w:val="heading 6"/>
    <w:basedOn w:val="Heading5"/>
    <w:next w:val="Normal"/>
    <w:link w:val="Heading6Char"/>
    <w:rsid w:val="003C3021"/>
    <w:pPr>
      <w:spacing w:before="120" w:after="240"/>
      <w:outlineLvl w:val="5"/>
    </w:pPr>
  </w:style>
  <w:style w:type="paragraph" w:styleId="Heading7">
    <w:name w:val="heading 7"/>
    <w:basedOn w:val="Normal"/>
    <w:next w:val="Normal"/>
    <w:link w:val="Heading7Char"/>
    <w:uiPriority w:val="9"/>
    <w:unhideWhenUsed/>
    <w:rsid w:val="003C3021"/>
    <w:pPr>
      <w:keepNext/>
      <w:keepLines/>
      <w:spacing w:before="240" w:after="240"/>
      <w:outlineLvl w:val="6"/>
    </w:pPr>
    <w:rPr>
      <w:rFonts w:eastAsiaTheme="majorEastAsia" w:cstheme="majorBidi"/>
      <w:iCs/>
      <w:sz w:val="24"/>
    </w:rPr>
  </w:style>
  <w:style w:type="paragraph" w:styleId="Heading8">
    <w:name w:val="heading 8"/>
    <w:basedOn w:val="Normal"/>
    <w:next w:val="Normal"/>
    <w:link w:val="Heading8Char"/>
    <w:uiPriority w:val="9"/>
    <w:unhideWhenUsed/>
    <w:rsid w:val="003C3021"/>
    <w:pPr>
      <w:keepNext/>
      <w:keepLines/>
      <w:spacing w:before="160" w:after="240"/>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3C3021"/>
    <w:pPr>
      <w:keepNext/>
      <w:keepLines/>
      <w:spacing w:before="40" w:after="0"/>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3C30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C30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C302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3C3021"/>
    <w:rPr>
      <w:sz w:val="20"/>
      <w:lang w:val="en-US"/>
    </w:rPr>
  </w:style>
  <w:style w:type="character" w:customStyle="1" w:styleId="Heading6Char">
    <w:name w:val="Heading 6 Char"/>
    <w:basedOn w:val="DefaultParagraphFont"/>
    <w:link w:val="Heading6"/>
    <w:rsid w:val="003C3021"/>
    <w:rPr>
      <w:sz w:val="20"/>
      <w:lang w:val="en-US"/>
    </w:rPr>
  </w:style>
  <w:style w:type="character" w:customStyle="1" w:styleId="Heading7Char">
    <w:name w:val="Heading 7 Char"/>
    <w:basedOn w:val="DefaultParagraphFont"/>
    <w:link w:val="Heading7"/>
    <w:uiPriority w:val="9"/>
    <w:rsid w:val="003C3021"/>
    <w:rPr>
      <w:rFonts w:eastAsiaTheme="majorEastAsia" w:cstheme="majorBidi"/>
      <w:iCs/>
      <w:sz w:val="24"/>
      <w:lang w:val="en-US"/>
    </w:rPr>
  </w:style>
  <w:style w:type="character" w:customStyle="1" w:styleId="Heading8Char">
    <w:name w:val="Heading 8 Char"/>
    <w:basedOn w:val="DefaultParagraphFont"/>
    <w:link w:val="Heading8"/>
    <w:uiPriority w:val="9"/>
    <w:rsid w:val="003C3021"/>
    <w:rPr>
      <w:rFonts w:eastAsiaTheme="majorEastAsia" w:cstheme="majorBidi"/>
      <w:szCs w:val="21"/>
      <w:lang w:val="en-US"/>
    </w:rPr>
  </w:style>
  <w:style w:type="character" w:customStyle="1" w:styleId="Heading9Char">
    <w:name w:val="Heading 9 Char"/>
    <w:basedOn w:val="DefaultParagraphFont"/>
    <w:link w:val="Heading9"/>
    <w:uiPriority w:val="9"/>
    <w:semiHidden/>
    <w:rsid w:val="003C3021"/>
    <w:rPr>
      <w:rFonts w:asciiTheme="majorHAnsi" w:eastAsiaTheme="majorEastAsia" w:hAnsiTheme="majorHAnsi" w:cstheme="majorBidi"/>
      <w:i/>
      <w:iCs/>
      <w:sz w:val="21"/>
      <w:szCs w:val="21"/>
      <w:lang w:val="en-US"/>
    </w:rPr>
  </w:style>
  <w:style w:type="character" w:customStyle="1" w:styleId="P-Bold">
    <w:name w:val="P - Bold"/>
    <w:uiPriority w:val="1"/>
    <w:qFormat/>
    <w:rsid w:val="003C3021"/>
    <w:rPr>
      <w:rFonts w:ascii="Arial" w:hAnsi="Arial"/>
      <w:b/>
      <w:sz w:val="22"/>
      <w:bdr w:val="none" w:sz="0" w:space="0" w:color="auto"/>
      <w:shd w:val="clear" w:color="auto" w:fill="73FDD6"/>
    </w:rPr>
  </w:style>
  <w:style w:type="paragraph" w:customStyle="1" w:styleId="P-Callout">
    <w:name w:val="P - Callout"/>
    <w:basedOn w:val="Normal"/>
    <w:next w:val="Normal"/>
    <w:qFormat/>
    <w:rsid w:val="003C3021"/>
    <w:pPr>
      <w:shd w:val="clear" w:color="auto" w:fill="E2EFD9" w:themeFill="accent6" w:themeFillTint="33"/>
      <w:spacing w:before="120" w:after="360"/>
      <w:mirrorIndents/>
    </w:pPr>
    <w:rPr>
      <w:rFonts w:eastAsia="Arial"/>
      <w:lang w:val="en"/>
    </w:rPr>
  </w:style>
  <w:style w:type="character" w:customStyle="1" w:styleId="P-Keyword">
    <w:name w:val="P - Keyword"/>
    <w:uiPriority w:val="1"/>
    <w:qFormat/>
    <w:rsid w:val="003C3021"/>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3C3021"/>
    <w:pPr>
      <w:numPr>
        <w:numId w:val="2"/>
      </w:numPr>
      <w:spacing w:before="160" w:line="300" w:lineRule="auto"/>
    </w:pPr>
    <w:rPr>
      <w:rFonts w:eastAsia="Arial"/>
      <w:lang w:val="en"/>
    </w:rPr>
  </w:style>
  <w:style w:type="paragraph" w:customStyle="1" w:styleId="L-Bullets">
    <w:name w:val="L - Bullets"/>
    <w:basedOn w:val="Normal"/>
    <w:qFormat/>
    <w:rsid w:val="003C3021"/>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3C3021"/>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3C3021"/>
    <w:rPr>
      <w:rFonts w:ascii="Arial" w:hAnsi="Arial"/>
      <w:i/>
      <w:color w:val="auto"/>
      <w:sz w:val="22"/>
      <w:bdr w:val="none" w:sz="0" w:space="0" w:color="auto"/>
      <w:shd w:val="clear" w:color="auto" w:fill="FFFC00"/>
    </w:rPr>
  </w:style>
  <w:style w:type="character" w:customStyle="1" w:styleId="P-Code">
    <w:name w:val="P - Code"/>
    <w:uiPriority w:val="1"/>
    <w:qFormat/>
    <w:rsid w:val="003C3021"/>
    <w:rPr>
      <w:rFonts w:ascii="Courier" w:hAnsi="Courier"/>
      <w:sz w:val="22"/>
      <w:bdr w:val="none" w:sz="0" w:space="0" w:color="auto"/>
      <w:shd w:val="clear" w:color="auto" w:fill="D5FC79"/>
    </w:rPr>
  </w:style>
  <w:style w:type="paragraph" w:customStyle="1" w:styleId="H1-Section">
    <w:name w:val="H1 - Section"/>
    <w:basedOn w:val="Heading1"/>
    <w:next w:val="Normal"/>
    <w:qFormat/>
    <w:rsid w:val="003C3021"/>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3C3021"/>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3C3021"/>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3C3021"/>
    <w:pPr>
      <w:spacing w:before="120" w:after="120"/>
    </w:pPr>
    <w:rPr>
      <w:rFonts w:eastAsia="Arial"/>
      <w:lang w:val="en"/>
    </w:rPr>
  </w:style>
  <w:style w:type="paragraph" w:customStyle="1" w:styleId="H3-Subheading">
    <w:name w:val="H3 - Subheading"/>
    <w:basedOn w:val="Heading3"/>
    <w:next w:val="Normal"/>
    <w:qFormat/>
    <w:rsid w:val="003C3021"/>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3C3021"/>
    <w:pPr>
      <w:spacing w:before="120" w:after="240"/>
      <w:jc w:val="center"/>
    </w:pPr>
    <w:rPr>
      <w:rFonts w:eastAsia="Arial"/>
      <w:b/>
      <w:color w:val="FF0000"/>
      <w:sz w:val="20"/>
      <w:lang w:val="en"/>
    </w:rPr>
  </w:style>
  <w:style w:type="paragraph" w:customStyle="1" w:styleId="SC-Heading">
    <w:name w:val="SC - Heading"/>
    <w:next w:val="H1-Section"/>
    <w:qFormat/>
    <w:rsid w:val="003C3021"/>
    <w:pPr>
      <w:spacing w:before="240" w:after="240"/>
    </w:pPr>
    <w:rPr>
      <w:rFonts w:eastAsiaTheme="majorEastAsia" w:cstheme="majorBidi"/>
      <w:b/>
      <w:iCs/>
      <w:color w:val="FF0000"/>
      <w:sz w:val="24"/>
      <w:lang w:val="en"/>
    </w:rPr>
  </w:style>
  <w:style w:type="paragraph" w:customStyle="1" w:styleId="SC-Link">
    <w:name w:val="SC - Link"/>
    <w:qFormat/>
    <w:rsid w:val="003C3021"/>
    <w:pPr>
      <w:spacing w:before="200" w:after="240"/>
    </w:pPr>
    <w:rPr>
      <w:rFonts w:eastAsiaTheme="majorEastAsia" w:cstheme="majorBidi"/>
      <w:b/>
      <w:color w:val="00B050"/>
      <w:szCs w:val="21"/>
      <w:lang w:val="en"/>
    </w:rPr>
  </w:style>
  <w:style w:type="paragraph" w:customStyle="1" w:styleId="P-Source">
    <w:name w:val="P - Source"/>
    <w:qFormat/>
    <w:rsid w:val="003C3021"/>
    <w:pPr>
      <w:shd w:val="solid" w:color="auto" w:fill="auto"/>
    </w:pPr>
    <w:rPr>
      <w:rFonts w:ascii="Courier" w:eastAsia="Arial" w:hAnsi="Courier" w:cs="Consolas"/>
      <w:szCs w:val="21"/>
      <w:lang w:val="en"/>
    </w:rPr>
  </w:style>
  <w:style w:type="paragraph" w:customStyle="1" w:styleId="L-Regular">
    <w:name w:val="L - Regular"/>
    <w:basedOn w:val="L-Numbers"/>
    <w:qFormat/>
    <w:rsid w:val="003C3021"/>
    <w:pPr>
      <w:numPr>
        <w:numId w:val="0"/>
      </w:numPr>
      <w:ind w:left="720"/>
    </w:pPr>
  </w:style>
  <w:style w:type="paragraph" w:customStyle="1" w:styleId="L-Source">
    <w:name w:val="L - Source"/>
    <w:basedOn w:val="P-Source"/>
    <w:rsid w:val="003C3021"/>
    <w:pPr>
      <w:shd w:val="pct50" w:color="D9E2F3" w:themeColor="accent1" w:themeTint="33" w:fill="auto"/>
      <w:ind w:left="720"/>
    </w:pPr>
  </w:style>
  <w:style w:type="table" w:styleId="TableGrid">
    <w:name w:val="Table Grid"/>
    <w:basedOn w:val="TableNormal"/>
    <w:uiPriority w:val="39"/>
    <w:rsid w:val="003C3021"/>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3C3021"/>
    <w:rPr>
      <w:rFonts w:ascii="Courier" w:hAnsi="Courier"/>
      <w:b/>
      <w:bdr w:val="none" w:sz="0" w:space="0" w:color="auto"/>
      <w:shd w:val="clear" w:color="auto" w:fill="F4D3D2"/>
    </w:rPr>
  </w:style>
  <w:style w:type="paragraph" w:customStyle="1" w:styleId="SC-Source">
    <w:name w:val="SC - Source"/>
    <w:basedOn w:val="P-Source"/>
    <w:qFormat/>
    <w:rsid w:val="003C3021"/>
    <w:pPr>
      <w:shd w:val="pct50" w:color="D9E2F3" w:themeColor="accent1" w:themeTint="33" w:fill="auto"/>
    </w:pPr>
  </w:style>
  <w:style w:type="paragraph" w:customStyle="1" w:styleId="SP-Editorial">
    <w:name w:val="SP - Editorial"/>
    <w:next w:val="P-Regular"/>
    <w:qFormat/>
    <w:rsid w:val="003C3021"/>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3C3021"/>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3C3021"/>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3C3021"/>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A2F38"/>
    <w:rPr>
      <w:color w:val="0563C1" w:themeColor="hyperlink"/>
      <w:u w:val="single"/>
    </w:rPr>
  </w:style>
  <w:style w:type="character" w:styleId="UnresolvedMention">
    <w:name w:val="Unresolved Mention"/>
    <w:basedOn w:val="DefaultParagraphFont"/>
    <w:uiPriority w:val="99"/>
    <w:semiHidden/>
    <w:unhideWhenUsed/>
    <w:rsid w:val="006A2F38"/>
    <w:rPr>
      <w:color w:val="605E5C"/>
      <w:shd w:val="clear" w:color="auto" w:fill="E1DFDD"/>
    </w:rPr>
  </w:style>
  <w:style w:type="paragraph" w:styleId="ListParagraph">
    <w:name w:val="List Paragraph"/>
    <w:basedOn w:val="Normal"/>
    <w:uiPriority w:val="34"/>
    <w:semiHidden/>
    <w:qFormat/>
    <w:rsid w:val="00FC7DE3"/>
    <w:pPr>
      <w:ind w:left="720"/>
      <w:contextualSpacing/>
    </w:pPr>
  </w:style>
  <w:style w:type="character" w:styleId="FollowedHyperlink">
    <w:name w:val="FollowedHyperlink"/>
    <w:basedOn w:val="DefaultParagraphFont"/>
    <w:uiPriority w:val="99"/>
    <w:semiHidden/>
    <w:rsid w:val="00DF3D10"/>
    <w:rPr>
      <w:color w:val="954F72" w:themeColor="followedHyperlink"/>
      <w:u w:val="single"/>
    </w:rPr>
  </w:style>
  <w:style w:type="paragraph" w:styleId="HTMLPreformatted">
    <w:name w:val="HTML Preformatted"/>
    <w:basedOn w:val="Normal"/>
    <w:link w:val="HTMLPreformattedChar"/>
    <w:uiPriority w:val="99"/>
    <w:unhideWhenUsed/>
    <w:rsid w:val="00415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15ED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048762">
      <w:bodyDiv w:val="1"/>
      <w:marLeft w:val="0"/>
      <w:marRight w:val="0"/>
      <w:marTop w:val="0"/>
      <w:marBottom w:val="0"/>
      <w:divBdr>
        <w:top w:val="none" w:sz="0" w:space="0" w:color="auto"/>
        <w:left w:val="none" w:sz="0" w:space="0" w:color="auto"/>
        <w:bottom w:val="none" w:sz="0" w:space="0" w:color="auto"/>
        <w:right w:val="none" w:sz="0" w:space="0" w:color="auto"/>
      </w:divBdr>
    </w:div>
    <w:div w:id="95291415">
      <w:bodyDiv w:val="1"/>
      <w:marLeft w:val="0"/>
      <w:marRight w:val="0"/>
      <w:marTop w:val="0"/>
      <w:marBottom w:val="0"/>
      <w:divBdr>
        <w:top w:val="none" w:sz="0" w:space="0" w:color="auto"/>
        <w:left w:val="none" w:sz="0" w:space="0" w:color="auto"/>
        <w:bottom w:val="none" w:sz="0" w:space="0" w:color="auto"/>
        <w:right w:val="none" w:sz="0" w:space="0" w:color="auto"/>
      </w:divBdr>
    </w:div>
    <w:div w:id="98529641">
      <w:bodyDiv w:val="1"/>
      <w:marLeft w:val="0"/>
      <w:marRight w:val="0"/>
      <w:marTop w:val="0"/>
      <w:marBottom w:val="0"/>
      <w:divBdr>
        <w:top w:val="none" w:sz="0" w:space="0" w:color="auto"/>
        <w:left w:val="none" w:sz="0" w:space="0" w:color="auto"/>
        <w:bottom w:val="none" w:sz="0" w:space="0" w:color="auto"/>
        <w:right w:val="none" w:sz="0" w:space="0" w:color="auto"/>
      </w:divBdr>
    </w:div>
    <w:div w:id="189879734">
      <w:bodyDiv w:val="1"/>
      <w:marLeft w:val="0"/>
      <w:marRight w:val="0"/>
      <w:marTop w:val="0"/>
      <w:marBottom w:val="0"/>
      <w:divBdr>
        <w:top w:val="none" w:sz="0" w:space="0" w:color="auto"/>
        <w:left w:val="none" w:sz="0" w:space="0" w:color="auto"/>
        <w:bottom w:val="none" w:sz="0" w:space="0" w:color="auto"/>
        <w:right w:val="none" w:sz="0" w:space="0" w:color="auto"/>
      </w:divBdr>
    </w:div>
    <w:div w:id="268587429">
      <w:bodyDiv w:val="1"/>
      <w:marLeft w:val="0"/>
      <w:marRight w:val="0"/>
      <w:marTop w:val="0"/>
      <w:marBottom w:val="0"/>
      <w:divBdr>
        <w:top w:val="none" w:sz="0" w:space="0" w:color="auto"/>
        <w:left w:val="none" w:sz="0" w:space="0" w:color="auto"/>
        <w:bottom w:val="none" w:sz="0" w:space="0" w:color="auto"/>
        <w:right w:val="none" w:sz="0" w:space="0" w:color="auto"/>
      </w:divBdr>
      <w:divsChild>
        <w:div w:id="1540050830">
          <w:marLeft w:val="0"/>
          <w:marRight w:val="0"/>
          <w:marTop w:val="0"/>
          <w:marBottom w:val="0"/>
          <w:divBdr>
            <w:top w:val="none" w:sz="0" w:space="0" w:color="auto"/>
            <w:left w:val="none" w:sz="0" w:space="0" w:color="auto"/>
            <w:bottom w:val="none" w:sz="0" w:space="0" w:color="auto"/>
            <w:right w:val="none" w:sz="0" w:space="0" w:color="auto"/>
          </w:divBdr>
          <w:divsChild>
            <w:div w:id="1441143197">
              <w:marLeft w:val="0"/>
              <w:marRight w:val="0"/>
              <w:marTop w:val="0"/>
              <w:marBottom w:val="0"/>
              <w:divBdr>
                <w:top w:val="none" w:sz="0" w:space="0" w:color="auto"/>
                <w:left w:val="none" w:sz="0" w:space="0" w:color="auto"/>
                <w:bottom w:val="none" w:sz="0" w:space="0" w:color="auto"/>
                <w:right w:val="none" w:sz="0" w:space="0" w:color="auto"/>
              </w:divBdr>
            </w:div>
            <w:div w:id="473060380">
              <w:marLeft w:val="0"/>
              <w:marRight w:val="0"/>
              <w:marTop w:val="0"/>
              <w:marBottom w:val="0"/>
              <w:divBdr>
                <w:top w:val="none" w:sz="0" w:space="0" w:color="auto"/>
                <w:left w:val="none" w:sz="0" w:space="0" w:color="auto"/>
                <w:bottom w:val="none" w:sz="0" w:space="0" w:color="auto"/>
                <w:right w:val="none" w:sz="0" w:space="0" w:color="auto"/>
              </w:divBdr>
            </w:div>
            <w:div w:id="1246496068">
              <w:marLeft w:val="0"/>
              <w:marRight w:val="0"/>
              <w:marTop w:val="0"/>
              <w:marBottom w:val="0"/>
              <w:divBdr>
                <w:top w:val="none" w:sz="0" w:space="0" w:color="auto"/>
                <w:left w:val="none" w:sz="0" w:space="0" w:color="auto"/>
                <w:bottom w:val="none" w:sz="0" w:space="0" w:color="auto"/>
                <w:right w:val="none" w:sz="0" w:space="0" w:color="auto"/>
              </w:divBdr>
            </w:div>
            <w:div w:id="502159463">
              <w:marLeft w:val="0"/>
              <w:marRight w:val="0"/>
              <w:marTop w:val="0"/>
              <w:marBottom w:val="0"/>
              <w:divBdr>
                <w:top w:val="none" w:sz="0" w:space="0" w:color="auto"/>
                <w:left w:val="none" w:sz="0" w:space="0" w:color="auto"/>
                <w:bottom w:val="none" w:sz="0" w:space="0" w:color="auto"/>
                <w:right w:val="none" w:sz="0" w:space="0" w:color="auto"/>
              </w:divBdr>
            </w:div>
            <w:div w:id="214049691">
              <w:marLeft w:val="0"/>
              <w:marRight w:val="0"/>
              <w:marTop w:val="0"/>
              <w:marBottom w:val="0"/>
              <w:divBdr>
                <w:top w:val="none" w:sz="0" w:space="0" w:color="auto"/>
                <w:left w:val="none" w:sz="0" w:space="0" w:color="auto"/>
                <w:bottom w:val="none" w:sz="0" w:space="0" w:color="auto"/>
                <w:right w:val="none" w:sz="0" w:space="0" w:color="auto"/>
              </w:divBdr>
            </w:div>
            <w:div w:id="2060662806">
              <w:marLeft w:val="0"/>
              <w:marRight w:val="0"/>
              <w:marTop w:val="0"/>
              <w:marBottom w:val="0"/>
              <w:divBdr>
                <w:top w:val="none" w:sz="0" w:space="0" w:color="auto"/>
                <w:left w:val="none" w:sz="0" w:space="0" w:color="auto"/>
                <w:bottom w:val="none" w:sz="0" w:space="0" w:color="auto"/>
                <w:right w:val="none" w:sz="0" w:space="0" w:color="auto"/>
              </w:divBdr>
            </w:div>
            <w:div w:id="886525125">
              <w:marLeft w:val="0"/>
              <w:marRight w:val="0"/>
              <w:marTop w:val="0"/>
              <w:marBottom w:val="0"/>
              <w:divBdr>
                <w:top w:val="none" w:sz="0" w:space="0" w:color="auto"/>
                <w:left w:val="none" w:sz="0" w:space="0" w:color="auto"/>
                <w:bottom w:val="none" w:sz="0" w:space="0" w:color="auto"/>
                <w:right w:val="none" w:sz="0" w:space="0" w:color="auto"/>
              </w:divBdr>
            </w:div>
            <w:div w:id="817647102">
              <w:marLeft w:val="0"/>
              <w:marRight w:val="0"/>
              <w:marTop w:val="0"/>
              <w:marBottom w:val="0"/>
              <w:divBdr>
                <w:top w:val="none" w:sz="0" w:space="0" w:color="auto"/>
                <w:left w:val="none" w:sz="0" w:space="0" w:color="auto"/>
                <w:bottom w:val="none" w:sz="0" w:space="0" w:color="auto"/>
                <w:right w:val="none" w:sz="0" w:space="0" w:color="auto"/>
              </w:divBdr>
            </w:div>
            <w:div w:id="977344261">
              <w:marLeft w:val="0"/>
              <w:marRight w:val="0"/>
              <w:marTop w:val="0"/>
              <w:marBottom w:val="0"/>
              <w:divBdr>
                <w:top w:val="none" w:sz="0" w:space="0" w:color="auto"/>
                <w:left w:val="none" w:sz="0" w:space="0" w:color="auto"/>
                <w:bottom w:val="none" w:sz="0" w:space="0" w:color="auto"/>
                <w:right w:val="none" w:sz="0" w:space="0" w:color="auto"/>
              </w:divBdr>
            </w:div>
            <w:div w:id="987125076">
              <w:marLeft w:val="0"/>
              <w:marRight w:val="0"/>
              <w:marTop w:val="0"/>
              <w:marBottom w:val="0"/>
              <w:divBdr>
                <w:top w:val="none" w:sz="0" w:space="0" w:color="auto"/>
                <w:left w:val="none" w:sz="0" w:space="0" w:color="auto"/>
                <w:bottom w:val="none" w:sz="0" w:space="0" w:color="auto"/>
                <w:right w:val="none" w:sz="0" w:space="0" w:color="auto"/>
              </w:divBdr>
            </w:div>
            <w:div w:id="397020225">
              <w:marLeft w:val="0"/>
              <w:marRight w:val="0"/>
              <w:marTop w:val="0"/>
              <w:marBottom w:val="0"/>
              <w:divBdr>
                <w:top w:val="none" w:sz="0" w:space="0" w:color="auto"/>
                <w:left w:val="none" w:sz="0" w:space="0" w:color="auto"/>
                <w:bottom w:val="none" w:sz="0" w:space="0" w:color="auto"/>
                <w:right w:val="none" w:sz="0" w:space="0" w:color="auto"/>
              </w:divBdr>
            </w:div>
            <w:div w:id="664209560">
              <w:marLeft w:val="0"/>
              <w:marRight w:val="0"/>
              <w:marTop w:val="0"/>
              <w:marBottom w:val="0"/>
              <w:divBdr>
                <w:top w:val="none" w:sz="0" w:space="0" w:color="auto"/>
                <w:left w:val="none" w:sz="0" w:space="0" w:color="auto"/>
                <w:bottom w:val="none" w:sz="0" w:space="0" w:color="auto"/>
                <w:right w:val="none" w:sz="0" w:space="0" w:color="auto"/>
              </w:divBdr>
            </w:div>
            <w:div w:id="926572175">
              <w:marLeft w:val="0"/>
              <w:marRight w:val="0"/>
              <w:marTop w:val="0"/>
              <w:marBottom w:val="0"/>
              <w:divBdr>
                <w:top w:val="none" w:sz="0" w:space="0" w:color="auto"/>
                <w:left w:val="none" w:sz="0" w:space="0" w:color="auto"/>
                <w:bottom w:val="none" w:sz="0" w:space="0" w:color="auto"/>
                <w:right w:val="none" w:sz="0" w:space="0" w:color="auto"/>
              </w:divBdr>
            </w:div>
            <w:div w:id="811404359">
              <w:marLeft w:val="0"/>
              <w:marRight w:val="0"/>
              <w:marTop w:val="0"/>
              <w:marBottom w:val="0"/>
              <w:divBdr>
                <w:top w:val="none" w:sz="0" w:space="0" w:color="auto"/>
                <w:left w:val="none" w:sz="0" w:space="0" w:color="auto"/>
                <w:bottom w:val="none" w:sz="0" w:space="0" w:color="auto"/>
                <w:right w:val="none" w:sz="0" w:space="0" w:color="auto"/>
              </w:divBdr>
            </w:div>
            <w:div w:id="100150647">
              <w:marLeft w:val="0"/>
              <w:marRight w:val="0"/>
              <w:marTop w:val="0"/>
              <w:marBottom w:val="0"/>
              <w:divBdr>
                <w:top w:val="none" w:sz="0" w:space="0" w:color="auto"/>
                <w:left w:val="none" w:sz="0" w:space="0" w:color="auto"/>
                <w:bottom w:val="none" w:sz="0" w:space="0" w:color="auto"/>
                <w:right w:val="none" w:sz="0" w:space="0" w:color="auto"/>
              </w:divBdr>
            </w:div>
            <w:div w:id="1250458323">
              <w:marLeft w:val="0"/>
              <w:marRight w:val="0"/>
              <w:marTop w:val="0"/>
              <w:marBottom w:val="0"/>
              <w:divBdr>
                <w:top w:val="none" w:sz="0" w:space="0" w:color="auto"/>
                <w:left w:val="none" w:sz="0" w:space="0" w:color="auto"/>
                <w:bottom w:val="none" w:sz="0" w:space="0" w:color="auto"/>
                <w:right w:val="none" w:sz="0" w:space="0" w:color="auto"/>
              </w:divBdr>
            </w:div>
            <w:div w:id="529759998">
              <w:marLeft w:val="0"/>
              <w:marRight w:val="0"/>
              <w:marTop w:val="0"/>
              <w:marBottom w:val="0"/>
              <w:divBdr>
                <w:top w:val="none" w:sz="0" w:space="0" w:color="auto"/>
                <w:left w:val="none" w:sz="0" w:space="0" w:color="auto"/>
                <w:bottom w:val="none" w:sz="0" w:space="0" w:color="auto"/>
                <w:right w:val="none" w:sz="0" w:space="0" w:color="auto"/>
              </w:divBdr>
            </w:div>
            <w:div w:id="124397489">
              <w:marLeft w:val="0"/>
              <w:marRight w:val="0"/>
              <w:marTop w:val="0"/>
              <w:marBottom w:val="0"/>
              <w:divBdr>
                <w:top w:val="none" w:sz="0" w:space="0" w:color="auto"/>
                <w:left w:val="none" w:sz="0" w:space="0" w:color="auto"/>
                <w:bottom w:val="none" w:sz="0" w:space="0" w:color="auto"/>
                <w:right w:val="none" w:sz="0" w:space="0" w:color="auto"/>
              </w:divBdr>
            </w:div>
            <w:div w:id="1334794789">
              <w:marLeft w:val="0"/>
              <w:marRight w:val="0"/>
              <w:marTop w:val="0"/>
              <w:marBottom w:val="0"/>
              <w:divBdr>
                <w:top w:val="none" w:sz="0" w:space="0" w:color="auto"/>
                <w:left w:val="none" w:sz="0" w:space="0" w:color="auto"/>
                <w:bottom w:val="none" w:sz="0" w:space="0" w:color="auto"/>
                <w:right w:val="none" w:sz="0" w:space="0" w:color="auto"/>
              </w:divBdr>
            </w:div>
            <w:div w:id="1703021370">
              <w:marLeft w:val="0"/>
              <w:marRight w:val="0"/>
              <w:marTop w:val="0"/>
              <w:marBottom w:val="0"/>
              <w:divBdr>
                <w:top w:val="none" w:sz="0" w:space="0" w:color="auto"/>
                <w:left w:val="none" w:sz="0" w:space="0" w:color="auto"/>
                <w:bottom w:val="none" w:sz="0" w:space="0" w:color="auto"/>
                <w:right w:val="none" w:sz="0" w:space="0" w:color="auto"/>
              </w:divBdr>
            </w:div>
            <w:div w:id="883445747">
              <w:marLeft w:val="0"/>
              <w:marRight w:val="0"/>
              <w:marTop w:val="0"/>
              <w:marBottom w:val="0"/>
              <w:divBdr>
                <w:top w:val="none" w:sz="0" w:space="0" w:color="auto"/>
                <w:left w:val="none" w:sz="0" w:space="0" w:color="auto"/>
                <w:bottom w:val="none" w:sz="0" w:space="0" w:color="auto"/>
                <w:right w:val="none" w:sz="0" w:space="0" w:color="auto"/>
              </w:divBdr>
            </w:div>
            <w:div w:id="831289630">
              <w:marLeft w:val="0"/>
              <w:marRight w:val="0"/>
              <w:marTop w:val="0"/>
              <w:marBottom w:val="0"/>
              <w:divBdr>
                <w:top w:val="none" w:sz="0" w:space="0" w:color="auto"/>
                <w:left w:val="none" w:sz="0" w:space="0" w:color="auto"/>
                <w:bottom w:val="none" w:sz="0" w:space="0" w:color="auto"/>
                <w:right w:val="none" w:sz="0" w:space="0" w:color="auto"/>
              </w:divBdr>
            </w:div>
            <w:div w:id="454561186">
              <w:marLeft w:val="0"/>
              <w:marRight w:val="0"/>
              <w:marTop w:val="0"/>
              <w:marBottom w:val="0"/>
              <w:divBdr>
                <w:top w:val="none" w:sz="0" w:space="0" w:color="auto"/>
                <w:left w:val="none" w:sz="0" w:space="0" w:color="auto"/>
                <w:bottom w:val="none" w:sz="0" w:space="0" w:color="auto"/>
                <w:right w:val="none" w:sz="0" w:space="0" w:color="auto"/>
              </w:divBdr>
            </w:div>
            <w:div w:id="2039114030">
              <w:marLeft w:val="0"/>
              <w:marRight w:val="0"/>
              <w:marTop w:val="0"/>
              <w:marBottom w:val="0"/>
              <w:divBdr>
                <w:top w:val="none" w:sz="0" w:space="0" w:color="auto"/>
                <w:left w:val="none" w:sz="0" w:space="0" w:color="auto"/>
                <w:bottom w:val="none" w:sz="0" w:space="0" w:color="auto"/>
                <w:right w:val="none" w:sz="0" w:space="0" w:color="auto"/>
              </w:divBdr>
            </w:div>
            <w:div w:id="635650482">
              <w:marLeft w:val="0"/>
              <w:marRight w:val="0"/>
              <w:marTop w:val="0"/>
              <w:marBottom w:val="0"/>
              <w:divBdr>
                <w:top w:val="none" w:sz="0" w:space="0" w:color="auto"/>
                <w:left w:val="none" w:sz="0" w:space="0" w:color="auto"/>
                <w:bottom w:val="none" w:sz="0" w:space="0" w:color="auto"/>
                <w:right w:val="none" w:sz="0" w:space="0" w:color="auto"/>
              </w:divBdr>
            </w:div>
            <w:div w:id="1408841558">
              <w:marLeft w:val="0"/>
              <w:marRight w:val="0"/>
              <w:marTop w:val="0"/>
              <w:marBottom w:val="0"/>
              <w:divBdr>
                <w:top w:val="none" w:sz="0" w:space="0" w:color="auto"/>
                <w:left w:val="none" w:sz="0" w:space="0" w:color="auto"/>
                <w:bottom w:val="none" w:sz="0" w:space="0" w:color="auto"/>
                <w:right w:val="none" w:sz="0" w:space="0" w:color="auto"/>
              </w:divBdr>
            </w:div>
            <w:div w:id="1759402316">
              <w:marLeft w:val="0"/>
              <w:marRight w:val="0"/>
              <w:marTop w:val="0"/>
              <w:marBottom w:val="0"/>
              <w:divBdr>
                <w:top w:val="none" w:sz="0" w:space="0" w:color="auto"/>
                <w:left w:val="none" w:sz="0" w:space="0" w:color="auto"/>
                <w:bottom w:val="none" w:sz="0" w:space="0" w:color="auto"/>
                <w:right w:val="none" w:sz="0" w:space="0" w:color="auto"/>
              </w:divBdr>
            </w:div>
            <w:div w:id="1366057594">
              <w:marLeft w:val="0"/>
              <w:marRight w:val="0"/>
              <w:marTop w:val="0"/>
              <w:marBottom w:val="0"/>
              <w:divBdr>
                <w:top w:val="none" w:sz="0" w:space="0" w:color="auto"/>
                <w:left w:val="none" w:sz="0" w:space="0" w:color="auto"/>
                <w:bottom w:val="none" w:sz="0" w:space="0" w:color="auto"/>
                <w:right w:val="none" w:sz="0" w:space="0" w:color="auto"/>
              </w:divBdr>
            </w:div>
            <w:div w:id="62065100">
              <w:marLeft w:val="0"/>
              <w:marRight w:val="0"/>
              <w:marTop w:val="0"/>
              <w:marBottom w:val="0"/>
              <w:divBdr>
                <w:top w:val="none" w:sz="0" w:space="0" w:color="auto"/>
                <w:left w:val="none" w:sz="0" w:space="0" w:color="auto"/>
                <w:bottom w:val="none" w:sz="0" w:space="0" w:color="auto"/>
                <w:right w:val="none" w:sz="0" w:space="0" w:color="auto"/>
              </w:divBdr>
            </w:div>
            <w:div w:id="1618025294">
              <w:marLeft w:val="0"/>
              <w:marRight w:val="0"/>
              <w:marTop w:val="0"/>
              <w:marBottom w:val="0"/>
              <w:divBdr>
                <w:top w:val="none" w:sz="0" w:space="0" w:color="auto"/>
                <w:left w:val="none" w:sz="0" w:space="0" w:color="auto"/>
                <w:bottom w:val="none" w:sz="0" w:space="0" w:color="auto"/>
                <w:right w:val="none" w:sz="0" w:space="0" w:color="auto"/>
              </w:divBdr>
            </w:div>
            <w:div w:id="129904625">
              <w:marLeft w:val="0"/>
              <w:marRight w:val="0"/>
              <w:marTop w:val="0"/>
              <w:marBottom w:val="0"/>
              <w:divBdr>
                <w:top w:val="none" w:sz="0" w:space="0" w:color="auto"/>
                <w:left w:val="none" w:sz="0" w:space="0" w:color="auto"/>
                <w:bottom w:val="none" w:sz="0" w:space="0" w:color="auto"/>
                <w:right w:val="none" w:sz="0" w:space="0" w:color="auto"/>
              </w:divBdr>
            </w:div>
            <w:div w:id="1126512593">
              <w:marLeft w:val="0"/>
              <w:marRight w:val="0"/>
              <w:marTop w:val="0"/>
              <w:marBottom w:val="0"/>
              <w:divBdr>
                <w:top w:val="none" w:sz="0" w:space="0" w:color="auto"/>
                <w:left w:val="none" w:sz="0" w:space="0" w:color="auto"/>
                <w:bottom w:val="none" w:sz="0" w:space="0" w:color="auto"/>
                <w:right w:val="none" w:sz="0" w:space="0" w:color="auto"/>
              </w:divBdr>
            </w:div>
            <w:div w:id="1917280260">
              <w:marLeft w:val="0"/>
              <w:marRight w:val="0"/>
              <w:marTop w:val="0"/>
              <w:marBottom w:val="0"/>
              <w:divBdr>
                <w:top w:val="none" w:sz="0" w:space="0" w:color="auto"/>
                <w:left w:val="none" w:sz="0" w:space="0" w:color="auto"/>
                <w:bottom w:val="none" w:sz="0" w:space="0" w:color="auto"/>
                <w:right w:val="none" w:sz="0" w:space="0" w:color="auto"/>
              </w:divBdr>
            </w:div>
            <w:div w:id="2995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1763">
      <w:bodyDiv w:val="1"/>
      <w:marLeft w:val="0"/>
      <w:marRight w:val="0"/>
      <w:marTop w:val="0"/>
      <w:marBottom w:val="0"/>
      <w:divBdr>
        <w:top w:val="none" w:sz="0" w:space="0" w:color="auto"/>
        <w:left w:val="none" w:sz="0" w:space="0" w:color="auto"/>
        <w:bottom w:val="none" w:sz="0" w:space="0" w:color="auto"/>
        <w:right w:val="none" w:sz="0" w:space="0" w:color="auto"/>
      </w:divBdr>
    </w:div>
    <w:div w:id="574902891">
      <w:bodyDiv w:val="1"/>
      <w:marLeft w:val="0"/>
      <w:marRight w:val="0"/>
      <w:marTop w:val="0"/>
      <w:marBottom w:val="0"/>
      <w:divBdr>
        <w:top w:val="none" w:sz="0" w:space="0" w:color="auto"/>
        <w:left w:val="none" w:sz="0" w:space="0" w:color="auto"/>
        <w:bottom w:val="none" w:sz="0" w:space="0" w:color="auto"/>
        <w:right w:val="none" w:sz="0" w:space="0" w:color="auto"/>
      </w:divBdr>
    </w:div>
    <w:div w:id="658532909">
      <w:bodyDiv w:val="1"/>
      <w:marLeft w:val="0"/>
      <w:marRight w:val="0"/>
      <w:marTop w:val="0"/>
      <w:marBottom w:val="0"/>
      <w:divBdr>
        <w:top w:val="none" w:sz="0" w:space="0" w:color="auto"/>
        <w:left w:val="none" w:sz="0" w:space="0" w:color="auto"/>
        <w:bottom w:val="none" w:sz="0" w:space="0" w:color="auto"/>
        <w:right w:val="none" w:sz="0" w:space="0" w:color="auto"/>
      </w:divBdr>
      <w:divsChild>
        <w:div w:id="1785494995">
          <w:marLeft w:val="0"/>
          <w:marRight w:val="0"/>
          <w:marTop w:val="0"/>
          <w:marBottom w:val="0"/>
          <w:divBdr>
            <w:top w:val="none" w:sz="0" w:space="0" w:color="auto"/>
            <w:left w:val="none" w:sz="0" w:space="0" w:color="auto"/>
            <w:bottom w:val="none" w:sz="0" w:space="0" w:color="auto"/>
            <w:right w:val="none" w:sz="0" w:space="0" w:color="auto"/>
          </w:divBdr>
        </w:div>
      </w:divsChild>
    </w:div>
    <w:div w:id="778338271">
      <w:bodyDiv w:val="1"/>
      <w:marLeft w:val="0"/>
      <w:marRight w:val="0"/>
      <w:marTop w:val="0"/>
      <w:marBottom w:val="0"/>
      <w:divBdr>
        <w:top w:val="none" w:sz="0" w:space="0" w:color="auto"/>
        <w:left w:val="none" w:sz="0" w:space="0" w:color="auto"/>
        <w:bottom w:val="none" w:sz="0" w:space="0" w:color="auto"/>
        <w:right w:val="none" w:sz="0" w:space="0" w:color="auto"/>
      </w:divBdr>
    </w:div>
    <w:div w:id="782455339">
      <w:bodyDiv w:val="1"/>
      <w:marLeft w:val="0"/>
      <w:marRight w:val="0"/>
      <w:marTop w:val="0"/>
      <w:marBottom w:val="0"/>
      <w:divBdr>
        <w:top w:val="none" w:sz="0" w:space="0" w:color="auto"/>
        <w:left w:val="none" w:sz="0" w:space="0" w:color="auto"/>
        <w:bottom w:val="none" w:sz="0" w:space="0" w:color="auto"/>
        <w:right w:val="none" w:sz="0" w:space="0" w:color="auto"/>
      </w:divBdr>
    </w:div>
    <w:div w:id="823012861">
      <w:bodyDiv w:val="1"/>
      <w:marLeft w:val="0"/>
      <w:marRight w:val="0"/>
      <w:marTop w:val="0"/>
      <w:marBottom w:val="0"/>
      <w:divBdr>
        <w:top w:val="none" w:sz="0" w:space="0" w:color="auto"/>
        <w:left w:val="none" w:sz="0" w:space="0" w:color="auto"/>
        <w:bottom w:val="none" w:sz="0" w:space="0" w:color="auto"/>
        <w:right w:val="none" w:sz="0" w:space="0" w:color="auto"/>
      </w:divBdr>
      <w:divsChild>
        <w:div w:id="1109936221">
          <w:marLeft w:val="0"/>
          <w:marRight w:val="0"/>
          <w:marTop w:val="0"/>
          <w:marBottom w:val="0"/>
          <w:divBdr>
            <w:top w:val="none" w:sz="0" w:space="0" w:color="auto"/>
            <w:left w:val="none" w:sz="0" w:space="0" w:color="auto"/>
            <w:bottom w:val="none" w:sz="0" w:space="0" w:color="auto"/>
            <w:right w:val="none" w:sz="0" w:space="0" w:color="auto"/>
          </w:divBdr>
          <w:divsChild>
            <w:div w:id="1556240652">
              <w:marLeft w:val="0"/>
              <w:marRight w:val="0"/>
              <w:marTop w:val="0"/>
              <w:marBottom w:val="0"/>
              <w:divBdr>
                <w:top w:val="none" w:sz="0" w:space="0" w:color="auto"/>
                <w:left w:val="none" w:sz="0" w:space="0" w:color="auto"/>
                <w:bottom w:val="none" w:sz="0" w:space="0" w:color="auto"/>
                <w:right w:val="none" w:sz="0" w:space="0" w:color="auto"/>
              </w:divBdr>
            </w:div>
            <w:div w:id="1400253447">
              <w:marLeft w:val="0"/>
              <w:marRight w:val="0"/>
              <w:marTop w:val="0"/>
              <w:marBottom w:val="0"/>
              <w:divBdr>
                <w:top w:val="none" w:sz="0" w:space="0" w:color="auto"/>
                <w:left w:val="none" w:sz="0" w:space="0" w:color="auto"/>
                <w:bottom w:val="none" w:sz="0" w:space="0" w:color="auto"/>
                <w:right w:val="none" w:sz="0" w:space="0" w:color="auto"/>
              </w:divBdr>
            </w:div>
            <w:div w:id="182204521">
              <w:marLeft w:val="0"/>
              <w:marRight w:val="0"/>
              <w:marTop w:val="0"/>
              <w:marBottom w:val="0"/>
              <w:divBdr>
                <w:top w:val="none" w:sz="0" w:space="0" w:color="auto"/>
                <w:left w:val="none" w:sz="0" w:space="0" w:color="auto"/>
                <w:bottom w:val="none" w:sz="0" w:space="0" w:color="auto"/>
                <w:right w:val="none" w:sz="0" w:space="0" w:color="auto"/>
              </w:divBdr>
            </w:div>
            <w:div w:id="605506572">
              <w:marLeft w:val="0"/>
              <w:marRight w:val="0"/>
              <w:marTop w:val="0"/>
              <w:marBottom w:val="0"/>
              <w:divBdr>
                <w:top w:val="none" w:sz="0" w:space="0" w:color="auto"/>
                <w:left w:val="none" w:sz="0" w:space="0" w:color="auto"/>
                <w:bottom w:val="none" w:sz="0" w:space="0" w:color="auto"/>
                <w:right w:val="none" w:sz="0" w:space="0" w:color="auto"/>
              </w:divBdr>
            </w:div>
            <w:div w:id="2010986775">
              <w:marLeft w:val="0"/>
              <w:marRight w:val="0"/>
              <w:marTop w:val="0"/>
              <w:marBottom w:val="0"/>
              <w:divBdr>
                <w:top w:val="none" w:sz="0" w:space="0" w:color="auto"/>
                <w:left w:val="none" w:sz="0" w:space="0" w:color="auto"/>
                <w:bottom w:val="none" w:sz="0" w:space="0" w:color="auto"/>
                <w:right w:val="none" w:sz="0" w:space="0" w:color="auto"/>
              </w:divBdr>
            </w:div>
            <w:div w:id="1314678976">
              <w:marLeft w:val="0"/>
              <w:marRight w:val="0"/>
              <w:marTop w:val="0"/>
              <w:marBottom w:val="0"/>
              <w:divBdr>
                <w:top w:val="none" w:sz="0" w:space="0" w:color="auto"/>
                <w:left w:val="none" w:sz="0" w:space="0" w:color="auto"/>
                <w:bottom w:val="none" w:sz="0" w:space="0" w:color="auto"/>
                <w:right w:val="none" w:sz="0" w:space="0" w:color="auto"/>
              </w:divBdr>
            </w:div>
            <w:div w:id="996689793">
              <w:marLeft w:val="0"/>
              <w:marRight w:val="0"/>
              <w:marTop w:val="0"/>
              <w:marBottom w:val="0"/>
              <w:divBdr>
                <w:top w:val="none" w:sz="0" w:space="0" w:color="auto"/>
                <w:left w:val="none" w:sz="0" w:space="0" w:color="auto"/>
                <w:bottom w:val="none" w:sz="0" w:space="0" w:color="auto"/>
                <w:right w:val="none" w:sz="0" w:space="0" w:color="auto"/>
              </w:divBdr>
            </w:div>
            <w:div w:id="1092820251">
              <w:marLeft w:val="0"/>
              <w:marRight w:val="0"/>
              <w:marTop w:val="0"/>
              <w:marBottom w:val="0"/>
              <w:divBdr>
                <w:top w:val="none" w:sz="0" w:space="0" w:color="auto"/>
                <w:left w:val="none" w:sz="0" w:space="0" w:color="auto"/>
                <w:bottom w:val="none" w:sz="0" w:space="0" w:color="auto"/>
                <w:right w:val="none" w:sz="0" w:space="0" w:color="auto"/>
              </w:divBdr>
            </w:div>
            <w:div w:id="4022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4286">
      <w:bodyDiv w:val="1"/>
      <w:marLeft w:val="0"/>
      <w:marRight w:val="0"/>
      <w:marTop w:val="0"/>
      <w:marBottom w:val="0"/>
      <w:divBdr>
        <w:top w:val="none" w:sz="0" w:space="0" w:color="auto"/>
        <w:left w:val="none" w:sz="0" w:space="0" w:color="auto"/>
        <w:bottom w:val="none" w:sz="0" w:space="0" w:color="auto"/>
        <w:right w:val="none" w:sz="0" w:space="0" w:color="auto"/>
      </w:divBdr>
    </w:div>
    <w:div w:id="1130517440">
      <w:bodyDiv w:val="1"/>
      <w:marLeft w:val="0"/>
      <w:marRight w:val="0"/>
      <w:marTop w:val="0"/>
      <w:marBottom w:val="0"/>
      <w:divBdr>
        <w:top w:val="none" w:sz="0" w:space="0" w:color="auto"/>
        <w:left w:val="none" w:sz="0" w:space="0" w:color="auto"/>
        <w:bottom w:val="none" w:sz="0" w:space="0" w:color="auto"/>
        <w:right w:val="none" w:sz="0" w:space="0" w:color="auto"/>
      </w:divBdr>
    </w:div>
    <w:div w:id="1290211226">
      <w:bodyDiv w:val="1"/>
      <w:marLeft w:val="0"/>
      <w:marRight w:val="0"/>
      <w:marTop w:val="0"/>
      <w:marBottom w:val="0"/>
      <w:divBdr>
        <w:top w:val="none" w:sz="0" w:space="0" w:color="auto"/>
        <w:left w:val="none" w:sz="0" w:space="0" w:color="auto"/>
        <w:bottom w:val="none" w:sz="0" w:space="0" w:color="auto"/>
        <w:right w:val="none" w:sz="0" w:space="0" w:color="auto"/>
      </w:divBdr>
      <w:divsChild>
        <w:div w:id="1194535624">
          <w:marLeft w:val="0"/>
          <w:marRight w:val="0"/>
          <w:marTop w:val="0"/>
          <w:marBottom w:val="0"/>
          <w:divBdr>
            <w:top w:val="none" w:sz="0" w:space="0" w:color="auto"/>
            <w:left w:val="none" w:sz="0" w:space="0" w:color="auto"/>
            <w:bottom w:val="none" w:sz="0" w:space="0" w:color="auto"/>
            <w:right w:val="none" w:sz="0" w:space="0" w:color="auto"/>
          </w:divBdr>
          <w:divsChild>
            <w:div w:id="577665878">
              <w:marLeft w:val="0"/>
              <w:marRight w:val="0"/>
              <w:marTop w:val="0"/>
              <w:marBottom w:val="0"/>
              <w:divBdr>
                <w:top w:val="none" w:sz="0" w:space="0" w:color="auto"/>
                <w:left w:val="none" w:sz="0" w:space="0" w:color="auto"/>
                <w:bottom w:val="none" w:sz="0" w:space="0" w:color="auto"/>
                <w:right w:val="none" w:sz="0" w:space="0" w:color="auto"/>
              </w:divBdr>
            </w:div>
            <w:div w:id="921837172">
              <w:marLeft w:val="0"/>
              <w:marRight w:val="0"/>
              <w:marTop w:val="0"/>
              <w:marBottom w:val="0"/>
              <w:divBdr>
                <w:top w:val="none" w:sz="0" w:space="0" w:color="auto"/>
                <w:left w:val="none" w:sz="0" w:space="0" w:color="auto"/>
                <w:bottom w:val="none" w:sz="0" w:space="0" w:color="auto"/>
                <w:right w:val="none" w:sz="0" w:space="0" w:color="auto"/>
              </w:divBdr>
            </w:div>
            <w:div w:id="1211959423">
              <w:marLeft w:val="0"/>
              <w:marRight w:val="0"/>
              <w:marTop w:val="0"/>
              <w:marBottom w:val="0"/>
              <w:divBdr>
                <w:top w:val="none" w:sz="0" w:space="0" w:color="auto"/>
                <w:left w:val="none" w:sz="0" w:space="0" w:color="auto"/>
                <w:bottom w:val="none" w:sz="0" w:space="0" w:color="auto"/>
                <w:right w:val="none" w:sz="0" w:space="0" w:color="auto"/>
              </w:divBdr>
            </w:div>
            <w:div w:id="1761103414">
              <w:marLeft w:val="0"/>
              <w:marRight w:val="0"/>
              <w:marTop w:val="0"/>
              <w:marBottom w:val="0"/>
              <w:divBdr>
                <w:top w:val="none" w:sz="0" w:space="0" w:color="auto"/>
                <w:left w:val="none" w:sz="0" w:space="0" w:color="auto"/>
                <w:bottom w:val="none" w:sz="0" w:space="0" w:color="auto"/>
                <w:right w:val="none" w:sz="0" w:space="0" w:color="auto"/>
              </w:divBdr>
            </w:div>
            <w:div w:id="3482347">
              <w:marLeft w:val="0"/>
              <w:marRight w:val="0"/>
              <w:marTop w:val="0"/>
              <w:marBottom w:val="0"/>
              <w:divBdr>
                <w:top w:val="none" w:sz="0" w:space="0" w:color="auto"/>
                <w:left w:val="none" w:sz="0" w:space="0" w:color="auto"/>
                <w:bottom w:val="none" w:sz="0" w:space="0" w:color="auto"/>
                <w:right w:val="none" w:sz="0" w:space="0" w:color="auto"/>
              </w:divBdr>
            </w:div>
            <w:div w:id="890919882">
              <w:marLeft w:val="0"/>
              <w:marRight w:val="0"/>
              <w:marTop w:val="0"/>
              <w:marBottom w:val="0"/>
              <w:divBdr>
                <w:top w:val="none" w:sz="0" w:space="0" w:color="auto"/>
                <w:left w:val="none" w:sz="0" w:space="0" w:color="auto"/>
                <w:bottom w:val="none" w:sz="0" w:space="0" w:color="auto"/>
                <w:right w:val="none" w:sz="0" w:space="0" w:color="auto"/>
              </w:divBdr>
            </w:div>
            <w:div w:id="1997879509">
              <w:marLeft w:val="0"/>
              <w:marRight w:val="0"/>
              <w:marTop w:val="0"/>
              <w:marBottom w:val="0"/>
              <w:divBdr>
                <w:top w:val="none" w:sz="0" w:space="0" w:color="auto"/>
                <w:left w:val="none" w:sz="0" w:space="0" w:color="auto"/>
                <w:bottom w:val="none" w:sz="0" w:space="0" w:color="auto"/>
                <w:right w:val="none" w:sz="0" w:space="0" w:color="auto"/>
              </w:divBdr>
            </w:div>
            <w:div w:id="1576353444">
              <w:marLeft w:val="0"/>
              <w:marRight w:val="0"/>
              <w:marTop w:val="0"/>
              <w:marBottom w:val="0"/>
              <w:divBdr>
                <w:top w:val="none" w:sz="0" w:space="0" w:color="auto"/>
                <w:left w:val="none" w:sz="0" w:space="0" w:color="auto"/>
                <w:bottom w:val="none" w:sz="0" w:space="0" w:color="auto"/>
                <w:right w:val="none" w:sz="0" w:space="0" w:color="auto"/>
              </w:divBdr>
            </w:div>
            <w:div w:id="952008370">
              <w:marLeft w:val="0"/>
              <w:marRight w:val="0"/>
              <w:marTop w:val="0"/>
              <w:marBottom w:val="0"/>
              <w:divBdr>
                <w:top w:val="none" w:sz="0" w:space="0" w:color="auto"/>
                <w:left w:val="none" w:sz="0" w:space="0" w:color="auto"/>
                <w:bottom w:val="none" w:sz="0" w:space="0" w:color="auto"/>
                <w:right w:val="none" w:sz="0" w:space="0" w:color="auto"/>
              </w:divBdr>
            </w:div>
            <w:div w:id="424424978">
              <w:marLeft w:val="0"/>
              <w:marRight w:val="0"/>
              <w:marTop w:val="0"/>
              <w:marBottom w:val="0"/>
              <w:divBdr>
                <w:top w:val="none" w:sz="0" w:space="0" w:color="auto"/>
                <w:left w:val="none" w:sz="0" w:space="0" w:color="auto"/>
                <w:bottom w:val="none" w:sz="0" w:space="0" w:color="auto"/>
                <w:right w:val="none" w:sz="0" w:space="0" w:color="auto"/>
              </w:divBdr>
            </w:div>
            <w:div w:id="1958752568">
              <w:marLeft w:val="0"/>
              <w:marRight w:val="0"/>
              <w:marTop w:val="0"/>
              <w:marBottom w:val="0"/>
              <w:divBdr>
                <w:top w:val="none" w:sz="0" w:space="0" w:color="auto"/>
                <w:left w:val="none" w:sz="0" w:space="0" w:color="auto"/>
                <w:bottom w:val="none" w:sz="0" w:space="0" w:color="auto"/>
                <w:right w:val="none" w:sz="0" w:space="0" w:color="auto"/>
              </w:divBdr>
            </w:div>
            <w:div w:id="1301230244">
              <w:marLeft w:val="0"/>
              <w:marRight w:val="0"/>
              <w:marTop w:val="0"/>
              <w:marBottom w:val="0"/>
              <w:divBdr>
                <w:top w:val="none" w:sz="0" w:space="0" w:color="auto"/>
                <w:left w:val="none" w:sz="0" w:space="0" w:color="auto"/>
                <w:bottom w:val="none" w:sz="0" w:space="0" w:color="auto"/>
                <w:right w:val="none" w:sz="0" w:space="0" w:color="auto"/>
              </w:divBdr>
            </w:div>
            <w:div w:id="1215240713">
              <w:marLeft w:val="0"/>
              <w:marRight w:val="0"/>
              <w:marTop w:val="0"/>
              <w:marBottom w:val="0"/>
              <w:divBdr>
                <w:top w:val="none" w:sz="0" w:space="0" w:color="auto"/>
                <w:left w:val="none" w:sz="0" w:space="0" w:color="auto"/>
                <w:bottom w:val="none" w:sz="0" w:space="0" w:color="auto"/>
                <w:right w:val="none" w:sz="0" w:space="0" w:color="auto"/>
              </w:divBdr>
            </w:div>
            <w:div w:id="1375694590">
              <w:marLeft w:val="0"/>
              <w:marRight w:val="0"/>
              <w:marTop w:val="0"/>
              <w:marBottom w:val="0"/>
              <w:divBdr>
                <w:top w:val="none" w:sz="0" w:space="0" w:color="auto"/>
                <w:left w:val="none" w:sz="0" w:space="0" w:color="auto"/>
                <w:bottom w:val="none" w:sz="0" w:space="0" w:color="auto"/>
                <w:right w:val="none" w:sz="0" w:space="0" w:color="auto"/>
              </w:divBdr>
            </w:div>
            <w:div w:id="1069501412">
              <w:marLeft w:val="0"/>
              <w:marRight w:val="0"/>
              <w:marTop w:val="0"/>
              <w:marBottom w:val="0"/>
              <w:divBdr>
                <w:top w:val="none" w:sz="0" w:space="0" w:color="auto"/>
                <w:left w:val="none" w:sz="0" w:space="0" w:color="auto"/>
                <w:bottom w:val="none" w:sz="0" w:space="0" w:color="auto"/>
                <w:right w:val="none" w:sz="0" w:space="0" w:color="auto"/>
              </w:divBdr>
            </w:div>
            <w:div w:id="224461186">
              <w:marLeft w:val="0"/>
              <w:marRight w:val="0"/>
              <w:marTop w:val="0"/>
              <w:marBottom w:val="0"/>
              <w:divBdr>
                <w:top w:val="none" w:sz="0" w:space="0" w:color="auto"/>
                <w:left w:val="none" w:sz="0" w:space="0" w:color="auto"/>
                <w:bottom w:val="none" w:sz="0" w:space="0" w:color="auto"/>
                <w:right w:val="none" w:sz="0" w:space="0" w:color="auto"/>
              </w:divBdr>
            </w:div>
            <w:div w:id="1350058861">
              <w:marLeft w:val="0"/>
              <w:marRight w:val="0"/>
              <w:marTop w:val="0"/>
              <w:marBottom w:val="0"/>
              <w:divBdr>
                <w:top w:val="none" w:sz="0" w:space="0" w:color="auto"/>
                <w:left w:val="none" w:sz="0" w:space="0" w:color="auto"/>
                <w:bottom w:val="none" w:sz="0" w:space="0" w:color="auto"/>
                <w:right w:val="none" w:sz="0" w:space="0" w:color="auto"/>
              </w:divBdr>
            </w:div>
            <w:div w:id="1386904748">
              <w:marLeft w:val="0"/>
              <w:marRight w:val="0"/>
              <w:marTop w:val="0"/>
              <w:marBottom w:val="0"/>
              <w:divBdr>
                <w:top w:val="none" w:sz="0" w:space="0" w:color="auto"/>
                <w:left w:val="none" w:sz="0" w:space="0" w:color="auto"/>
                <w:bottom w:val="none" w:sz="0" w:space="0" w:color="auto"/>
                <w:right w:val="none" w:sz="0" w:space="0" w:color="auto"/>
              </w:divBdr>
            </w:div>
            <w:div w:id="1974368166">
              <w:marLeft w:val="0"/>
              <w:marRight w:val="0"/>
              <w:marTop w:val="0"/>
              <w:marBottom w:val="0"/>
              <w:divBdr>
                <w:top w:val="none" w:sz="0" w:space="0" w:color="auto"/>
                <w:left w:val="none" w:sz="0" w:space="0" w:color="auto"/>
                <w:bottom w:val="none" w:sz="0" w:space="0" w:color="auto"/>
                <w:right w:val="none" w:sz="0" w:space="0" w:color="auto"/>
              </w:divBdr>
            </w:div>
            <w:div w:id="1334147142">
              <w:marLeft w:val="0"/>
              <w:marRight w:val="0"/>
              <w:marTop w:val="0"/>
              <w:marBottom w:val="0"/>
              <w:divBdr>
                <w:top w:val="none" w:sz="0" w:space="0" w:color="auto"/>
                <w:left w:val="none" w:sz="0" w:space="0" w:color="auto"/>
                <w:bottom w:val="none" w:sz="0" w:space="0" w:color="auto"/>
                <w:right w:val="none" w:sz="0" w:space="0" w:color="auto"/>
              </w:divBdr>
            </w:div>
            <w:div w:id="849416635">
              <w:marLeft w:val="0"/>
              <w:marRight w:val="0"/>
              <w:marTop w:val="0"/>
              <w:marBottom w:val="0"/>
              <w:divBdr>
                <w:top w:val="none" w:sz="0" w:space="0" w:color="auto"/>
                <w:left w:val="none" w:sz="0" w:space="0" w:color="auto"/>
                <w:bottom w:val="none" w:sz="0" w:space="0" w:color="auto"/>
                <w:right w:val="none" w:sz="0" w:space="0" w:color="auto"/>
              </w:divBdr>
            </w:div>
            <w:div w:id="956184566">
              <w:marLeft w:val="0"/>
              <w:marRight w:val="0"/>
              <w:marTop w:val="0"/>
              <w:marBottom w:val="0"/>
              <w:divBdr>
                <w:top w:val="none" w:sz="0" w:space="0" w:color="auto"/>
                <w:left w:val="none" w:sz="0" w:space="0" w:color="auto"/>
                <w:bottom w:val="none" w:sz="0" w:space="0" w:color="auto"/>
                <w:right w:val="none" w:sz="0" w:space="0" w:color="auto"/>
              </w:divBdr>
            </w:div>
            <w:div w:id="26033494">
              <w:marLeft w:val="0"/>
              <w:marRight w:val="0"/>
              <w:marTop w:val="0"/>
              <w:marBottom w:val="0"/>
              <w:divBdr>
                <w:top w:val="none" w:sz="0" w:space="0" w:color="auto"/>
                <w:left w:val="none" w:sz="0" w:space="0" w:color="auto"/>
                <w:bottom w:val="none" w:sz="0" w:space="0" w:color="auto"/>
                <w:right w:val="none" w:sz="0" w:space="0" w:color="auto"/>
              </w:divBdr>
            </w:div>
            <w:div w:id="475345567">
              <w:marLeft w:val="0"/>
              <w:marRight w:val="0"/>
              <w:marTop w:val="0"/>
              <w:marBottom w:val="0"/>
              <w:divBdr>
                <w:top w:val="none" w:sz="0" w:space="0" w:color="auto"/>
                <w:left w:val="none" w:sz="0" w:space="0" w:color="auto"/>
                <w:bottom w:val="none" w:sz="0" w:space="0" w:color="auto"/>
                <w:right w:val="none" w:sz="0" w:space="0" w:color="auto"/>
              </w:divBdr>
            </w:div>
            <w:div w:id="303580707">
              <w:marLeft w:val="0"/>
              <w:marRight w:val="0"/>
              <w:marTop w:val="0"/>
              <w:marBottom w:val="0"/>
              <w:divBdr>
                <w:top w:val="none" w:sz="0" w:space="0" w:color="auto"/>
                <w:left w:val="none" w:sz="0" w:space="0" w:color="auto"/>
                <w:bottom w:val="none" w:sz="0" w:space="0" w:color="auto"/>
                <w:right w:val="none" w:sz="0" w:space="0" w:color="auto"/>
              </w:divBdr>
            </w:div>
            <w:div w:id="1331639133">
              <w:marLeft w:val="0"/>
              <w:marRight w:val="0"/>
              <w:marTop w:val="0"/>
              <w:marBottom w:val="0"/>
              <w:divBdr>
                <w:top w:val="none" w:sz="0" w:space="0" w:color="auto"/>
                <w:left w:val="none" w:sz="0" w:space="0" w:color="auto"/>
                <w:bottom w:val="none" w:sz="0" w:space="0" w:color="auto"/>
                <w:right w:val="none" w:sz="0" w:space="0" w:color="auto"/>
              </w:divBdr>
            </w:div>
            <w:div w:id="469325744">
              <w:marLeft w:val="0"/>
              <w:marRight w:val="0"/>
              <w:marTop w:val="0"/>
              <w:marBottom w:val="0"/>
              <w:divBdr>
                <w:top w:val="none" w:sz="0" w:space="0" w:color="auto"/>
                <w:left w:val="none" w:sz="0" w:space="0" w:color="auto"/>
                <w:bottom w:val="none" w:sz="0" w:space="0" w:color="auto"/>
                <w:right w:val="none" w:sz="0" w:space="0" w:color="auto"/>
              </w:divBdr>
            </w:div>
            <w:div w:id="428236141">
              <w:marLeft w:val="0"/>
              <w:marRight w:val="0"/>
              <w:marTop w:val="0"/>
              <w:marBottom w:val="0"/>
              <w:divBdr>
                <w:top w:val="none" w:sz="0" w:space="0" w:color="auto"/>
                <w:left w:val="none" w:sz="0" w:space="0" w:color="auto"/>
                <w:bottom w:val="none" w:sz="0" w:space="0" w:color="auto"/>
                <w:right w:val="none" w:sz="0" w:space="0" w:color="auto"/>
              </w:divBdr>
            </w:div>
            <w:div w:id="951745125">
              <w:marLeft w:val="0"/>
              <w:marRight w:val="0"/>
              <w:marTop w:val="0"/>
              <w:marBottom w:val="0"/>
              <w:divBdr>
                <w:top w:val="none" w:sz="0" w:space="0" w:color="auto"/>
                <w:left w:val="none" w:sz="0" w:space="0" w:color="auto"/>
                <w:bottom w:val="none" w:sz="0" w:space="0" w:color="auto"/>
                <w:right w:val="none" w:sz="0" w:space="0" w:color="auto"/>
              </w:divBdr>
            </w:div>
            <w:div w:id="526870600">
              <w:marLeft w:val="0"/>
              <w:marRight w:val="0"/>
              <w:marTop w:val="0"/>
              <w:marBottom w:val="0"/>
              <w:divBdr>
                <w:top w:val="none" w:sz="0" w:space="0" w:color="auto"/>
                <w:left w:val="none" w:sz="0" w:space="0" w:color="auto"/>
                <w:bottom w:val="none" w:sz="0" w:space="0" w:color="auto"/>
                <w:right w:val="none" w:sz="0" w:space="0" w:color="auto"/>
              </w:divBdr>
            </w:div>
            <w:div w:id="688682338">
              <w:marLeft w:val="0"/>
              <w:marRight w:val="0"/>
              <w:marTop w:val="0"/>
              <w:marBottom w:val="0"/>
              <w:divBdr>
                <w:top w:val="none" w:sz="0" w:space="0" w:color="auto"/>
                <w:left w:val="none" w:sz="0" w:space="0" w:color="auto"/>
                <w:bottom w:val="none" w:sz="0" w:space="0" w:color="auto"/>
                <w:right w:val="none" w:sz="0" w:space="0" w:color="auto"/>
              </w:divBdr>
            </w:div>
            <w:div w:id="1320378692">
              <w:marLeft w:val="0"/>
              <w:marRight w:val="0"/>
              <w:marTop w:val="0"/>
              <w:marBottom w:val="0"/>
              <w:divBdr>
                <w:top w:val="none" w:sz="0" w:space="0" w:color="auto"/>
                <w:left w:val="none" w:sz="0" w:space="0" w:color="auto"/>
                <w:bottom w:val="none" w:sz="0" w:space="0" w:color="auto"/>
                <w:right w:val="none" w:sz="0" w:space="0" w:color="auto"/>
              </w:divBdr>
            </w:div>
            <w:div w:id="81487465">
              <w:marLeft w:val="0"/>
              <w:marRight w:val="0"/>
              <w:marTop w:val="0"/>
              <w:marBottom w:val="0"/>
              <w:divBdr>
                <w:top w:val="none" w:sz="0" w:space="0" w:color="auto"/>
                <w:left w:val="none" w:sz="0" w:space="0" w:color="auto"/>
                <w:bottom w:val="none" w:sz="0" w:space="0" w:color="auto"/>
                <w:right w:val="none" w:sz="0" w:space="0" w:color="auto"/>
              </w:divBdr>
            </w:div>
            <w:div w:id="2032488383">
              <w:marLeft w:val="0"/>
              <w:marRight w:val="0"/>
              <w:marTop w:val="0"/>
              <w:marBottom w:val="0"/>
              <w:divBdr>
                <w:top w:val="none" w:sz="0" w:space="0" w:color="auto"/>
                <w:left w:val="none" w:sz="0" w:space="0" w:color="auto"/>
                <w:bottom w:val="none" w:sz="0" w:space="0" w:color="auto"/>
                <w:right w:val="none" w:sz="0" w:space="0" w:color="auto"/>
              </w:divBdr>
            </w:div>
            <w:div w:id="1822385344">
              <w:marLeft w:val="0"/>
              <w:marRight w:val="0"/>
              <w:marTop w:val="0"/>
              <w:marBottom w:val="0"/>
              <w:divBdr>
                <w:top w:val="none" w:sz="0" w:space="0" w:color="auto"/>
                <w:left w:val="none" w:sz="0" w:space="0" w:color="auto"/>
                <w:bottom w:val="none" w:sz="0" w:space="0" w:color="auto"/>
                <w:right w:val="none" w:sz="0" w:space="0" w:color="auto"/>
              </w:divBdr>
            </w:div>
            <w:div w:id="1361512088">
              <w:marLeft w:val="0"/>
              <w:marRight w:val="0"/>
              <w:marTop w:val="0"/>
              <w:marBottom w:val="0"/>
              <w:divBdr>
                <w:top w:val="none" w:sz="0" w:space="0" w:color="auto"/>
                <w:left w:val="none" w:sz="0" w:space="0" w:color="auto"/>
                <w:bottom w:val="none" w:sz="0" w:space="0" w:color="auto"/>
                <w:right w:val="none" w:sz="0" w:space="0" w:color="auto"/>
              </w:divBdr>
            </w:div>
            <w:div w:id="1849171783">
              <w:marLeft w:val="0"/>
              <w:marRight w:val="0"/>
              <w:marTop w:val="0"/>
              <w:marBottom w:val="0"/>
              <w:divBdr>
                <w:top w:val="none" w:sz="0" w:space="0" w:color="auto"/>
                <w:left w:val="none" w:sz="0" w:space="0" w:color="auto"/>
                <w:bottom w:val="none" w:sz="0" w:space="0" w:color="auto"/>
                <w:right w:val="none" w:sz="0" w:space="0" w:color="auto"/>
              </w:divBdr>
            </w:div>
            <w:div w:id="1843544740">
              <w:marLeft w:val="0"/>
              <w:marRight w:val="0"/>
              <w:marTop w:val="0"/>
              <w:marBottom w:val="0"/>
              <w:divBdr>
                <w:top w:val="none" w:sz="0" w:space="0" w:color="auto"/>
                <w:left w:val="none" w:sz="0" w:space="0" w:color="auto"/>
                <w:bottom w:val="none" w:sz="0" w:space="0" w:color="auto"/>
                <w:right w:val="none" w:sz="0" w:space="0" w:color="auto"/>
              </w:divBdr>
            </w:div>
            <w:div w:id="853690728">
              <w:marLeft w:val="0"/>
              <w:marRight w:val="0"/>
              <w:marTop w:val="0"/>
              <w:marBottom w:val="0"/>
              <w:divBdr>
                <w:top w:val="none" w:sz="0" w:space="0" w:color="auto"/>
                <w:left w:val="none" w:sz="0" w:space="0" w:color="auto"/>
                <w:bottom w:val="none" w:sz="0" w:space="0" w:color="auto"/>
                <w:right w:val="none" w:sz="0" w:space="0" w:color="auto"/>
              </w:divBdr>
            </w:div>
            <w:div w:id="6805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138227821">
          <w:marLeft w:val="0"/>
          <w:marRight w:val="0"/>
          <w:marTop w:val="259"/>
          <w:marBottom w:val="259"/>
          <w:divBdr>
            <w:top w:val="none" w:sz="0" w:space="0" w:color="auto"/>
            <w:left w:val="none" w:sz="0" w:space="0" w:color="auto"/>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39595469">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sChild>
    </w:div>
    <w:div w:id="1542328835">
      <w:bodyDiv w:val="1"/>
      <w:marLeft w:val="0"/>
      <w:marRight w:val="0"/>
      <w:marTop w:val="0"/>
      <w:marBottom w:val="0"/>
      <w:divBdr>
        <w:top w:val="none" w:sz="0" w:space="0" w:color="auto"/>
        <w:left w:val="none" w:sz="0" w:space="0" w:color="auto"/>
        <w:bottom w:val="none" w:sz="0" w:space="0" w:color="auto"/>
        <w:right w:val="none" w:sz="0" w:space="0" w:color="auto"/>
      </w:divBdr>
    </w:div>
    <w:div w:id="1603567526">
      <w:bodyDiv w:val="1"/>
      <w:marLeft w:val="0"/>
      <w:marRight w:val="0"/>
      <w:marTop w:val="0"/>
      <w:marBottom w:val="0"/>
      <w:divBdr>
        <w:top w:val="none" w:sz="0" w:space="0" w:color="auto"/>
        <w:left w:val="none" w:sz="0" w:space="0" w:color="auto"/>
        <w:bottom w:val="none" w:sz="0" w:space="0" w:color="auto"/>
        <w:right w:val="none" w:sz="0" w:space="0" w:color="auto"/>
      </w:divBdr>
    </w:div>
    <w:div w:id="1622102455">
      <w:bodyDiv w:val="1"/>
      <w:marLeft w:val="0"/>
      <w:marRight w:val="0"/>
      <w:marTop w:val="0"/>
      <w:marBottom w:val="0"/>
      <w:divBdr>
        <w:top w:val="none" w:sz="0" w:space="0" w:color="auto"/>
        <w:left w:val="none" w:sz="0" w:space="0" w:color="auto"/>
        <w:bottom w:val="none" w:sz="0" w:space="0" w:color="auto"/>
        <w:right w:val="none" w:sz="0" w:space="0" w:color="auto"/>
      </w:divBdr>
      <w:divsChild>
        <w:div w:id="1987928951">
          <w:marLeft w:val="0"/>
          <w:marRight w:val="0"/>
          <w:marTop w:val="0"/>
          <w:marBottom w:val="0"/>
          <w:divBdr>
            <w:top w:val="none" w:sz="0" w:space="0" w:color="auto"/>
            <w:left w:val="none" w:sz="0" w:space="0" w:color="auto"/>
            <w:bottom w:val="none" w:sz="0" w:space="0" w:color="auto"/>
            <w:right w:val="none" w:sz="0" w:space="0" w:color="auto"/>
          </w:divBdr>
          <w:divsChild>
            <w:div w:id="32997083">
              <w:marLeft w:val="0"/>
              <w:marRight w:val="0"/>
              <w:marTop w:val="0"/>
              <w:marBottom w:val="0"/>
              <w:divBdr>
                <w:top w:val="none" w:sz="0" w:space="0" w:color="auto"/>
                <w:left w:val="none" w:sz="0" w:space="0" w:color="auto"/>
                <w:bottom w:val="none" w:sz="0" w:space="0" w:color="auto"/>
                <w:right w:val="none" w:sz="0" w:space="0" w:color="auto"/>
              </w:divBdr>
            </w:div>
            <w:div w:id="13636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9642">
      <w:bodyDiv w:val="1"/>
      <w:marLeft w:val="0"/>
      <w:marRight w:val="0"/>
      <w:marTop w:val="0"/>
      <w:marBottom w:val="0"/>
      <w:divBdr>
        <w:top w:val="none" w:sz="0" w:space="0" w:color="auto"/>
        <w:left w:val="none" w:sz="0" w:space="0" w:color="auto"/>
        <w:bottom w:val="none" w:sz="0" w:space="0" w:color="auto"/>
        <w:right w:val="none" w:sz="0" w:space="0" w:color="auto"/>
      </w:divBdr>
    </w:div>
    <w:div w:id="1714650647">
      <w:bodyDiv w:val="1"/>
      <w:marLeft w:val="0"/>
      <w:marRight w:val="0"/>
      <w:marTop w:val="0"/>
      <w:marBottom w:val="0"/>
      <w:divBdr>
        <w:top w:val="none" w:sz="0" w:space="0" w:color="auto"/>
        <w:left w:val="none" w:sz="0" w:space="0" w:color="auto"/>
        <w:bottom w:val="none" w:sz="0" w:space="0" w:color="auto"/>
        <w:right w:val="none" w:sz="0" w:space="0" w:color="auto"/>
      </w:divBdr>
      <w:divsChild>
        <w:div w:id="109857983">
          <w:marLeft w:val="0"/>
          <w:marRight w:val="0"/>
          <w:marTop w:val="0"/>
          <w:marBottom w:val="0"/>
          <w:divBdr>
            <w:top w:val="none" w:sz="0" w:space="0" w:color="auto"/>
            <w:left w:val="none" w:sz="0" w:space="0" w:color="auto"/>
            <w:bottom w:val="none" w:sz="0" w:space="0" w:color="auto"/>
            <w:right w:val="none" w:sz="0" w:space="0" w:color="auto"/>
          </w:divBdr>
          <w:divsChild>
            <w:div w:id="219485373">
              <w:marLeft w:val="0"/>
              <w:marRight w:val="0"/>
              <w:marTop w:val="0"/>
              <w:marBottom w:val="0"/>
              <w:divBdr>
                <w:top w:val="none" w:sz="0" w:space="0" w:color="auto"/>
                <w:left w:val="none" w:sz="0" w:space="0" w:color="auto"/>
                <w:bottom w:val="none" w:sz="0" w:space="0" w:color="auto"/>
                <w:right w:val="none" w:sz="0" w:space="0" w:color="auto"/>
              </w:divBdr>
            </w:div>
            <w:div w:id="4405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08857">
      <w:bodyDiv w:val="1"/>
      <w:marLeft w:val="0"/>
      <w:marRight w:val="0"/>
      <w:marTop w:val="0"/>
      <w:marBottom w:val="0"/>
      <w:divBdr>
        <w:top w:val="none" w:sz="0" w:space="0" w:color="auto"/>
        <w:left w:val="none" w:sz="0" w:space="0" w:color="auto"/>
        <w:bottom w:val="none" w:sz="0" w:space="0" w:color="auto"/>
        <w:right w:val="none" w:sz="0" w:space="0" w:color="auto"/>
      </w:divBdr>
    </w:div>
    <w:div w:id="1799103092">
      <w:bodyDiv w:val="1"/>
      <w:marLeft w:val="0"/>
      <w:marRight w:val="0"/>
      <w:marTop w:val="0"/>
      <w:marBottom w:val="0"/>
      <w:divBdr>
        <w:top w:val="none" w:sz="0" w:space="0" w:color="auto"/>
        <w:left w:val="none" w:sz="0" w:space="0" w:color="auto"/>
        <w:bottom w:val="none" w:sz="0" w:space="0" w:color="auto"/>
        <w:right w:val="none" w:sz="0" w:space="0" w:color="auto"/>
      </w:divBdr>
    </w:div>
    <w:div w:id="1897475285">
      <w:bodyDiv w:val="1"/>
      <w:marLeft w:val="0"/>
      <w:marRight w:val="0"/>
      <w:marTop w:val="0"/>
      <w:marBottom w:val="0"/>
      <w:divBdr>
        <w:top w:val="none" w:sz="0" w:space="0" w:color="auto"/>
        <w:left w:val="none" w:sz="0" w:space="0" w:color="auto"/>
        <w:bottom w:val="none" w:sz="0" w:space="0" w:color="auto"/>
        <w:right w:val="none" w:sz="0" w:space="0" w:color="auto"/>
      </w:divBdr>
    </w:div>
    <w:div w:id="1904943393">
      <w:bodyDiv w:val="1"/>
      <w:marLeft w:val="0"/>
      <w:marRight w:val="0"/>
      <w:marTop w:val="0"/>
      <w:marBottom w:val="0"/>
      <w:divBdr>
        <w:top w:val="none" w:sz="0" w:space="0" w:color="auto"/>
        <w:left w:val="none" w:sz="0" w:space="0" w:color="auto"/>
        <w:bottom w:val="none" w:sz="0" w:space="0" w:color="auto"/>
        <w:right w:val="none" w:sz="0" w:space="0" w:color="auto"/>
      </w:divBdr>
    </w:div>
    <w:div w:id="1992169564">
      <w:bodyDiv w:val="1"/>
      <w:marLeft w:val="0"/>
      <w:marRight w:val="0"/>
      <w:marTop w:val="0"/>
      <w:marBottom w:val="0"/>
      <w:divBdr>
        <w:top w:val="none" w:sz="0" w:space="0" w:color="auto"/>
        <w:left w:val="none" w:sz="0" w:space="0" w:color="auto"/>
        <w:bottom w:val="none" w:sz="0" w:space="0" w:color="auto"/>
        <w:right w:val="none" w:sz="0" w:space="0" w:color="auto"/>
      </w:divBdr>
    </w:div>
    <w:div w:id="2038849155">
      <w:bodyDiv w:val="1"/>
      <w:marLeft w:val="0"/>
      <w:marRight w:val="0"/>
      <w:marTop w:val="0"/>
      <w:marBottom w:val="0"/>
      <w:divBdr>
        <w:top w:val="none" w:sz="0" w:space="0" w:color="auto"/>
        <w:left w:val="none" w:sz="0" w:space="0" w:color="auto"/>
        <w:bottom w:val="none" w:sz="0" w:space="0" w:color="auto"/>
        <w:right w:val="none" w:sz="0" w:space="0" w:color="auto"/>
      </w:divBdr>
    </w:div>
    <w:div w:id="208116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pandas.pydata.org/docs/reference/api/pandas.read_csv.html"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image" Target="media/image1.tiff"/><Relationship Id="rId4" Type="http://schemas.openxmlformats.org/officeDocument/2006/relationships/customXml" Target="../customXml/item4.xml"/><Relationship Id="rId9" Type="http://schemas.openxmlformats.org/officeDocument/2006/relationships/hyperlink" Target="https://www.boxofficemojo.com/release/rl3059975681/?ref_=bo_tt_gr_1" TargetMode="External"/><Relationship Id="rId14" Type="http://schemas.openxmlformats.org/officeDocument/2006/relationships/image" Target="media/image4.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arekatwan/Downloads/Packt/Cookbook%20Resources/drive-download-20210326T160203Z-001/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DBC40772D64A64CBD3763E7F1809D56" ma:contentTypeVersion="10" ma:contentTypeDescription="Create a new document." ma:contentTypeScope="" ma:versionID="626e3665f434aef8f59d4191c99356f1">
  <xsd:schema xmlns:xsd="http://www.w3.org/2001/XMLSchema" xmlns:xs="http://www.w3.org/2001/XMLSchema" xmlns:p="http://schemas.microsoft.com/office/2006/metadata/properties" xmlns:ns3="89e6a2a1-89cb-456f-bb8a-3a50027db18a" xmlns:ns4="d0f279bb-c0a5-4fb5-8fce-c5317fb8c17a" targetNamespace="http://schemas.microsoft.com/office/2006/metadata/properties" ma:root="true" ma:fieldsID="5733840d25dcd6a568e3058e871a2bde" ns3:_="" ns4:_="">
    <xsd:import namespace="89e6a2a1-89cb-456f-bb8a-3a50027db18a"/>
    <xsd:import namespace="d0f279bb-c0a5-4fb5-8fce-c5317fb8c1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6a2a1-89cb-456f-bb8a-3a50027db1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f279bb-c0a5-4fb5-8fce-c5317fb8c17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863772-4A8C-446D-881D-452E1322DC79}">
  <ds:schemaRefs>
    <ds:schemaRef ds:uri="http://schemas.openxmlformats.org/officeDocument/2006/bibliography"/>
  </ds:schemaRefs>
</ds:datastoreItem>
</file>

<file path=customXml/itemProps2.xml><?xml version="1.0" encoding="utf-8"?>
<ds:datastoreItem xmlns:ds="http://schemas.openxmlformats.org/officeDocument/2006/customXml" ds:itemID="{C5481439-454D-408F-868D-0D2498CC0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6a2a1-89cb-456f-bb8a-3a50027db18a"/>
    <ds:schemaRef ds:uri="d0f279bb-c0a5-4fb5-8fce-c5317fb8c1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457AAC7-9E87-4555-93D5-AE50678CCF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1251</TotalTime>
  <Pages>14</Pages>
  <Words>2056</Words>
  <Characters>11723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Tarek Atwan</cp:lastModifiedBy>
  <cp:revision>221</cp:revision>
  <cp:lastPrinted>2021-04-12T23:01:00Z</cp:lastPrinted>
  <dcterms:created xsi:type="dcterms:W3CDTF">2021-04-08T00:20:00Z</dcterms:created>
  <dcterms:modified xsi:type="dcterms:W3CDTF">2021-04-20T07:17:00Z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0x010100CDBC40772D64A64CBD3763E7F1809D56</vt:lpwstr>
  </property>
</Properties>
</file>